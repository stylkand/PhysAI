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ind w:left="720"/>
        <w:jc w:val="center"/>
        <w:rPr>
          <w:rStyle w:val="Emphasis"/>
          <w:b/>
          <w:bCs/>
          <w:i w:val="0"/>
          <w:iCs w:val="0"/>
          <w:sz w:val="28"/>
          <w:szCs w:val="28"/>
          <w:lang w:val="el-GR"/>
        </w:rPr>
      </w:pPr>
      <w:bookmarkStart w:id="1" w:name="_Hlk103206009"/>
      <w:bookmarkStart w:id="2" w:name="_Hlk103206384"/>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bookmarkEnd w:id="1"/>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Β.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lang w:val="el-GR"/>
        </w:rPr>
      </w:pP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rPr>
          <w:rStyle w:val="Emphasis"/>
          <w:b/>
          <w:bCs/>
          <w:i w:val="0"/>
          <w:iCs w:val="0"/>
          <w:sz w:val="28"/>
          <w:szCs w:val="28"/>
          <w:lang w:val="el-GR"/>
        </w:rPr>
      </w:pPr>
    </w:p>
    <w:p>
      <w:pPr>
        <w:jc w:val="center"/>
        <w:rPr>
          <w:rStyle w:val="Emphasis"/>
          <w:b/>
          <w:bCs/>
          <w:i w:val="0"/>
          <w:iCs w:val="0"/>
          <w:sz w:val="28"/>
          <w:szCs w:val="28"/>
          <w:lang w:val="el-GR"/>
        </w:rPr>
      </w:pPr>
      <w:r>
        <w:rPr>
          <w:rStyle w:val="Emphasis"/>
          <w:b/>
          <w:bCs/>
          <w:i w:val="0"/>
          <w:iCs w:val="0"/>
          <w:sz w:val="28"/>
          <w:szCs w:val="28"/>
          <w:lang w:val="el-GR"/>
        </w:rPr>
        <w:t>ΑΝΑΛΥΣΗ ΣΥΜΜΟΡΦΩΣΗΣ ΣΕ ΚΙΝΗΤΙΚΕΣ ΑΣΚΗΣΕΙΣ ΜΕ ΧΡΗΣΗ ΤΕΧΝΙΚΩΝ ΜΗΧΑΝΙΚΗΣ ΜΑΘΗΣΗΣ</w:t>
      </w:r>
      <w:r>
        <w:rPr>
          <w:rStyle w:val="Emphasis"/>
          <w:b/>
          <w:bCs/>
          <w:i w:val="0"/>
          <w:iCs w:val="0"/>
          <w:sz w:val="28"/>
          <w:szCs w:val="28"/>
          <w:lang w:val="el-GR"/>
        </w:rPr>
        <w:br/>
      </w:r>
    </w:p>
    <w:p>
      <w:pPr>
        <w:rPr>
          <w:rStyle w:val="Emphasis"/>
          <w:b/>
          <w:bCs/>
          <w:i w:val="0"/>
          <w:iCs w:val="0"/>
          <w:sz w:val="28"/>
          <w:szCs w:val="28"/>
          <w:lang w:val="el-GR"/>
        </w:rPr>
      </w:pPr>
    </w:p>
    <w:p>
      <w:pPr>
        <w:rPr>
          <w:rStyle w:val="Emphasis"/>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Β.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r>
        <w:rPr>
          <w:b/>
          <w:bCs/>
          <w:lang w:val="el-GR"/>
        </w:rPr>
        <w:t>Συνεπιβλέπων:</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6D4576"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14:paraId="236CA041" w14:textId="77777777" w:rsidR="00134685" w:rsidRDefault="00621654">
                      <w:pPr>
                        <w:tabs>
                          <w:tab w:val="left" w:pos="180"/>
                        </w:tabs>
                        <w:rPr>
                          <w:lang w:val="el-GR"/>
                        </w:rPr>
                      </w:pPr>
                      <w:r>
                        <w:rPr>
                          <w:lang w:val="el-GR"/>
                        </w:rPr>
                        <w:t>Αθήνα, Ιούνιος 2022</w:t>
                      </w:r>
                    </w:p>
                  </w:txbxContent>
                </v:textbox>
                <w10:wrap type="square"/>
              </v:shape>
            </w:pict>
          </mc:Fallback>
        </mc:AlternateContent>
      </w:r>
      <w:r>
        <w:rPr>
          <w:spacing w:val="20"/>
          <w:sz w:val="18"/>
          <w:szCs w:val="18"/>
          <w:lang w:val="el-GR"/>
        </w:rPr>
        <w:t xml:space="preserve">Σταφυλοπάτης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spacing w:val="20"/>
          <w:sz w:val="18"/>
          <w:szCs w:val="18"/>
          <w:lang w:val="el-GR"/>
        </w:rPr>
        <w:t xml:space="preserve">Κουτσουρής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Header"/>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Header"/>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Header"/>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Header"/>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Κανδυλάκης, Χρήστος Β.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Χρήστος Β.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rPr>
                                <w:rFonts w:ascii="Arial" w:hAnsi="Arial" w:cs="Arial"/>
                                <w:sz w:val="22"/>
                                <w:szCs w:val="22"/>
                                <w:shd w:val="clear" w:color="auto" w:fill="FFFFFF"/>
                                <w:lang w:val="el-GR"/>
                              </w:rPr>
                            </w:pPr>
                          </w:p>
                          <w:p>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p>
                            <w:pPr>
                              <w:pStyle w:val="PlainText"/>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9482C"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14:paraId="2EB973BA" w14:textId="77777777" w:rsidR="00134685" w:rsidRDefault="00621654">
                      <w:pPr>
                        <w:rPr>
                          <w:spacing w:val="20"/>
                          <w:highlight w:val="lightGray"/>
                          <w:lang w:val="el-GR"/>
                        </w:rPr>
                      </w:pPr>
                      <w:r>
                        <w:rPr>
                          <w:lang w:val="en-US"/>
                        </w:rPr>
                        <w:t>Copyright</w:t>
                      </w:r>
                      <w:r>
                        <w:rPr>
                          <w:lang w:val="el-GR"/>
                        </w:rPr>
                        <w:t xml:space="preserve"> © Στυλιανός Η. Κανδυλάκης, Χρήστος Β.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B99831C" w14:textId="77777777" w:rsidR="00134685" w:rsidRDefault="00134685">
                      <w:pPr>
                        <w:tabs>
                          <w:tab w:val="left" w:pos="360"/>
                          <w:tab w:val="left" w:pos="540"/>
                        </w:tabs>
                        <w:rPr>
                          <w:lang w:val="el-GR"/>
                        </w:rPr>
                      </w:pPr>
                    </w:p>
                    <w:p w14:paraId="6B4789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w:t>
                      </w:r>
                      <w:r>
                        <w:rPr>
                          <w:rFonts w:ascii="Times New Roman" w:hAnsi="Times New Roman" w:cs="Times New Roman"/>
                          <w:sz w:val="22"/>
                          <w:szCs w:val="24"/>
                          <w:lang w:val="el-GR"/>
                        </w:rPr>
                        <w:t>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w:t>
                      </w:r>
                      <w:r>
                        <w:rPr>
                          <w:rFonts w:ascii="Times New Roman" w:hAnsi="Times New Roman" w:cs="Times New Roman"/>
                          <w:sz w:val="22"/>
                          <w:szCs w:val="24"/>
                          <w:lang w:val="el-GR"/>
                        </w:rPr>
                        <w:t>πευθύνονται προς τον συγγραφέα.</w:t>
                      </w:r>
                    </w:p>
                    <w:p w14:paraId="3265C86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5C50D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918C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AC4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EA385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68025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2B1B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DD316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BDA96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Χρήστος Β.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81935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C21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F89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DC51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754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C04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403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626E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4418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0E9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CCAC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EF85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D599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D18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8AA0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4369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281E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02A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EFE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CF954" w14:textId="77777777" w:rsidR="00134685" w:rsidRDefault="00134685">
                      <w:pPr>
                        <w:rPr>
                          <w:lang w:val="el-GR"/>
                        </w:rPr>
                      </w:pPr>
                    </w:p>
                    <w:p w14:paraId="5D35CCB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3FAF047" w14:textId="77777777" w:rsidR="00134685" w:rsidRDefault="00134685">
                      <w:pPr>
                        <w:tabs>
                          <w:tab w:val="left" w:pos="360"/>
                          <w:tab w:val="left" w:pos="540"/>
                        </w:tabs>
                        <w:rPr>
                          <w:lang w:val="el-GR"/>
                        </w:rPr>
                      </w:pPr>
                    </w:p>
                    <w:p w14:paraId="7CE0BA4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5457BB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44C762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101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2D5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A275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554E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B2D4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95FB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D43FC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2AA0A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AEB4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CB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5B35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C17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D1D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2C24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7588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F8E3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407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E3C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30C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835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F5E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7EE0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725C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C18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874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1AB6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56C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1FC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FD5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81457F" w14:textId="77777777" w:rsidR="00134685" w:rsidRDefault="00134685">
                      <w:pPr>
                        <w:rPr>
                          <w:lang w:val="el-GR"/>
                        </w:rPr>
                      </w:pPr>
                    </w:p>
                    <w:p w14:paraId="1B53D2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9CEE9D7" w14:textId="77777777" w:rsidR="00134685" w:rsidRDefault="00134685">
                      <w:pPr>
                        <w:tabs>
                          <w:tab w:val="left" w:pos="360"/>
                          <w:tab w:val="left" w:pos="540"/>
                        </w:tabs>
                        <w:rPr>
                          <w:lang w:val="el-GR"/>
                        </w:rPr>
                      </w:pPr>
                    </w:p>
                    <w:p w14:paraId="11EDDB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D1C33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6DFB10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BE0C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DF0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CDE1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1FFE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859D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FCF7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9E146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D8157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08A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0D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9EDD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9582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AD97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985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6FD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8D5F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8D32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D5A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8B7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2F25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27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C4F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CDE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6B6A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3C9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C3FB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A488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04C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5D29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205FEA" w14:textId="77777777" w:rsidR="00134685" w:rsidRDefault="00134685">
                      <w:pPr>
                        <w:rPr>
                          <w:lang w:val="el-GR"/>
                        </w:rPr>
                      </w:pPr>
                    </w:p>
                    <w:p w14:paraId="010C9D2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BF4BE0C" w14:textId="77777777" w:rsidR="00134685" w:rsidRDefault="00134685">
                      <w:pPr>
                        <w:tabs>
                          <w:tab w:val="left" w:pos="360"/>
                          <w:tab w:val="left" w:pos="540"/>
                        </w:tabs>
                        <w:rPr>
                          <w:lang w:val="el-GR"/>
                        </w:rPr>
                      </w:pPr>
                    </w:p>
                    <w:p w14:paraId="572BC2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4BE78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A0F92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6CE4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528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8997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33B2D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6172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7FA8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7F76F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04B6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D1B0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FA2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03B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71F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250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87E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02C7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F52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293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47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1D4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4E42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A6D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48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86D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A54B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09D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99D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542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AEB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D5F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A08991" w14:textId="77777777" w:rsidR="00134685" w:rsidRDefault="00134685">
                      <w:pPr>
                        <w:rPr>
                          <w:lang w:val="el-GR"/>
                        </w:rPr>
                      </w:pPr>
                    </w:p>
                    <w:p w14:paraId="14CA80E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7C0EA9A" w14:textId="77777777" w:rsidR="00134685" w:rsidRDefault="00134685">
                      <w:pPr>
                        <w:tabs>
                          <w:tab w:val="left" w:pos="360"/>
                          <w:tab w:val="left" w:pos="540"/>
                        </w:tabs>
                        <w:rPr>
                          <w:lang w:val="el-GR"/>
                        </w:rPr>
                      </w:pPr>
                    </w:p>
                    <w:p w14:paraId="7EF4DC0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2A8E5D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4860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48FC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4AB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CEEE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671C9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C1B26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E65E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BAC3F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6FCF1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BED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60D0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BD7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746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F16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F28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824C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C483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432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0B36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B72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260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3A59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82F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0D2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2FD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88B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7E44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BEE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9B0F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8ED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0A0F5" w14:textId="77777777" w:rsidR="00134685" w:rsidRDefault="00134685">
                      <w:pPr>
                        <w:rPr>
                          <w:lang w:val="el-GR"/>
                        </w:rPr>
                      </w:pPr>
                    </w:p>
                    <w:p w14:paraId="3D4BB24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C02BDB0" w14:textId="77777777" w:rsidR="00134685" w:rsidRDefault="00134685">
                      <w:pPr>
                        <w:tabs>
                          <w:tab w:val="left" w:pos="360"/>
                          <w:tab w:val="left" w:pos="540"/>
                        </w:tabs>
                        <w:rPr>
                          <w:lang w:val="el-GR"/>
                        </w:rPr>
                      </w:pPr>
                    </w:p>
                    <w:p w14:paraId="3033BA6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4B8263A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643693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B444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910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E22CA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D84A6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AC1B2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9B76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1FB39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039CD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FF9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8453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550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64FB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4ED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B2E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6F4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F173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F3AB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064F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2F1A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12A3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0A0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B0D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35A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7C13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FFE4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861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F1E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925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B9BA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EB762" w14:textId="77777777" w:rsidR="00134685" w:rsidRDefault="00134685">
                      <w:pPr>
                        <w:rPr>
                          <w:lang w:val="el-GR"/>
                        </w:rPr>
                      </w:pPr>
                    </w:p>
                    <w:p w14:paraId="533DF64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B1DED2B" w14:textId="77777777" w:rsidR="00134685" w:rsidRDefault="00134685">
                      <w:pPr>
                        <w:tabs>
                          <w:tab w:val="left" w:pos="360"/>
                          <w:tab w:val="left" w:pos="540"/>
                        </w:tabs>
                        <w:rPr>
                          <w:lang w:val="el-GR"/>
                        </w:rPr>
                      </w:pPr>
                    </w:p>
                    <w:p w14:paraId="1620494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FA7637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03A065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57A8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E629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DF92F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16E0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A050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462FD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A6020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FA8A5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EF77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D50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4DCC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A9D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924F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7BD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D91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65F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BA3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DD4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763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836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4C8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32B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9B19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BEA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33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48B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DC3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0FA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588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BB64A" w14:textId="77777777" w:rsidR="00134685" w:rsidRDefault="00134685">
                      <w:pPr>
                        <w:rPr>
                          <w:lang w:val="el-GR"/>
                        </w:rPr>
                      </w:pPr>
                    </w:p>
                    <w:p w14:paraId="4E6D29D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CEB3223" w14:textId="77777777" w:rsidR="00134685" w:rsidRDefault="00134685">
                      <w:pPr>
                        <w:tabs>
                          <w:tab w:val="left" w:pos="360"/>
                          <w:tab w:val="left" w:pos="540"/>
                        </w:tabs>
                        <w:rPr>
                          <w:lang w:val="el-GR"/>
                        </w:rPr>
                      </w:pPr>
                    </w:p>
                    <w:p w14:paraId="75EF4D6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879E08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6A69E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1EC5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40C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C259E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1012F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953B6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1582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475B9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913D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B27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4895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ABD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8D1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3A8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3DD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AC5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85F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58D8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4CB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00D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F90D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C37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2D65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AF9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21C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0C9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353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8633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62A3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A08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6091E2" w14:textId="77777777" w:rsidR="00134685" w:rsidRDefault="00134685">
                      <w:pPr>
                        <w:rPr>
                          <w:lang w:val="el-GR"/>
                        </w:rPr>
                      </w:pPr>
                    </w:p>
                    <w:p w14:paraId="23C975B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2B62642" w14:textId="77777777" w:rsidR="00134685" w:rsidRDefault="00134685">
                      <w:pPr>
                        <w:tabs>
                          <w:tab w:val="left" w:pos="360"/>
                          <w:tab w:val="left" w:pos="540"/>
                        </w:tabs>
                        <w:rPr>
                          <w:lang w:val="el-GR"/>
                        </w:rPr>
                      </w:pPr>
                    </w:p>
                    <w:p w14:paraId="20E6629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161A9B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AB938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AA67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FD2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7513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w:t>
                      </w:r>
                      <w:r>
                        <w:rPr>
                          <w:rFonts w:ascii="Georgia" w:hAnsi="Georgia" w:cs="Arial"/>
                          <w:sz w:val="22"/>
                          <w:szCs w:val="22"/>
                          <w:shd w:val="clear" w:color="auto" w:fill="FFFFFF"/>
                          <w:lang w:val="el-GR"/>
                        </w:rPr>
                        <w:t>Μηχανικός και Μηχανικός Υπολογιστών Ε.Μ.Π.</w:t>
                      </w:r>
                    </w:p>
                    <w:p w14:paraId="67D2F0F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73DD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F6C5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02C3A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1861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27D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2C7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99F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A14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77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022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8DE8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069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E91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F16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F2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4CB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B17A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B7F4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354F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695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B62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1674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82F5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E68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B40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7B2353" w14:textId="77777777" w:rsidR="00134685" w:rsidRDefault="00134685">
                      <w:pPr>
                        <w:rPr>
                          <w:lang w:val="el-GR"/>
                        </w:rPr>
                      </w:pPr>
                    </w:p>
                    <w:p w14:paraId="730701E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EE06064" w14:textId="77777777" w:rsidR="00134685" w:rsidRDefault="00134685">
                      <w:pPr>
                        <w:tabs>
                          <w:tab w:val="left" w:pos="360"/>
                          <w:tab w:val="left" w:pos="540"/>
                        </w:tabs>
                        <w:rPr>
                          <w:lang w:val="el-GR"/>
                        </w:rPr>
                      </w:pPr>
                    </w:p>
                    <w:p w14:paraId="30DED12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F0A32C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54C1C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E095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341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AD02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06047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9A4F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E2CE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2403D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0AB3E4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4D4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91A5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D7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5ECD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FA8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09A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241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6A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1CC6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F4A0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C7B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CA68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17C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AF7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32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B95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CAF9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D90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1745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78B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128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63440" w14:textId="77777777" w:rsidR="00134685" w:rsidRDefault="00134685">
                      <w:pPr>
                        <w:rPr>
                          <w:lang w:val="el-GR"/>
                        </w:rPr>
                      </w:pPr>
                    </w:p>
                    <w:p w14:paraId="566F6B7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B7B9E83" w14:textId="77777777" w:rsidR="00134685" w:rsidRDefault="00134685">
                      <w:pPr>
                        <w:tabs>
                          <w:tab w:val="left" w:pos="360"/>
                          <w:tab w:val="left" w:pos="540"/>
                        </w:tabs>
                        <w:rPr>
                          <w:lang w:val="el-GR"/>
                        </w:rPr>
                      </w:pPr>
                    </w:p>
                    <w:p w14:paraId="207CC3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6D775D7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174933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3E73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0FB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CB9C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7F2F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3EDA4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499E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4CCF7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1EC0E4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35F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5115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09B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58B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080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E14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5C9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737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68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E17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792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BF5D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A93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524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0F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468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652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114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D2A7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B7E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A9E1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386564" w14:textId="77777777" w:rsidR="00134685" w:rsidRDefault="00134685">
                      <w:pPr>
                        <w:rPr>
                          <w:lang w:val="el-GR"/>
                        </w:rPr>
                      </w:pPr>
                    </w:p>
                    <w:p w14:paraId="6B96594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1ED1D72" w14:textId="77777777" w:rsidR="00134685" w:rsidRDefault="00134685">
                      <w:pPr>
                        <w:tabs>
                          <w:tab w:val="left" w:pos="360"/>
                          <w:tab w:val="left" w:pos="540"/>
                        </w:tabs>
                        <w:rPr>
                          <w:lang w:val="el-GR"/>
                        </w:rPr>
                      </w:pPr>
                    </w:p>
                    <w:p w14:paraId="008F531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1573677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0753E2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73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A9E3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85B53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86E8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986CC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917F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C5275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82FE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7817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3D05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A69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B3FB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1B0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9F1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ECA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B27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88F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56AB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AFD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879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8E4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30C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1B2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439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C959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8271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B2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F340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84E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4D669" w14:textId="77777777" w:rsidR="00134685" w:rsidRDefault="00134685">
                      <w:pPr>
                        <w:rPr>
                          <w:lang w:val="el-GR"/>
                        </w:rPr>
                      </w:pPr>
                    </w:p>
                    <w:p w14:paraId="4B92197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E7C139" w14:textId="77777777" w:rsidR="00134685" w:rsidRDefault="00134685">
                      <w:pPr>
                        <w:tabs>
                          <w:tab w:val="left" w:pos="360"/>
                          <w:tab w:val="left" w:pos="540"/>
                        </w:tabs>
                        <w:rPr>
                          <w:lang w:val="el-GR"/>
                        </w:rPr>
                      </w:pPr>
                    </w:p>
                    <w:p w14:paraId="5BEC7D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A89112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76438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EA7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7C3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09482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F2125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B4276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5967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E095F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5E6CD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5B2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BB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A25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3DCE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77C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64C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95C3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36F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527D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9505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EF20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D46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0A49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A03D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DCF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AC4F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6F19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00F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22C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A06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F1DC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C522F" w14:textId="77777777" w:rsidR="00134685" w:rsidRDefault="00134685">
                      <w:pPr>
                        <w:rPr>
                          <w:lang w:val="el-GR"/>
                        </w:rPr>
                      </w:pPr>
                    </w:p>
                    <w:p w14:paraId="4C09862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46C5F09" w14:textId="77777777" w:rsidR="00134685" w:rsidRDefault="00134685">
                      <w:pPr>
                        <w:tabs>
                          <w:tab w:val="left" w:pos="360"/>
                          <w:tab w:val="left" w:pos="540"/>
                        </w:tabs>
                        <w:rPr>
                          <w:lang w:val="el-GR"/>
                        </w:rPr>
                      </w:pPr>
                    </w:p>
                    <w:p w14:paraId="6C86A01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3B807D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61299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48E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5CE9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6467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BA8E3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2F2A5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770E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84D8C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67DA1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B48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4B0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8E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B52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FAA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FF2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0A6A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048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0A76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6FD2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0E5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DE63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C38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5139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2A0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13D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23C5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6C34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1921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E2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A05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49DBA" w14:textId="77777777" w:rsidR="00134685" w:rsidRDefault="00134685">
                      <w:pPr>
                        <w:rPr>
                          <w:lang w:val="el-GR"/>
                        </w:rPr>
                      </w:pPr>
                    </w:p>
                    <w:p w14:paraId="7AF3DB6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836339F" w14:textId="77777777" w:rsidR="00134685" w:rsidRDefault="00134685">
                      <w:pPr>
                        <w:tabs>
                          <w:tab w:val="left" w:pos="360"/>
                          <w:tab w:val="left" w:pos="540"/>
                        </w:tabs>
                        <w:rPr>
                          <w:lang w:val="el-GR"/>
                        </w:rPr>
                      </w:pPr>
                    </w:p>
                    <w:p w14:paraId="5267562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61618FC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6D4BA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A57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C56C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D8CE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A33D4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72B1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2172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45718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2A225B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88F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CA7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045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02ED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E44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C39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FEB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06C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9E0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95D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0346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A7B2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1A1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59FC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4847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145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67B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EB6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CA2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EB0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25F2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C1C08B" w14:textId="77777777" w:rsidR="00134685" w:rsidRDefault="00134685">
                      <w:pPr>
                        <w:rPr>
                          <w:lang w:val="el-GR"/>
                        </w:rPr>
                      </w:pPr>
                    </w:p>
                    <w:p w14:paraId="2004667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3DBD87E" w14:textId="77777777" w:rsidR="00134685" w:rsidRDefault="00134685">
                      <w:pPr>
                        <w:tabs>
                          <w:tab w:val="left" w:pos="360"/>
                          <w:tab w:val="left" w:pos="540"/>
                        </w:tabs>
                        <w:rPr>
                          <w:lang w:val="el-GR"/>
                        </w:rPr>
                      </w:pPr>
                    </w:p>
                    <w:p w14:paraId="040D3DE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0B0BAD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5A1EA7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FD1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2DE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EBD78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5B877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0D666E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366C3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E2013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F56BF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FC93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A9AF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B802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430D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6167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1A1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3E90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3CC1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D34A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56D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E1E3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D16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EBE0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090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BBDB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D8DC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6AE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441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D22C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700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8D4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5D011" w14:textId="77777777" w:rsidR="00134685" w:rsidRDefault="00134685">
                      <w:pPr>
                        <w:rPr>
                          <w:lang w:val="el-GR"/>
                        </w:rPr>
                      </w:pPr>
                    </w:p>
                    <w:p w14:paraId="2E3BF69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D70C817" w14:textId="77777777" w:rsidR="00134685" w:rsidRDefault="00134685">
                      <w:pPr>
                        <w:tabs>
                          <w:tab w:val="left" w:pos="360"/>
                          <w:tab w:val="left" w:pos="540"/>
                        </w:tabs>
                        <w:rPr>
                          <w:lang w:val="el-GR"/>
                        </w:rPr>
                      </w:pPr>
                    </w:p>
                    <w:p w14:paraId="7AB8F92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53AAB4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6CA7E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3BD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4B4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3FF1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F9F0B5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82386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BBC68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BBF88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93AB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C95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3C9E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877E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A46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4E2E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590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713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2839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884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2E8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E1F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85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D1C5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F9D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40B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E6D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36E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B23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82F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A4B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3FF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72C0C5" w14:textId="77777777" w:rsidR="00134685" w:rsidRDefault="00134685">
                      <w:pPr>
                        <w:rPr>
                          <w:lang w:val="el-GR"/>
                        </w:rPr>
                      </w:pPr>
                    </w:p>
                    <w:p w14:paraId="005A140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ABEBE1D" w14:textId="77777777" w:rsidR="00134685" w:rsidRDefault="00134685">
                      <w:pPr>
                        <w:tabs>
                          <w:tab w:val="left" w:pos="360"/>
                          <w:tab w:val="left" w:pos="540"/>
                        </w:tabs>
                        <w:rPr>
                          <w:lang w:val="el-GR"/>
                        </w:rPr>
                      </w:pPr>
                    </w:p>
                    <w:p w14:paraId="22901E2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DE1883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032D1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A319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6A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8B37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EA01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4C1FE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719C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94106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584545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FD8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A7AE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7D0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ADC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6F3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90D0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CDD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B6C4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E89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B69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AB2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765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F3C0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3D88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89A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74F3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ADF0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C92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EF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94CF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AEC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90FDDF" w14:textId="77777777" w:rsidR="00134685" w:rsidRDefault="00134685">
                      <w:pPr>
                        <w:rPr>
                          <w:lang w:val="el-GR"/>
                        </w:rPr>
                      </w:pPr>
                    </w:p>
                    <w:p w14:paraId="7568147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4E561B6" w14:textId="77777777" w:rsidR="00134685" w:rsidRDefault="00134685">
                      <w:pPr>
                        <w:tabs>
                          <w:tab w:val="left" w:pos="360"/>
                          <w:tab w:val="left" w:pos="540"/>
                        </w:tabs>
                        <w:rPr>
                          <w:lang w:val="el-GR"/>
                        </w:rPr>
                      </w:pPr>
                    </w:p>
                    <w:p w14:paraId="5EE2462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9AB1B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245DAB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836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905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467C4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19FD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140FE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B20FF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81B5FC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w:t>
                      </w:r>
                      <w:r>
                        <w:rPr>
                          <w:rFonts w:ascii="Georgia" w:hAnsi="Georgia" w:cs="Arial"/>
                          <w:sz w:val="22"/>
                          <w:szCs w:val="22"/>
                          <w:shd w:val="clear" w:color="auto" w:fill="FFFFFF"/>
                          <w:lang w:val="el-GR"/>
                        </w:rPr>
                        <w:t>ος Μηχανικός και Μηχανικός Υπολογιστών Ε.Μ.Π.</w:t>
                      </w:r>
                    </w:p>
                    <w:p w14:paraId="6D3648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691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177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69B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23D2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2E5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8F6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FD9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5C80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F4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23D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395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61A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0BB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DCA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7B2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0AD8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24D3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C24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A5AF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7C1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9E38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F2138D" w14:textId="77777777" w:rsidR="00134685" w:rsidRDefault="00134685">
                      <w:pPr>
                        <w:rPr>
                          <w:lang w:val="el-GR"/>
                        </w:rPr>
                      </w:pPr>
                    </w:p>
                    <w:p w14:paraId="2CE4F0F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5FD57BF" w14:textId="77777777" w:rsidR="00134685" w:rsidRDefault="00134685">
                      <w:pPr>
                        <w:tabs>
                          <w:tab w:val="left" w:pos="360"/>
                          <w:tab w:val="left" w:pos="540"/>
                        </w:tabs>
                        <w:rPr>
                          <w:lang w:val="el-GR"/>
                        </w:rPr>
                      </w:pPr>
                    </w:p>
                    <w:p w14:paraId="431C2BA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2AC47E4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4F2CB8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A300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B7A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A9146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0811DB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5DF54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98ACE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2D94D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6B32F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F1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79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217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80C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E6EA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A31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D9D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CD2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E24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2A8E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63D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F77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05E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3B3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2B5A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DB4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2E2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D7AC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302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485E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5E5D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48BF07" w14:textId="77777777" w:rsidR="00134685" w:rsidRDefault="00134685">
                      <w:pPr>
                        <w:rPr>
                          <w:lang w:val="el-GR"/>
                        </w:rPr>
                      </w:pPr>
                    </w:p>
                    <w:p w14:paraId="43D53CA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6845C42" w14:textId="77777777" w:rsidR="00134685" w:rsidRDefault="00134685">
                      <w:pPr>
                        <w:tabs>
                          <w:tab w:val="left" w:pos="360"/>
                          <w:tab w:val="left" w:pos="540"/>
                        </w:tabs>
                        <w:rPr>
                          <w:lang w:val="el-GR"/>
                        </w:rPr>
                      </w:pPr>
                    </w:p>
                    <w:p w14:paraId="7ED433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DC4F80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786CA1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6E2E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60C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9FBB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4B63E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4400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DB38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051BC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08BB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EF0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B09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6D6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7D9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E777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D43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120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43C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B05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70C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8445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7A9B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BD2B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290B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9FAB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7B61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9F0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22A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E2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922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20E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42405" w14:textId="77777777" w:rsidR="00134685" w:rsidRDefault="00134685">
                      <w:pPr>
                        <w:rPr>
                          <w:lang w:val="el-GR"/>
                        </w:rPr>
                      </w:pPr>
                    </w:p>
                    <w:p w14:paraId="5F769FF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4E2CF5E" w14:textId="77777777" w:rsidR="00134685" w:rsidRDefault="00134685">
                      <w:pPr>
                        <w:tabs>
                          <w:tab w:val="left" w:pos="360"/>
                          <w:tab w:val="left" w:pos="540"/>
                        </w:tabs>
                        <w:rPr>
                          <w:lang w:val="el-GR"/>
                        </w:rPr>
                      </w:pPr>
                    </w:p>
                    <w:p w14:paraId="6C3A3BC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1148A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C1CB8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B25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B8B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AF77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D44D9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B1B7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D3F0B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C610A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7948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0AF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E78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A045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A70E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F2A4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66F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AAC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E39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BB2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7BDA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D36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D65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5E8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9D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E92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2A72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892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591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7530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DD9E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16B5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A7754" w14:textId="77777777" w:rsidR="00134685" w:rsidRDefault="00134685">
                      <w:pPr>
                        <w:rPr>
                          <w:lang w:val="el-GR"/>
                        </w:rPr>
                      </w:pPr>
                    </w:p>
                    <w:p w14:paraId="5430791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2A1CA82" w14:textId="77777777" w:rsidR="00134685" w:rsidRDefault="00134685">
                      <w:pPr>
                        <w:tabs>
                          <w:tab w:val="left" w:pos="360"/>
                          <w:tab w:val="left" w:pos="540"/>
                        </w:tabs>
                        <w:rPr>
                          <w:lang w:val="el-GR"/>
                        </w:rPr>
                      </w:pPr>
                    </w:p>
                    <w:p w14:paraId="73E2B9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5BFA745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24D50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4ED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77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8561A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00D5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12580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C769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1B718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5DF9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D2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685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00C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B6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135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944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74C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D11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A28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975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5E3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343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05A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BCC2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6EA2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27B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6B68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433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7ABA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58D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4FB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06292" w14:textId="77777777" w:rsidR="00134685" w:rsidRDefault="00134685">
                      <w:pPr>
                        <w:rPr>
                          <w:lang w:val="el-GR"/>
                        </w:rPr>
                      </w:pPr>
                    </w:p>
                    <w:p w14:paraId="3F3267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BC92C91" w14:textId="77777777" w:rsidR="00134685" w:rsidRDefault="00134685">
                      <w:pPr>
                        <w:tabs>
                          <w:tab w:val="left" w:pos="360"/>
                          <w:tab w:val="left" w:pos="540"/>
                        </w:tabs>
                        <w:rPr>
                          <w:lang w:val="el-GR"/>
                        </w:rPr>
                      </w:pPr>
                    </w:p>
                    <w:p w14:paraId="3FBF5EC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BA33F8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30C7D1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E27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FC9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50256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1B7DE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DDA92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B04DE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A8C0D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DFA43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817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A63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014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628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7440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C43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4B1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AC27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655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FD90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B2E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528F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4E8C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D12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9A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3CB5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FDE3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FFDD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E92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B85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6BC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C8197D" w14:textId="77777777" w:rsidR="00134685" w:rsidRDefault="00134685">
                      <w:pPr>
                        <w:rPr>
                          <w:lang w:val="el-GR"/>
                        </w:rPr>
                      </w:pPr>
                    </w:p>
                    <w:p w14:paraId="2786BAE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6BC4E35" w14:textId="77777777" w:rsidR="00134685" w:rsidRDefault="00134685">
                      <w:pPr>
                        <w:tabs>
                          <w:tab w:val="left" w:pos="360"/>
                          <w:tab w:val="left" w:pos="540"/>
                        </w:tabs>
                        <w:rPr>
                          <w:lang w:val="el-GR"/>
                        </w:rPr>
                      </w:pPr>
                    </w:p>
                    <w:p w14:paraId="31114CD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FBE1BF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3B42B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8301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E5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B84B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3001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A736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DD4CA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D2655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8720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0478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86B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04D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95EF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08E1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4C8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8962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9D61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A3BD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9C41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23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E9A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BB1D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57D9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A08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4616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DB71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AA36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90D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8EE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AFEF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20D5D" w14:textId="77777777" w:rsidR="00134685" w:rsidRDefault="00134685">
                      <w:pPr>
                        <w:rPr>
                          <w:lang w:val="el-GR"/>
                        </w:rPr>
                      </w:pPr>
                    </w:p>
                    <w:p w14:paraId="4B1769F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C495058" w14:textId="77777777" w:rsidR="00134685" w:rsidRDefault="00134685">
                      <w:pPr>
                        <w:tabs>
                          <w:tab w:val="left" w:pos="360"/>
                          <w:tab w:val="left" w:pos="540"/>
                        </w:tabs>
                        <w:rPr>
                          <w:lang w:val="el-GR"/>
                        </w:rPr>
                      </w:pPr>
                    </w:p>
                    <w:p w14:paraId="039C267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87CB6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35F8A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166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B5D7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0808D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84797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8E54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485B8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EBB30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F4069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1DA3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8A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9A8E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98C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1C0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2A96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E62A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E726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ABED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BAC9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5DF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1A0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E35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C55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6CA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006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F79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019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F16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00F2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D0F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A2893" w14:textId="77777777" w:rsidR="00134685" w:rsidRDefault="00134685">
                      <w:pPr>
                        <w:rPr>
                          <w:lang w:val="el-GR"/>
                        </w:rPr>
                      </w:pPr>
                    </w:p>
                    <w:p w14:paraId="6C93631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D4D8BCC" w14:textId="77777777" w:rsidR="00134685" w:rsidRDefault="00134685">
                      <w:pPr>
                        <w:tabs>
                          <w:tab w:val="left" w:pos="360"/>
                          <w:tab w:val="left" w:pos="540"/>
                        </w:tabs>
                        <w:rPr>
                          <w:lang w:val="el-GR"/>
                        </w:rPr>
                      </w:pPr>
                    </w:p>
                    <w:p w14:paraId="52F9098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6EF094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0B430F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C6E6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9772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1D652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BEEB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6CC91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6C79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851D1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w:t>
                      </w:r>
                      <w:r>
                        <w:rPr>
                          <w:rFonts w:ascii="Georgia" w:hAnsi="Georgia" w:cs="Arial"/>
                          <w:sz w:val="22"/>
                          <w:szCs w:val="22"/>
                          <w:shd w:val="clear" w:color="auto" w:fill="FFFFFF"/>
                          <w:lang w:val="el-GR"/>
                        </w:rPr>
                        <w:t>νικός Υπολογιστών Ε.Μ.Π.</w:t>
                      </w:r>
                    </w:p>
                    <w:p w14:paraId="7EB9F8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E93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FDAD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FDE4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4523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6475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9D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3682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3073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268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C2A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D39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615C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DE1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6DCB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1372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153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F50B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D1E1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4B7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D11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D6C3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184F51" w14:textId="77777777" w:rsidR="00134685" w:rsidRDefault="00134685">
                      <w:pPr>
                        <w:rPr>
                          <w:lang w:val="el-GR"/>
                        </w:rPr>
                      </w:pPr>
                    </w:p>
                    <w:p w14:paraId="3EA7832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B5F803B" w14:textId="77777777" w:rsidR="00134685" w:rsidRDefault="00134685">
                      <w:pPr>
                        <w:tabs>
                          <w:tab w:val="left" w:pos="360"/>
                          <w:tab w:val="left" w:pos="540"/>
                        </w:tabs>
                        <w:rPr>
                          <w:lang w:val="el-GR"/>
                        </w:rPr>
                      </w:pPr>
                    </w:p>
                    <w:p w14:paraId="59C7241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47C032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36C1E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ABE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F2A1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9FB4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699C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B4EF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5BD5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08604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61A1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746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933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A652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CC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7B3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FF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2AE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EF64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848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480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F70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0797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5952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C21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5CC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E700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B44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079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FD9D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A0F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DA5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46749" w14:textId="77777777" w:rsidR="00134685" w:rsidRDefault="00134685">
                      <w:pPr>
                        <w:rPr>
                          <w:lang w:val="el-GR"/>
                        </w:rPr>
                      </w:pPr>
                    </w:p>
                    <w:p w14:paraId="1FCB58B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7179F20" w14:textId="77777777" w:rsidR="00134685" w:rsidRDefault="00134685">
                      <w:pPr>
                        <w:tabs>
                          <w:tab w:val="left" w:pos="360"/>
                          <w:tab w:val="left" w:pos="540"/>
                        </w:tabs>
                        <w:rPr>
                          <w:lang w:val="el-GR"/>
                        </w:rPr>
                      </w:pPr>
                    </w:p>
                    <w:p w14:paraId="40407A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4A36FF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D0C49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01E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7A8A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0E85C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3050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97E8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CA68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28E46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ACF31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9BFC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DD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7963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EFB0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4DD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F5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E5D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3E2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CFE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541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15E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ED98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00B7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8B8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5FA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2197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C57B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CF6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476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C51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B6E5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6630F" w14:textId="77777777" w:rsidR="00134685" w:rsidRDefault="00134685">
                      <w:pPr>
                        <w:rPr>
                          <w:lang w:val="el-GR"/>
                        </w:rPr>
                      </w:pPr>
                    </w:p>
                    <w:p w14:paraId="6D63134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CE7B363" w14:textId="77777777" w:rsidR="00134685" w:rsidRDefault="00134685">
                      <w:pPr>
                        <w:tabs>
                          <w:tab w:val="left" w:pos="360"/>
                          <w:tab w:val="left" w:pos="540"/>
                        </w:tabs>
                        <w:rPr>
                          <w:lang w:val="el-GR"/>
                        </w:rPr>
                      </w:pPr>
                    </w:p>
                    <w:p w14:paraId="2FD984C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6C6A4E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DB0DB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E776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AD74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6E43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7DDB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4E85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6AEB0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C759C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CB6F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71E3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15D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336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E3F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E98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59D7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E40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DCA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FC37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ECD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0F5C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D8C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0FB9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5260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478C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DA2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831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79D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906D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49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ADD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86BB38" w14:textId="77777777" w:rsidR="00134685" w:rsidRDefault="00134685">
                      <w:pPr>
                        <w:rPr>
                          <w:lang w:val="el-GR"/>
                        </w:rPr>
                      </w:pPr>
                    </w:p>
                    <w:p w14:paraId="4BC8F41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748D84A" w14:textId="77777777" w:rsidR="00134685" w:rsidRDefault="00134685">
                      <w:pPr>
                        <w:tabs>
                          <w:tab w:val="left" w:pos="360"/>
                          <w:tab w:val="left" w:pos="540"/>
                        </w:tabs>
                        <w:rPr>
                          <w:lang w:val="el-GR"/>
                        </w:rPr>
                      </w:pPr>
                    </w:p>
                    <w:p w14:paraId="409E948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1EB5E73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437455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415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663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7A88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6E9AC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9203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A0D8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9E911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3C323E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D33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AA2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075D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39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DE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802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F624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271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1B0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87E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4EE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A7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38D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4317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E5E4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21B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A7D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68E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46B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4B0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8B6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C1E126" w14:textId="77777777" w:rsidR="00134685" w:rsidRDefault="00134685">
                      <w:pPr>
                        <w:rPr>
                          <w:lang w:val="el-GR"/>
                        </w:rPr>
                      </w:pPr>
                    </w:p>
                    <w:p w14:paraId="34E7594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A58D6FB" w14:textId="77777777" w:rsidR="00134685" w:rsidRDefault="00134685">
                      <w:pPr>
                        <w:tabs>
                          <w:tab w:val="left" w:pos="360"/>
                          <w:tab w:val="left" w:pos="540"/>
                        </w:tabs>
                        <w:rPr>
                          <w:lang w:val="el-GR"/>
                        </w:rPr>
                      </w:pPr>
                    </w:p>
                    <w:p w14:paraId="2D3C1B0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5E585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w:t>
                      </w:r>
                      <w:r>
                        <w:rPr>
                          <w:rFonts w:ascii="Times New Roman" w:hAnsi="Times New Roman" w:cs="Times New Roman"/>
                          <w:sz w:val="22"/>
                          <w:szCs w:val="24"/>
                          <w:lang w:val="el-GR"/>
                        </w:rPr>
                        <w:t>αντιπροσωπεύουν τις επίσημες θέσεις του Εθνικού Μετσόβιου Πολυτεχνείου.</w:t>
                      </w:r>
                    </w:p>
                    <w:p w14:paraId="014814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483E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2D5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0DA24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170D0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5AB45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C4F9F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B677C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1F1C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2BF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BC9D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E89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062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12F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B08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CDB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550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CD1E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FE4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F53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7DA0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006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788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ED4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CE8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801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CC1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E9E3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BC8A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81A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8D6EA6" w14:textId="77777777" w:rsidR="00134685" w:rsidRDefault="00134685">
                      <w:pPr>
                        <w:rPr>
                          <w:lang w:val="el-GR"/>
                        </w:rPr>
                      </w:pPr>
                    </w:p>
                    <w:p w14:paraId="43DAC18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3F2F1C" w14:textId="77777777" w:rsidR="00134685" w:rsidRDefault="00134685">
                      <w:pPr>
                        <w:tabs>
                          <w:tab w:val="left" w:pos="360"/>
                          <w:tab w:val="left" w:pos="540"/>
                        </w:tabs>
                        <w:rPr>
                          <w:lang w:val="el-GR"/>
                        </w:rPr>
                      </w:pPr>
                    </w:p>
                    <w:p w14:paraId="24FF218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AB7435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3A02D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ED5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36F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0C19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6B401B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76B9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B62D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FC597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014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E1C6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8F35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171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E85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F69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015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0A23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BA6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54A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64F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1904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F04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EEBC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B565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0031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84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2E1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9375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113F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74B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ABD6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6230CB" w14:textId="77777777" w:rsidR="00134685" w:rsidRDefault="00134685">
                      <w:pPr>
                        <w:rPr>
                          <w:lang w:val="el-GR"/>
                        </w:rPr>
                      </w:pPr>
                    </w:p>
                    <w:p w14:paraId="69F6D9F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160E63" w14:textId="77777777" w:rsidR="00134685" w:rsidRDefault="00134685">
                      <w:pPr>
                        <w:tabs>
                          <w:tab w:val="left" w:pos="360"/>
                          <w:tab w:val="left" w:pos="540"/>
                        </w:tabs>
                        <w:rPr>
                          <w:lang w:val="el-GR"/>
                        </w:rPr>
                      </w:pPr>
                    </w:p>
                    <w:p w14:paraId="6F32C46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09A4A3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C3315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6F4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41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9B5B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89C4DC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6166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AF8C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BB240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16291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9AE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6923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C57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CA8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A8D4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E912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0B3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8E3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AF7F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74E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32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DD2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7E97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1BA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F1B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8FFC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E63B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887A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DBE2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645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8E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170B0" w14:textId="77777777" w:rsidR="00134685" w:rsidRDefault="00134685">
                      <w:pPr>
                        <w:rPr>
                          <w:lang w:val="el-GR"/>
                        </w:rPr>
                      </w:pPr>
                    </w:p>
                    <w:p w14:paraId="131CD9A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4D744C5" w14:textId="77777777" w:rsidR="00134685" w:rsidRDefault="00134685">
                      <w:pPr>
                        <w:tabs>
                          <w:tab w:val="left" w:pos="360"/>
                          <w:tab w:val="left" w:pos="540"/>
                        </w:tabs>
                        <w:rPr>
                          <w:lang w:val="el-GR"/>
                        </w:rPr>
                      </w:pPr>
                    </w:p>
                    <w:p w14:paraId="617616A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0A4EE8E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10495A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2E55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D2B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989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A3B4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3EE8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6F522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AEE6E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5DDCE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4D42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EAC4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332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8E2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00E4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863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DDAE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8367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196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4A9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CED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AE1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285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B50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AC2A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D15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719C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D8B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226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34A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2B9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05AD26" w14:textId="77777777" w:rsidR="00134685" w:rsidRDefault="00134685">
                      <w:pPr>
                        <w:rPr>
                          <w:lang w:val="el-GR"/>
                        </w:rPr>
                      </w:pPr>
                    </w:p>
                    <w:p w14:paraId="59D051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7E33FF2" w14:textId="77777777" w:rsidR="00134685" w:rsidRDefault="00134685">
                      <w:pPr>
                        <w:tabs>
                          <w:tab w:val="left" w:pos="360"/>
                          <w:tab w:val="left" w:pos="540"/>
                        </w:tabs>
                        <w:rPr>
                          <w:lang w:val="el-GR"/>
                        </w:rPr>
                      </w:pPr>
                    </w:p>
                    <w:p w14:paraId="5418FA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D58C82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2028A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7AF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845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87B2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A9DE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D2C2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7B25E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6AAEA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1BAB6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BF0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43BE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FF38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2B24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24BB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2B15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DA86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669E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D21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2C4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C6D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201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7BF4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099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BFB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937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1B6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7FC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1E70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DFBA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138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CCD29" w14:textId="77777777" w:rsidR="00134685" w:rsidRDefault="00134685">
                      <w:pPr>
                        <w:rPr>
                          <w:lang w:val="el-GR"/>
                        </w:rPr>
                      </w:pPr>
                    </w:p>
                    <w:p w14:paraId="61F7A30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436AE4A" w14:textId="77777777" w:rsidR="00134685" w:rsidRDefault="00134685">
                      <w:pPr>
                        <w:tabs>
                          <w:tab w:val="left" w:pos="360"/>
                          <w:tab w:val="left" w:pos="540"/>
                        </w:tabs>
                        <w:rPr>
                          <w:lang w:val="el-GR"/>
                        </w:rPr>
                      </w:pPr>
                    </w:p>
                    <w:p w14:paraId="70C9502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614F15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C7C46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2A5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BDF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3BEBA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CB5D6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C9F63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F709E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44853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B676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174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789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7DE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94B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BF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8A70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0F5F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D44B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8A7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21A8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5806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0971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F16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E61E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428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8D5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5BD9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A52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9BC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65A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A13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C70D6B" w14:textId="77777777" w:rsidR="00134685" w:rsidRDefault="00134685">
                      <w:pPr>
                        <w:rPr>
                          <w:lang w:val="el-GR"/>
                        </w:rPr>
                      </w:pPr>
                    </w:p>
                    <w:p w14:paraId="065A81C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931D389" w14:textId="77777777" w:rsidR="00134685" w:rsidRDefault="00134685">
                      <w:pPr>
                        <w:tabs>
                          <w:tab w:val="left" w:pos="360"/>
                          <w:tab w:val="left" w:pos="540"/>
                        </w:tabs>
                        <w:rPr>
                          <w:lang w:val="el-GR"/>
                        </w:rPr>
                      </w:pPr>
                    </w:p>
                    <w:p w14:paraId="678D0E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976100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15092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556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267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3C660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F228BC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5959D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D758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69367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645AD1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752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8EA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D7E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608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8D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130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29C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4ED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5FF7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591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D3A1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2EF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CE19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AA46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319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512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5F1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CD9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F7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A7A8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072D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A75CC" w14:textId="77777777" w:rsidR="00134685" w:rsidRDefault="00134685">
                      <w:pPr>
                        <w:rPr>
                          <w:lang w:val="el-GR"/>
                        </w:rPr>
                      </w:pPr>
                    </w:p>
                    <w:p w14:paraId="5565D8C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F3ABABD" w14:textId="77777777" w:rsidR="00134685" w:rsidRDefault="00134685">
                      <w:pPr>
                        <w:tabs>
                          <w:tab w:val="left" w:pos="360"/>
                          <w:tab w:val="left" w:pos="540"/>
                        </w:tabs>
                        <w:rPr>
                          <w:lang w:val="el-GR"/>
                        </w:rPr>
                      </w:pPr>
                    </w:p>
                    <w:p w14:paraId="4B1ABA1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B616DC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43BE37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078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BDB2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2E60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EF59A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4E737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AF9CD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21392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w:t>
                      </w:r>
                      <w:r>
                        <w:rPr>
                          <w:rFonts w:ascii="Georgia" w:hAnsi="Georgia" w:cs="Arial"/>
                          <w:sz w:val="22"/>
                          <w:szCs w:val="22"/>
                          <w:shd w:val="clear" w:color="auto" w:fill="FFFFFF"/>
                          <w:lang w:val="el-GR"/>
                        </w:rPr>
                        <w:t>κός και Μηχανικός Υπολογιστών Ε.Μ.Π.</w:t>
                      </w:r>
                    </w:p>
                    <w:p w14:paraId="209969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35E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BF0E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2D1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5B30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63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E7ED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9F05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944B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19CF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362A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10F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AE52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87B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B5F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ED4A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4475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C63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C41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56FD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4C83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68E4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2AB3C" w14:textId="77777777" w:rsidR="00134685" w:rsidRDefault="00134685">
                      <w:pPr>
                        <w:rPr>
                          <w:lang w:val="el-GR"/>
                        </w:rPr>
                      </w:pPr>
                    </w:p>
                    <w:p w14:paraId="176FD9D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905CE8C" w14:textId="77777777" w:rsidR="00134685" w:rsidRDefault="00134685">
                      <w:pPr>
                        <w:tabs>
                          <w:tab w:val="left" w:pos="360"/>
                          <w:tab w:val="left" w:pos="540"/>
                        </w:tabs>
                        <w:rPr>
                          <w:lang w:val="el-GR"/>
                        </w:rPr>
                      </w:pPr>
                    </w:p>
                    <w:p w14:paraId="2ED1B3D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3DED16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4B9531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88A1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552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8534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3E0B6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C8D3B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6EAA5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89681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36AA2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5D8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FF0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F43B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0AB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E7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F05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43AC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2CE6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25C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BD8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D22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3F1E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31F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124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BBB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90B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824B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31B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41C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D062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269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50B78" w14:textId="77777777" w:rsidR="00134685" w:rsidRDefault="00134685">
                      <w:pPr>
                        <w:rPr>
                          <w:lang w:val="el-GR"/>
                        </w:rPr>
                      </w:pPr>
                    </w:p>
                    <w:p w14:paraId="65A5EA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931D146" w14:textId="77777777" w:rsidR="00134685" w:rsidRDefault="00134685">
                      <w:pPr>
                        <w:tabs>
                          <w:tab w:val="left" w:pos="360"/>
                          <w:tab w:val="left" w:pos="540"/>
                        </w:tabs>
                        <w:rPr>
                          <w:lang w:val="el-GR"/>
                        </w:rPr>
                      </w:pPr>
                    </w:p>
                    <w:p w14:paraId="7736421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792807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4A5819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F43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4AB2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9EFAB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0426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3595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B7E6D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1EC58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18CB1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50C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412C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4BF4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223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8752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84D5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02E1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482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2E3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A4A6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1C7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7AA5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28B8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2AE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EC0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6E3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377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1F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6DC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57B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EEF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D56E8B" w14:textId="77777777" w:rsidR="00134685" w:rsidRDefault="00134685">
                      <w:pPr>
                        <w:rPr>
                          <w:lang w:val="el-GR"/>
                        </w:rPr>
                      </w:pPr>
                    </w:p>
                    <w:p w14:paraId="64FEA23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7A2CC8A" w14:textId="77777777" w:rsidR="00134685" w:rsidRDefault="00134685">
                      <w:pPr>
                        <w:tabs>
                          <w:tab w:val="left" w:pos="360"/>
                          <w:tab w:val="left" w:pos="540"/>
                        </w:tabs>
                        <w:rPr>
                          <w:lang w:val="el-GR"/>
                        </w:rPr>
                      </w:pPr>
                    </w:p>
                    <w:p w14:paraId="5B8D7D7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E12DB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47F84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DEF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FF0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348B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986C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75AF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D0E8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66884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8674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86C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A419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026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624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01A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95EC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9EE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067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78A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CE33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9466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4AF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3F9B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4AB5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903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127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A85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E650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1E4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878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217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C1856" w14:textId="77777777" w:rsidR="00134685" w:rsidRDefault="00134685">
                      <w:pPr>
                        <w:rPr>
                          <w:lang w:val="el-GR"/>
                        </w:rPr>
                      </w:pPr>
                    </w:p>
                    <w:p w14:paraId="63CE73B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23ABAA2" w14:textId="77777777" w:rsidR="00134685" w:rsidRDefault="00134685">
                      <w:pPr>
                        <w:tabs>
                          <w:tab w:val="left" w:pos="360"/>
                          <w:tab w:val="left" w:pos="540"/>
                        </w:tabs>
                        <w:rPr>
                          <w:lang w:val="el-GR"/>
                        </w:rPr>
                      </w:pPr>
                    </w:p>
                    <w:p w14:paraId="2216895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559F495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5ACE4A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0189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200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B48C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533C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46D3A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326C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83261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345840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C198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0DE7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792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5EC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D23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3A1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DD9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2FD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2D8B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852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94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7EEA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40E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A666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EDA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130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CFDC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4E8A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134F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5D5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A2C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4DA2F" w14:textId="77777777" w:rsidR="00134685" w:rsidRDefault="00134685">
                      <w:pPr>
                        <w:rPr>
                          <w:lang w:val="el-GR"/>
                        </w:rPr>
                      </w:pPr>
                    </w:p>
                    <w:p w14:paraId="23E31BA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A7F888" w14:textId="77777777" w:rsidR="00134685" w:rsidRDefault="00134685">
                      <w:pPr>
                        <w:tabs>
                          <w:tab w:val="left" w:pos="360"/>
                          <w:tab w:val="left" w:pos="540"/>
                        </w:tabs>
                        <w:rPr>
                          <w:lang w:val="el-GR"/>
                        </w:rPr>
                      </w:pPr>
                    </w:p>
                    <w:p w14:paraId="78F65BB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E293AF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EC72A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55A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9218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CB22F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0902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A709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2F76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E210D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AC3F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1E2A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4556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B5E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65E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446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35E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FA2E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09D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F3CF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63E5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696D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FDC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96D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9AA3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7DF6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6D5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A8C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4947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BAB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BF9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A402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A96BC" w14:textId="77777777" w:rsidR="00134685" w:rsidRDefault="00134685">
                      <w:pPr>
                        <w:rPr>
                          <w:lang w:val="el-GR"/>
                        </w:rPr>
                      </w:pPr>
                    </w:p>
                    <w:p w14:paraId="30455E0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033E636" w14:textId="77777777" w:rsidR="00134685" w:rsidRDefault="00134685">
                      <w:pPr>
                        <w:tabs>
                          <w:tab w:val="left" w:pos="360"/>
                          <w:tab w:val="left" w:pos="540"/>
                        </w:tabs>
                        <w:rPr>
                          <w:lang w:val="el-GR"/>
                        </w:rPr>
                      </w:pPr>
                    </w:p>
                    <w:p w14:paraId="1213990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4E1B11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1530D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7F6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E651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BFFF6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B67F5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4013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43BE1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DF66E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7C2F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72F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9E9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84B8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ACBF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A78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BD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188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17C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48B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AE7B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01F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063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3D34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696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ADD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A7E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A57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0E9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E18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9DAB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859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06A2E" w14:textId="77777777" w:rsidR="00134685" w:rsidRDefault="00134685">
                      <w:pPr>
                        <w:rPr>
                          <w:lang w:val="el-GR"/>
                        </w:rPr>
                      </w:pPr>
                    </w:p>
                    <w:p w14:paraId="58C6583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C338A07" w14:textId="77777777" w:rsidR="00134685" w:rsidRDefault="00134685">
                      <w:pPr>
                        <w:tabs>
                          <w:tab w:val="left" w:pos="360"/>
                          <w:tab w:val="left" w:pos="540"/>
                        </w:tabs>
                        <w:rPr>
                          <w:lang w:val="el-GR"/>
                        </w:rPr>
                      </w:pPr>
                    </w:p>
                    <w:p w14:paraId="70430A0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6E4A66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CD195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DD9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01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86FA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FE0FD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5EF7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53799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6D2EF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6FB067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2AC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04F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15A9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024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2D7B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E274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996B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AC38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050B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4EC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2FF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478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6732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04A1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D27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EC4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7433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1AD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9FD1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2BC4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1919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F404B0" w14:textId="77777777" w:rsidR="00134685" w:rsidRDefault="00134685">
                      <w:pPr>
                        <w:rPr>
                          <w:lang w:val="el-GR"/>
                        </w:rPr>
                      </w:pPr>
                    </w:p>
                    <w:p w14:paraId="7464BA5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74CF757" w14:textId="77777777" w:rsidR="00134685" w:rsidRDefault="00134685">
                      <w:pPr>
                        <w:tabs>
                          <w:tab w:val="left" w:pos="360"/>
                          <w:tab w:val="left" w:pos="540"/>
                        </w:tabs>
                        <w:rPr>
                          <w:lang w:val="el-GR"/>
                        </w:rPr>
                      </w:pPr>
                    </w:p>
                    <w:p w14:paraId="3EB9A1B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27EC76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04B451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AA2C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66B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5465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0C7786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61EA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775C3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19274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5004E0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2C3F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97F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36E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3070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A8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693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294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02F3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344F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D92B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01B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DF4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C112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00AE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417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520C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40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BD6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9D2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888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168A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D7CD7D" w14:textId="77777777" w:rsidR="00134685" w:rsidRDefault="00134685">
                      <w:pPr>
                        <w:rPr>
                          <w:lang w:val="el-GR"/>
                        </w:rPr>
                      </w:pPr>
                    </w:p>
                    <w:p w14:paraId="52F3074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06B2AF3" w14:textId="77777777" w:rsidR="00134685" w:rsidRDefault="00134685">
                      <w:pPr>
                        <w:tabs>
                          <w:tab w:val="left" w:pos="360"/>
                          <w:tab w:val="left" w:pos="540"/>
                        </w:tabs>
                        <w:rPr>
                          <w:lang w:val="el-GR"/>
                        </w:rPr>
                      </w:pPr>
                    </w:p>
                    <w:p w14:paraId="3A5B854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64155F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231073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0D7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99E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446C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6D3F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2BE19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79F7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15284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7B7CB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0494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292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7FF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F11F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659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A64B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99FD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AC5C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B3E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5AA0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4B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C95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DCD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F2D3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9BAF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65E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4C3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D31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7D92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ADC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80A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718C4B" w14:textId="77777777" w:rsidR="00134685" w:rsidRDefault="00134685">
                      <w:pPr>
                        <w:rPr>
                          <w:lang w:val="el-GR"/>
                        </w:rPr>
                      </w:pPr>
                    </w:p>
                    <w:p w14:paraId="491FEE9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10FACF" w14:textId="77777777" w:rsidR="00134685" w:rsidRDefault="00134685">
                      <w:pPr>
                        <w:tabs>
                          <w:tab w:val="left" w:pos="360"/>
                          <w:tab w:val="left" w:pos="540"/>
                        </w:tabs>
                        <w:rPr>
                          <w:lang w:val="el-GR"/>
                        </w:rPr>
                      </w:pPr>
                    </w:p>
                    <w:p w14:paraId="4B72BCE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BC4C9E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7814A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200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B6CA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67E7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DF0A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A783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5F3FA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19539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5A7A5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8EF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BF8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E9A8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BCD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079C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FBEA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100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F92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30FE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94B8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6B1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A258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D07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4FE3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81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15E2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AB1B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50CA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791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AA6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A152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659C8" w14:textId="77777777" w:rsidR="00134685" w:rsidRDefault="00134685">
                      <w:pPr>
                        <w:rPr>
                          <w:lang w:val="el-GR"/>
                        </w:rPr>
                      </w:pPr>
                    </w:p>
                    <w:p w14:paraId="770F155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8B3641C" w14:textId="77777777" w:rsidR="00134685" w:rsidRDefault="00134685">
                      <w:pPr>
                        <w:tabs>
                          <w:tab w:val="left" w:pos="360"/>
                          <w:tab w:val="left" w:pos="540"/>
                        </w:tabs>
                        <w:rPr>
                          <w:lang w:val="el-GR"/>
                        </w:rPr>
                      </w:pPr>
                    </w:p>
                    <w:p w14:paraId="3514390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3DD680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FEC0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0B8A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C26E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0D246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C3B88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EB7A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C59B1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DBB13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2ACF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365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16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AA5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277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CEB9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B5D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F7D6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F93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4D6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D683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7441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33D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349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40C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DE1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166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1D8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06B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ADBE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7109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B53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18539" w14:textId="77777777" w:rsidR="00134685" w:rsidRDefault="00134685">
                      <w:pPr>
                        <w:rPr>
                          <w:lang w:val="el-GR"/>
                        </w:rPr>
                      </w:pPr>
                    </w:p>
                    <w:p w14:paraId="1370A8A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40323C6" w14:textId="77777777" w:rsidR="00134685" w:rsidRDefault="00134685">
                      <w:pPr>
                        <w:tabs>
                          <w:tab w:val="left" w:pos="360"/>
                          <w:tab w:val="left" w:pos="540"/>
                        </w:tabs>
                        <w:rPr>
                          <w:lang w:val="el-GR"/>
                        </w:rPr>
                      </w:pPr>
                    </w:p>
                    <w:p w14:paraId="67804E9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405444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BD326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9E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168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B2D6E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EC5FE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27C2B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6596E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5A42F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28C859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9AC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C7E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ED01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D32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BFA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841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46E6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183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FAC2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74A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16A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AD1A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CB2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F4FD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18D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BA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F53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3333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5D03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ECD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CB20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A86D16" w14:textId="77777777" w:rsidR="00134685" w:rsidRDefault="00134685">
                      <w:pPr>
                        <w:rPr>
                          <w:lang w:val="el-GR"/>
                        </w:rPr>
                      </w:pPr>
                    </w:p>
                    <w:p w14:paraId="2D6DBD4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60265C4" w14:textId="77777777" w:rsidR="00134685" w:rsidRDefault="00134685">
                      <w:pPr>
                        <w:tabs>
                          <w:tab w:val="left" w:pos="360"/>
                          <w:tab w:val="left" w:pos="540"/>
                        </w:tabs>
                        <w:rPr>
                          <w:lang w:val="el-GR"/>
                        </w:rPr>
                      </w:pPr>
                    </w:p>
                    <w:p w14:paraId="0506F36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76B4C98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10A322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C8F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2B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98344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1A470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23E36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D8F7E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AA7BC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A5B89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888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DBA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E62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7F0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E77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64F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500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CF52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3B9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898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DF8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5D1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B93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63D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60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BAF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25C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58B2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EF0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2F4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86C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BDB5E" w14:textId="77777777" w:rsidR="00134685" w:rsidRDefault="00134685">
                      <w:pPr>
                        <w:rPr>
                          <w:lang w:val="el-GR"/>
                        </w:rPr>
                      </w:pPr>
                    </w:p>
                    <w:p w14:paraId="00EB633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149118F" w14:textId="77777777" w:rsidR="00134685" w:rsidRDefault="00134685">
                      <w:pPr>
                        <w:tabs>
                          <w:tab w:val="left" w:pos="360"/>
                          <w:tab w:val="left" w:pos="540"/>
                        </w:tabs>
                        <w:rPr>
                          <w:lang w:val="el-GR"/>
                        </w:rPr>
                      </w:pPr>
                    </w:p>
                    <w:p w14:paraId="4B33951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4EB2EC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1D6E74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AA4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FA74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AC82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BD0F3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FE117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F0E3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56E34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59FE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4EC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9A38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976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885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F0C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FAC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DD3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E3D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539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8B05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6260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958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430A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021F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75F7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474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2B8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A0CD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1B2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438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E5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68EDA0" w14:textId="77777777" w:rsidR="00134685" w:rsidRDefault="00134685">
                      <w:pPr>
                        <w:rPr>
                          <w:lang w:val="el-GR"/>
                        </w:rPr>
                      </w:pPr>
                    </w:p>
                    <w:p w14:paraId="5370CE0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99C66D1" w14:textId="77777777" w:rsidR="00134685" w:rsidRDefault="00134685">
                      <w:pPr>
                        <w:tabs>
                          <w:tab w:val="left" w:pos="360"/>
                          <w:tab w:val="left" w:pos="540"/>
                        </w:tabs>
                        <w:rPr>
                          <w:lang w:val="el-GR"/>
                        </w:rPr>
                      </w:pPr>
                    </w:p>
                    <w:p w14:paraId="702120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41FA70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FC1B2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D7A9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8246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D62DA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A150A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9F13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C925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A7712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Υπολογιστών </w:t>
                      </w:r>
                      <w:r>
                        <w:rPr>
                          <w:rFonts w:ascii="Georgia" w:hAnsi="Georgia" w:cs="Arial"/>
                          <w:sz w:val="22"/>
                          <w:szCs w:val="22"/>
                          <w:shd w:val="clear" w:color="auto" w:fill="FFFFFF"/>
                          <w:lang w:val="el-GR"/>
                        </w:rPr>
                        <w:t>Ε.Μ.Π.</w:t>
                      </w:r>
                    </w:p>
                    <w:p w14:paraId="54ABC7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3AD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18B1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027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1714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1B3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A50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EF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2129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094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D48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819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42F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E06F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E41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A1E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F3A0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5E7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5B1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B9E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59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EE3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475804" w14:textId="77777777" w:rsidR="00134685" w:rsidRDefault="00134685">
                      <w:pPr>
                        <w:rPr>
                          <w:lang w:val="el-GR"/>
                        </w:rPr>
                      </w:pPr>
                    </w:p>
                    <w:p w14:paraId="2208720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90BA248" w14:textId="77777777" w:rsidR="00134685" w:rsidRDefault="00134685">
                      <w:pPr>
                        <w:tabs>
                          <w:tab w:val="left" w:pos="360"/>
                          <w:tab w:val="left" w:pos="540"/>
                        </w:tabs>
                        <w:rPr>
                          <w:lang w:val="el-GR"/>
                        </w:rPr>
                      </w:pPr>
                    </w:p>
                    <w:p w14:paraId="0E5D63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FCF1E5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37CACB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FE3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500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BFEAB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9C30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F48C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D118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A0241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16964A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C1B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430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7E6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022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F33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C4EF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AB3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CB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D3A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15C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D63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6DA7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C8F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E8AD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432D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C25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709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2B2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E95A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4FD1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23C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9B6D41" w14:textId="77777777" w:rsidR="00134685" w:rsidRDefault="00134685">
                      <w:pPr>
                        <w:rPr>
                          <w:lang w:val="el-GR"/>
                        </w:rPr>
                      </w:pPr>
                    </w:p>
                    <w:p w14:paraId="47BB277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1E5B354" w14:textId="77777777" w:rsidR="00134685" w:rsidRDefault="00134685">
                      <w:pPr>
                        <w:tabs>
                          <w:tab w:val="left" w:pos="360"/>
                          <w:tab w:val="left" w:pos="540"/>
                        </w:tabs>
                        <w:rPr>
                          <w:lang w:val="el-GR"/>
                        </w:rPr>
                      </w:pPr>
                    </w:p>
                    <w:p w14:paraId="141D991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4E86359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0DC37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C0D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F4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86BB8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D4A8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52C46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463A9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42F7D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C2AE1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15EE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630D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F7D3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0AA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06C2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096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913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4FE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19C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9DF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16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8D21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09A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7A9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A11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15A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A92F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91B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DFBF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CC16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88CA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BF2E6D" w14:textId="77777777" w:rsidR="00134685" w:rsidRDefault="00134685">
                      <w:pPr>
                        <w:rPr>
                          <w:lang w:val="el-GR"/>
                        </w:rPr>
                      </w:pPr>
                    </w:p>
                    <w:p w14:paraId="5E64EEA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1245B73" w14:textId="77777777" w:rsidR="00134685" w:rsidRDefault="00134685">
                      <w:pPr>
                        <w:tabs>
                          <w:tab w:val="left" w:pos="360"/>
                          <w:tab w:val="left" w:pos="540"/>
                        </w:tabs>
                        <w:rPr>
                          <w:lang w:val="el-GR"/>
                        </w:rPr>
                      </w:pPr>
                    </w:p>
                    <w:p w14:paraId="4AD5425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25FBF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E4B29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4C3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682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978E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40997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4CA97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0D693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8AEF1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70282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5321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4A2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83F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AC0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126E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231F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595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932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4A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5FF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2800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B3A4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B879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797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168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889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868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6AF7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355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0E83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390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366122" w14:textId="77777777" w:rsidR="00134685" w:rsidRDefault="00134685">
                      <w:pPr>
                        <w:rPr>
                          <w:lang w:val="el-GR"/>
                        </w:rPr>
                      </w:pPr>
                    </w:p>
                    <w:p w14:paraId="143947B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4804942" w14:textId="77777777" w:rsidR="00134685" w:rsidRDefault="00134685">
                      <w:pPr>
                        <w:tabs>
                          <w:tab w:val="left" w:pos="360"/>
                          <w:tab w:val="left" w:pos="540"/>
                        </w:tabs>
                        <w:rPr>
                          <w:lang w:val="el-GR"/>
                        </w:rPr>
                      </w:pPr>
                    </w:p>
                    <w:p w14:paraId="788761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CBE482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AE424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815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08AF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0F6F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4E861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7B1A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C554D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53E68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AC00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99F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95DA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EE0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B28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3C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BC9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0CD2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0532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FA4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7A3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DFF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42F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602C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9353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768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8A8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600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BAF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F90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025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F322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8A3483" w14:textId="77777777" w:rsidR="00134685" w:rsidRDefault="00134685">
                      <w:pPr>
                        <w:rPr>
                          <w:lang w:val="el-GR"/>
                        </w:rPr>
                      </w:pPr>
                    </w:p>
                    <w:p w14:paraId="780D67F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55A81E4" w14:textId="77777777" w:rsidR="00134685" w:rsidRDefault="00134685">
                      <w:pPr>
                        <w:tabs>
                          <w:tab w:val="left" w:pos="360"/>
                          <w:tab w:val="left" w:pos="540"/>
                        </w:tabs>
                        <w:rPr>
                          <w:lang w:val="el-GR"/>
                        </w:rPr>
                      </w:pPr>
                    </w:p>
                    <w:p w14:paraId="6C35D7C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68A3BF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D0461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5A0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9B1F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554D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6370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CF71C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4DAA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9A7E2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EE671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DE0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8BF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FC3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20F1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DB5B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F93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EAE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B38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26B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540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B36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791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295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BC0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58AB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3EA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12D8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A1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A7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5485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051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C0F87" w14:textId="77777777" w:rsidR="00134685" w:rsidRDefault="00134685">
                      <w:pPr>
                        <w:rPr>
                          <w:lang w:val="el-GR"/>
                        </w:rPr>
                      </w:pPr>
                    </w:p>
                    <w:p w14:paraId="61AC981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5529EEA" w14:textId="77777777" w:rsidR="00134685" w:rsidRDefault="00134685">
                      <w:pPr>
                        <w:tabs>
                          <w:tab w:val="left" w:pos="360"/>
                          <w:tab w:val="left" w:pos="540"/>
                        </w:tabs>
                        <w:rPr>
                          <w:lang w:val="el-GR"/>
                        </w:rPr>
                      </w:pPr>
                    </w:p>
                    <w:p w14:paraId="3DA74F9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56A488B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011D34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6504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6651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54C3F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EE470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2793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5D61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6CCA0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428E82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2E3E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1E8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B87D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C207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DDA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FF1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E193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6A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755C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01B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E49D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B52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D36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DCF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1E6D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D33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9281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F44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66B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7A3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0C3F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A176E" w14:textId="77777777" w:rsidR="00134685" w:rsidRDefault="00134685">
                      <w:pPr>
                        <w:rPr>
                          <w:lang w:val="el-GR"/>
                        </w:rPr>
                      </w:pPr>
                    </w:p>
                    <w:p w14:paraId="1AC1996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027A27F" w14:textId="77777777" w:rsidR="00134685" w:rsidRDefault="00134685">
                      <w:pPr>
                        <w:tabs>
                          <w:tab w:val="left" w:pos="360"/>
                          <w:tab w:val="left" w:pos="540"/>
                        </w:tabs>
                        <w:rPr>
                          <w:lang w:val="el-GR"/>
                        </w:rPr>
                      </w:pPr>
                    </w:p>
                    <w:p w14:paraId="5B91A8F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7E0B185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0AB1A5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37A4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D8B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E9B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B612C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FA03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713C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2C959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F7457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AA8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02D9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F03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B8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C01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0A0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3902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1DD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3A8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33E3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899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465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3DA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216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512B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FBEA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615F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A76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793F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263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0054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BAAB2F" w14:textId="77777777" w:rsidR="00134685" w:rsidRDefault="00134685">
                      <w:pPr>
                        <w:rPr>
                          <w:lang w:val="el-GR"/>
                        </w:rPr>
                      </w:pPr>
                    </w:p>
                    <w:p w14:paraId="0845DAA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AE12C6F" w14:textId="77777777" w:rsidR="00134685" w:rsidRDefault="00134685">
                      <w:pPr>
                        <w:tabs>
                          <w:tab w:val="left" w:pos="360"/>
                          <w:tab w:val="left" w:pos="540"/>
                        </w:tabs>
                        <w:rPr>
                          <w:lang w:val="el-GR"/>
                        </w:rPr>
                      </w:pPr>
                    </w:p>
                    <w:p w14:paraId="2B72860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38BC52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4166A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34A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42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5E23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F3424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5FCE5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7CD6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3F900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D843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2FE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A6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0FA2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D370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254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DF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3F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7FE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C6C0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E34C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69A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DC9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6EB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608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150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065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CBF0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BE8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05F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AE1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F4F6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9F5B31" w14:textId="77777777" w:rsidR="00134685" w:rsidRDefault="00134685">
                      <w:pPr>
                        <w:rPr>
                          <w:lang w:val="el-GR"/>
                        </w:rPr>
                      </w:pPr>
                    </w:p>
                    <w:p w14:paraId="797A303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F992192" w14:textId="77777777" w:rsidR="00134685" w:rsidRDefault="00134685">
                      <w:pPr>
                        <w:tabs>
                          <w:tab w:val="left" w:pos="360"/>
                          <w:tab w:val="left" w:pos="540"/>
                        </w:tabs>
                        <w:rPr>
                          <w:lang w:val="el-GR"/>
                        </w:rPr>
                      </w:pPr>
                    </w:p>
                    <w:p w14:paraId="10A9CBA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5CF6E24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06533C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4B50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D0D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76B9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17F5F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4505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F33B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40931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3D58F2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04F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D3C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12F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1BE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476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4E80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062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CAC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065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05A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247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B18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29F8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2A26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2191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006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51F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D91B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33D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8DEF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350B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45A27" w14:textId="77777777" w:rsidR="00134685" w:rsidRDefault="00134685">
                      <w:pPr>
                        <w:rPr>
                          <w:lang w:val="el-GR"/>
                        </w:rPr>
                      </w:pPr>
                    </w:p>
                    <w:p w14:paraId="22D352B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0187046" w14:textId="77777777" w:rsidR="00134685" w:rsidRDefault="00134685">
                      <w:pPr>
                        <w:tabs>
                          <w:tab w:val="left" w:pos="360"/>
                          <w:tab w:val="left" w:pos="540"/>
                        </w:tabs>
                        <w:rPr>
                          <w:lang w:val="el-GR"/>
                        </w:rPr>
                      </w:pPr>
                    </w:p>
                    <w:p w14:paraId="6497FFB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63960C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2436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6A3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A08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EF67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42BE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84AB9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B885A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8EBDC1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672D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2DA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89B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4F7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B51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3FCD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94E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E45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32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9A4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B63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5339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48D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449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BDE4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0D2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D9E5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3450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0319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9DD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AF59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DA1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F9473A" w14:textId="77777777" w:rsidR="00134685" w:rsidRDefault="00134685">
                      <w:pPr>
                        <w:rPr>
                          <w:lang w:val="el-GR"/>
                        </w:rPr>
                      </w:pPr>
                    </w:p>
                    <w:p w14:paraId="002E377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81391D4" w14:textId="77777777" w:rsidR="00134685" w:rsidRDefault="00134685">
                      <w:pPr>
                        <w:tabs>
                          <w:tab w:val="left" w:pos="360"/>
                          <w:tab w:val="left" w:pos="540"/>
                        </w:tabs>
                        <w:rPr>
                          <w:lang w:val="el-GR"/>
                        </w:rPr>
                      </w:pPr>
                    </w:p>
                    <w:p w14:paraId="71CE163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A36CD3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36B2C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93C7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006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130FD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52695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A013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C08FCB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D4233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58D9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A7F3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8C2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AE98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025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89D9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941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2AF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B958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77E3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03D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493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6B21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00B1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A1F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952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B78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18CE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EBC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78C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A1C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2C6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D196F" w14:textId="77777777" w:rsidR="00134685" w:rsidRDefault="00134685">
                      <w:pPr>
                        <w:rPr>
                          <w:lang w:val="el-GR"/>
                        </w:rPr>
                      </w:pPr>
                    </w:p>
                    <w:p w14:paraId="1AB5A58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59CA6C1" w14:textId="77777777" w:rsidR="00134685" w:rsidRDefault="00134685">
                      <w:pPr>
                        <w:tabs>
                          <w:tab w:val="left" w:pos="360"/>
                          <w:tab w:val="left" w:pos="540"/>
                        </w:tabs>
                        <w:rPr>
                          <w:lang w:val="el-GR"/>
                        </w:rPr>
                      </w:pPr>
                    </w:p>
                    <w:p w14:paraId="25B60B1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3D5189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11C8C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147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5E7F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48C6F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D04A8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CE678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6544B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0AB2B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5C770F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8E96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2432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710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3A1B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4456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25F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57E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3CC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BDA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941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73B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6A3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BA5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9C1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AD53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79A5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D304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F75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30EC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54A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8B2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C4375" w14:textId="77777777" w:rsidR="00134685" w:rsidRDefault="00134685">
                      <w:pPr>
                        <w:rPr>
                          <w:lang w:val="el-GR"/>
                        </w:rPr>
                      </w:pPr>
                    </w:p>
                    <w:p w14:paraId="6324D5D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72B8580" w14:textId="77777777" w:rsidR="00134685" w:rsidRDefault="00134685">
                      <w:pPr>
                        <w:tabs>
                          <w:tab w:val="left" w:pos="360"/>
                          <w:tab w:val="left" w:pos="540"/>
                        </w:tabs>
                        <w:rPr>
                          <w:lang w:val="el-GR"/>
                        </w:rPr>
                      </w:pPr>
                    </w:p>
                    <w:p w14:paraId="7BAD396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3F80A7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45A1B7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37B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5DC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A386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02AF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24994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1A01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C267C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3C13F5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F0F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04C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64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D59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3FF7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3D9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FFB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908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843E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22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094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B385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27D3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08C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91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1D2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736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3BE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8108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1CC2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5C25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20C8CE" w14:textId="77777777" w:rsidR="00134685" w:rsidRDefault="00134685">
                      <w:pPr>
                        <w:rPr>
                          <w:lang w:val="el-GR"/>
                        </w:rPr>
                      </w:pPr>
                    </w:p>
                    <w:p w14:paraId="7CC47E6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932CB2E" w14:textId="77777777" w:rsidR="00134685" w:rsidRDefault="00134685">
                      <w:pPr>
                        <w:tabs>
                          <w:tab w:val="left" w:pos="360"/>
                          <w:tab w:val="left" w:pos="540"/>
                        </w:tabs>
                        <w:rPr>
                          <w:lang w:val="el-GR"/>
                        </w:rPr>
                      </w:pPr>
                    </w:p>
                    <w:p w14:paraId="4CA964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197C875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59613E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A093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CDD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6EBF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967BE1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F57F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1A12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43290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8A14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021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1E5D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81B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6D4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534D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D7C6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728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6A2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5FC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C42B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773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9CE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982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4522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ACB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223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34BF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564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E194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0AFE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23F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D6C75" w14:textId="77777777" w:rsidR="00134685" w:rsidRDefault="00134685">
                      <w:pPr>
                        <w:rPr>
                          <w:lang w:val="el-GR"/>
                        </w:rPr>
                      </w:pPr>
                    </w:p>
                    <w:p w14:paraId="63F68A0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41A6AB1" w14:textId="77777777" w:rsidR="00134685" w:rsidRDefault="00134685">
                      <w:pPr>
                        <w:tabs>
                          <w:tab w:val="left" w:pos="360"/>
                          <w:tab w:val="left" w:pos="540"/>
                        </w:tabs>
                        <w:rPr>
                          <w:lang w:val="el-GR"/>
                        </w:rPr>
                      </w:pPr>
                    </w:p>
                    <w:p w14:paraId="047BBF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A722C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91CFF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458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094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70447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4BFF56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A870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FC8C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9DE91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03EF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23F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2FB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3C0D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ED1A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14D4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3693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C1D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A66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52D7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0A0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AC9E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C11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BF4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142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C3A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155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71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E8F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C5A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309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318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32436C" w14:textId="77777777" w:rsidR="00134685" w:rsidRDefault="00134685">
                      <w:pPr>
                        <w:rPr>
                          <w:lang w:val="el-GR"/>
                        </w:rPr>
                      </w:pPr>
                    </w:p>
                    <w:p w14:paraId="4551430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9843CC0" w14:textId="77777777" w:rsidR="00134685" w:rsidRDefault="00134685">
                      <w:pPr>
                        <w:tabs>
                          <w:tab w:val="left" w:pos="360"/>
                          <w:tab w:val="left" w:pos="540"/>
                        </w:tabs>
                        <w:rPr>
                          <w:lang w:val="el-GR"/>
                        </w:rPr>
                      </w:pPr>
                    </w:p>
                    <w:p w14:paraId="411B853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7D2654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D84F8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2C72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409E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00D5C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616EE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D49D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ADB5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0CF9C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D662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F6F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BDC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64E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F3D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908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EB0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FFA4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0BE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7F09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9F1E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D17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5EB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691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7CF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5626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B93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F14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E20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078A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558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E96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C6774" w14:textId="77777777" w:rsidR="00134685" w:rsidRDefault="00134685">
                      <w:pPr>
                        <w:rPr>
                          <w:lang w:val="el-GR"/>
                        </w:rPr>
                      </w:pPr>
                    </w:p>
                    <w:p w14:paraId="08D9A85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1B7A88" w14:textId="77777777" w:rsidR="00134685" w:rsidRDefault="00134685">
                      <w:pPr>
                        <w:tabs>
                          <w:tab w:val="left" w:pos="360"/>
                          <w:tab w:val="left" w:pos="540"/>
                        </w:tabs>
                        <w:rPr>
                          <w:lang w:val="el-GR"/>
                        </w:rPr>
                      </w:pPr>
                    </w:p>
                    <w:p w14:paraId="363868F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2D203A2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863C3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4693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9CC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EC7D9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C9BB8A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0745C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0D4AE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FF1E5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113BBF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3BFC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ACF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CD8A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143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A08E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9683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402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B6B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80A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3F6C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29F7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E23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99E9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93F2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B73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D06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D118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9B7B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EB54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377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4AC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10E5C" w14:textId="77777777" w:rsidR="00134685" w:rsidRDefault="00134685">
                      <w:pPr>
                        <w:rPr>
                          <w:lang w:val="el-GR"/>
                        </w:rPr>
                      </w:pPr>
                    </w:p>
                    <w:p w14:paraId="3A30A39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7015662" w14:textId="77777777" w:rsidR="00134685" w:rsidRDefault="00134685">
                      <w:pPr>
                        <w:tabs>
                          <w:tab w:val="left" w:pos="360"/>
                          <w:tab w:val="left" w:pos="540"/>
                        </w:tabs>
                        <w:rPr>
                          <w:lang w:val="el-GR"/>
                        </w:rPr>
                      </w:pPr>
                    </w:p>
                    <w:p w14:paraId="095BEF1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6EFA75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52F261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9D24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7DA3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E8D62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6B63F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E7BC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4A658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26565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4CB47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804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4AF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EC9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A02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C25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87A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A71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682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99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556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9CD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6FC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8B8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88B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F20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1CC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ADF7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716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377D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C83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1529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4681D" w14:textId="77777777" w:rsidR="00134685" w:rsidRDefault="00134685">
                      <w:pPr>
                        <w:rPr>
                          <w:lang w:val="el-GR"/>
                        </w:rPr>
                      </w:pPr>
                    </w:p>
                    <w:p w14:paraId="274B166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6A7162F" w14:textId="77777777" w:rsidR="00134685" w:rsidRDefault="00134685">
                      <w:pPr>
                        <w:tabs>
                          <w:tab w:val="left" w:pos="360"/>
                          <w:tab w:val="left" w:pos="540"/>
                        </w:tabs>
                        <w:rPr>
                          <w:lang w:val="el-GR"/>
                        </w:rPr>
                      </w:pPr>
                    </w:p>
                    <w:p w14:paraId="530AB55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CDC4B4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A41FB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49FE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435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0F88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8AF3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A04F6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1404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F8D9C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C767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D21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E16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00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FCB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70FD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9D5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30B9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754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B0AD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0597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920F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726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7B6D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24A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161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63AF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3D85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27A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6A7A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E1A7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DCD1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EA3E5" w14:textId="77777777" w:rsidR="00134685" w:rsidRDefault="00134685">
                      <w:pPr>
                        <w:rPr>
                          <w:lang w:val="el-GR"/>
                        </w:rPr>
                      </w:pPr>
                    </w:p>
                    <w:p w14:paraId="04F24CA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74636F" w14:textId="77777777" w:rsidR="00134685" w:rsidRDefault="00134685">
                      <w:pPr>
                        <w:tabs>
                          <w:tab w:val="left" w:pos="360"/>
                          <w:tab w:val="left" w:pos="540"/>
                        </w:tabs>
                        <w:rPr>
                          <w:lang w:val="el-GR"/>
                        </w:rPr>
                      </w:pPr>
                    </w:p>
                    <w:p w14:paraId="32178A5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C221B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397CB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61A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32F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9F2CF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8D62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0A1B4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C64A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2FFDD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352A5F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2FA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590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A3CB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380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987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65BB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D4FC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E881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B26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9EC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0A9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7E53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885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2684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AC23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EA25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F0A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19C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860C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9378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BA1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E9159" w14:textId="77777777" w:rsidR="00134685" w:rsidRDefault="00134685">
                      <w:pPr>
                        <w:rPr>
                          <w:lang w:val="el-GR"/>
                        </w:rPr>
                      </w:pPr>
                    </w:p>
                    <w:p w14:paraId="650AAF1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5EBE231" w14:textId="77777777" w:rsidR="00134685" w:rsidRDefault="00134685">
                      <w:pPr>
                        <w:tabs>
                          <w:tab w:val="left" w:pos="360"/>
                          <w:tab w:val="left" w:pos="540"/>
                        </w:tabs>
                        <w:rPr>
                          <w:lang w:val="el-GR"/>
                        </w:rPr>
                      </w:pPr>
                    </w:p>
                    <w:p w14:paraId="25514DA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3B1D40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6C4A2F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44B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8C2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F5A4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E639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2CF4E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BB1A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FB4ED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610D63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A86E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B93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56B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E0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8BF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A15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79F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5EF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B84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41A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122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F75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F31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A90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9593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3A27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073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3D57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572B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2DBF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3C2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DE67F0" w14:textId="77777777" w:rsidR="00134685" w:rsidRDefault="00134685">
                      <w:pPr>
                        <w:rPr>
                          <w:lang w:val="el-GR"/>
                        </w:rPr>
                      </w:pPr>
                    </w:p>
                    <w:p w14:paraId="34461F4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129DBE1" w14:textId="77777777" w:rsidR="00134685" w:rsidRDefault="00134685">
                      <w:pPr>
                        <w:tabs>
                          <w:tab w:val="left" w:pos="360"/>
                          <w:tab w:val="left" w:pos="540"/>
                        </w:tabs>
                        <w:rPr>
                          <w:lang w:val="el-GR"/>
                        </w:rPr>
                      </w:pPr>
                    </w:p>
                    <w:p w14:paraId="3DE5035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5BE91E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4AEF1F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C1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CA2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1CF8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1371E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06123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F5E3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37F4C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B5E2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41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FC3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0DC2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73E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1A94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3C2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7A0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6CB7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D94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C73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6996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B11B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86C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12EC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09CE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BCA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052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FB6D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AEFF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7F33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F678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BF1C5" w14:textId="77777777" w:rsidR="00134685" w:rsidRDefault="00134685">
                      <w:pPr>
                        <w:rPr>
                          <w:lang w:val="el-GR"/>
                        </w:rPr>
                      </w:pPr>
                    </w:p>
                    <w:p w14:paraId="3AF6FB0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08AA63" w14:textId="77777777" w:rsidR="00134685" w:rsidRDefault="00134685">
                      <w:pPr>
                        <w:tabs>
                          <w:tab w:val="left" w:pos="360"/>
                          <w:tab w:val="left" w:pos="540"/>
                        </w:tabs>
                        <w:rPr>
                          <w:lang w:val="el-GR"/>
                        </w:rPr>
                      </w:pPr>
                    </w:p>
                    <w:p w14:paraId="577D5AF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F1704F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125D4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7D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A782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FE24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7D796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AC0F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E55EA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6C994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4077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38E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924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D3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BCF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A39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DD1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9D09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8FE5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571E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2B8F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79F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26A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137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9CB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F0D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E5E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3B77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A6F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908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43D8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CB9C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A6D76" w14:textId="77777777" w:rsidR="00134685" w:rsidRDefault="00134685">
                      <w:pPr>
                        <w:rPr>
                          <w:lang w:val="el-GR"/>
                        </w:rPr>
                      </w:pPr>
                    </w:p>
                    <w:p w14:paraId="4485FB0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2FCB128" w14:textId="77777777" w:rsidR="00134685" w:rsidRDefault="00134685">
                      <w:pPr>
                        <w:tabs>
                          <w:tab w:val="left" w:pos="360"/>
                          <w:tab w:val="left" w:pos="540"/>
                        </w:tabs>
                        <w:rPr>
                          <w:lang w:val="el-GR"/>
                        </w:rPr>
                      </w:pPr>
                    </w:p>
                    <w:p w14:paraId="1325356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57EA38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6538C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3139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8513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3F3FE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847F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1F283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5652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99331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4922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AF88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1DD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B1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EE3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DD9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19B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9C5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FA2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609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6618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CA50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90F4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0E0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E59A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70E4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071C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D042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A1D6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817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1D2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47BB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DBD00" w14:textId="77777777" w:rsidR="00134685" w:rsidRDefault="00134685">
                      <w:pPr>
                        <w:rPr>
                          <w:lang w:val="el-GR"/>
                        </w:rPr>
                      </w:pPr>
                    </w:p>
                    <w:p w14:paraId="14A8863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0319DF6" w14:textId="77777777" w:rsidR="00134685" w:rsidRDefault="00134685">
                      <w:pPr>
                        <w:tabs>
                          <w:tab w:val="left" w:pos="360"/>
                          <w:tab w:val="left" w:pos="540"/>
                        </w:tabs>
                        <w:rPr>
                          <w:lang w:val="el-GR"/>
                        </w:rPr>
                      </w:pPr>
                    </w:p>
                    <w:p w14:paraId="2A859FC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634EDA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63317C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EBC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F46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4A7B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8839A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C2A4D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3A4F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107B7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85C69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50F0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1795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C750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88B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BCA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2A6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1C35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DFC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0E8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566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BEB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6B0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30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097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F81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5F8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DCFD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B81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E12B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86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836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F979C2" w14:textId="77777777" w:rsidR="00134685" w:rsidRDefault="00134685">
                      <w:pPr>
                        <w:rPr>
                          <w:lang w:val="el-GR"/>
                        </w:rPr>
                      </w:pPr>
                    </w:p>
                    <w:p w14:paraId="64C0D3A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48589A2" w14:textId="77777777" w:rsidR="00134685" w:rsidRDefault="00134685">
                      <w:pPr>
                        <w:tabs>
                          <w:tab w:val="left" w:pos="360"/>
                          <w:tab w:val="left" w:pos="540"/>
                        </w:tabs>
                        <w:rPr>
                          <w:lang w:val="el-GR"/>
                        </w:rPr>
                      </w:pPr>
                    </w:p>
                    <w:p w14:paraId="21FDFA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277AE54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0BABB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BE78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0F3D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A5B80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B92712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0C12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3650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CCC075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4179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0C4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0F30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EBB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3DF9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A04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E4F7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FEE4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463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94F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04CF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A35E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6AB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7CE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4A9A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DFC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5F3B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7329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AD2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6B7A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746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ACC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21345" w14:textId="77777777" w:rsidR="00134685" w:rsidRDefault="00134685">
                      <w:pPr>
                        <w:rPr>
                          <w:lang w:val="el-GR"/>
                        </w:rPr>
                      </w:pPr>
                    </w:p>
                    <w:p w14:paraId="7B5A207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B9BA236" w14:textId="77777777" w:rsidR="00134685" w:rsidRDefault="00134685">
                      <w:pPr>
                        <w:tabs>
                          <w:tab w:val="left" w:pos="360"/>
                          <w:tab w:val="left" w:pos="540"/>
                        </w:tabs>
                        <w:rPr>
                          <w:lang w:val="el-GR"/>
                        </w:rPr>
                      </w:pPr>
                    </w:p>
                    <w:p w14:paraId="2CAAC19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DD0AA4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39201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C42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16F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FBCA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6E5E2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26CF2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E5F3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C2B62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D1C7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0F6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FB1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2D1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C3D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F2FC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FD8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A376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07F6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A5A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748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C287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DB3F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2E5A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A30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402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832B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21BD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CD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8534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3E31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FA4C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501647" w14:textId="77777777" w:rsidR="00134685" w:rsidRDefault="00134685">
                      <w:pPr>
                        <w:rPr>
                          <w:lang w:val="el-GR"/>
                        </w:rPr>
                      </w:pPr>
                    </w:p>
                    <w:p w14:paraId="0A7365C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8136D4A" w14:textId="77777777" w:rsidR="00134685" w:rsidRDefault="00134685">
                      <w:pPr>
                        <w:tabs>
                          <w:tab w:val="left" w:pos="360"/>
                          <w:tab w:val="left" w:pos="540"/>
                        </w:tabs>
                        <w:rPr>
                          <w:lang w:val="el-GR"/>
                        </w:rPr>
                      </w:pPr>
                    </w:p>
                    <w:p w14:paraId="6C5470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7E7FBA8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524C4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811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0F6D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57C3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AA28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DB33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426D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72004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80C0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6EF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0B0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E03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DD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A13B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2BE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871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025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E95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6B4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C5E7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55B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1F3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5E7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9EA6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7A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1D2C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505F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734D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7CCF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118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46731" w14:textId="77777777" w:rsidR="00134685" w:rsidRDefault="00134685">
                      <w:pPr>
                        <w:rPr>
                          <w:lang w:val="el-GR"/>
                        </w:rPr>
                      </w:pPr>
                    </w:p>
                    <w:p w14:paraId="65A78CA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7CCCCCB" w14:textId="77777777" w:rsidR="00134685" w:rsidRDefault="00134685">
                      <w:pPr>
                        <w:tabs>
                          <w:tab w:val="left" w:pos="360"/>
                          <w:tab w:val="left" w:pos="540"/>
                        </w:tabs>
                        <w:rPr>
                          <w:lang w:val="el-GR"/>
                        </w:rPr>
                      </w:pPr>
                    </w:p>
                    <w:p w14:paraId="36D982E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5180AF9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50DDFA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2B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6B3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BC23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45774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24EF5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FF91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84CAA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9604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28D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4CB9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34C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5BD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CC7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836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231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DA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2576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32A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60A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EA9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A85E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63C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8F49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0A6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FD8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FD5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1F9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AE19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2316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1446C8" w14:textId="77777777" w:rsidR="00134685" w:rsidRDefault="00134685">
                      <w:pPr>
                        <w:rPr>
                          <w:lang w:val="el-GR"/>
                        </w:rPr>
                      </w:pPr>
                    </w:p>
                    <w:p w14:paraId="51EC1DE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A43158E" w14:textId="77777777" w:rsidR="00134685" w:rsidRDefault="00134685">
                      <w:pPr>
                        <w:tabs>
                          <w:tab w:val="left" w:pos="360"/>
                          <w:tab w:val="left" w:pos="540"/>
                        </w:tabs>
                        <w:rPr>
                          <w:lang w:val="el-GR"/>
                        </w:rPr>
                      </w:pPr>
                    </w:p>
                    <w:p w14:paraId="2A9EDA1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2B21F8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14362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362F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4BD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E965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F8AC5B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CF37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7FAB1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D3622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685E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FD94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45A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08E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19A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6004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A057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4DD1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23A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8CF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5C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C6B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17F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D40A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998A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7436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48F1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6952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9388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5A4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CBC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57E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0273B" w14:textId="77777777" w:rsidR="00134685" w:rsidRDefault="00134685">
                      <w:pPr>
                        <w:rPr>
                          <w:lang w:val="el-GR"/>
                        </w:rPr>
                      </w:pPr>
                    </w:p>
                    <w:p w14:paraId="23DE031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7293830" w14:textId="77777777" w:rsidR="00134685" w:rsidRDefault="00134685">
                      <w:pPr>
                        <w:tabs>
                          <w:tab w:val="left" w:pos="360"/>
                          <w:tab w:val="left" w:pos="540"/>
                        </w:tabs>
                        <w:rPr>
                          <w:lang w:val="el-GR"/>
                        </w:rPr>
                      </w:pPr>
                    </w:p>
                    <w:p w14:paraId="235D511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DFBEBE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4956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A482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77D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E97F7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3CC1BA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4D8F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7ED7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1E76F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6C681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7425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286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B4E9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AA6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028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A7A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B8B9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A51A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835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77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AFF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763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07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532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55F8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2C1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B7DA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FBB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FE3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504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563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6D2B6" w14:textId="77777777" w:rsidR="00134685" w:rsidRDefault="00134685">
                      <w:pPr>
                        <w:rPr>
                          <w:lang w:val="el-GR"/>
                        </w:rPr>
                      </w:pPr>
                    </w:p>
                    <w:p w14:paraId="695E6DA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6A08756" w14:textId="77777777" w:rsidR="00134685" w:rsidRDefault="00134685">
                      <w:pPr>
                        <w:tabs>
                          <w:tab w:val="left" w:pos="360"/>
                          <w:tab w:val="left" w:pos="540"/>
                        </w:tabs>
                        <w:rPr>
                          <w:lang w:val="el-GR"/>
                        </w:rPr>
                      </w:pPr>
                    </w:p>
                    <w:p w14:paraId="3774E3E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A570F5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8F39B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ACC7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438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192B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C71B9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7AAC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3C58A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20D34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5747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796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F5E3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1DA6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8F89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9106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AF4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7419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0A60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BFB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4B2D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01D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9C1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B94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E26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1E3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B83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0F7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C517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1465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732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35F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0529B" w14:textId="77777777" w:rsidR="00134685" w:rsidRDefault="00134685">
                      <w:pPr>
                        <w:rPr>
                          <w:lang w:val="el-GR"/>
                        </w:rPr>
                      </w:pPr>
                    </w:p>
                    <w:p w14:paraId="7FBDC9C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EF24CA8" w14:textId="77777777" w:rsidR="00134685" w:rsidRDefault="00134685">
                      <w:pPr>
                        <w:tabs>
                          <w:tab w:val="left" w:pos="360"/>
                          <w:tab w:val="left" w:pos="540"/>
                        </w:tabs>
                        <w:rPr>
                          <w:lang w:val="el-GR"/>
                        </w:rPr>
                      </w:pPr>
                    </w:p>
                    <w:p w14:paraId="207384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0AB2CA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81FF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C10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D01E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5EB4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8EE19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7275C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1CB4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3F937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w:t>
                      </w:r>
                      <w:r>
                        <w:rPr>
                          <w:rFonts w:ascii="Georgia" w:hAnsi="Georgia" w:cs="Arial"/>
                          <w:sz w:val="22"/>
                          <w:szCs w:val="22"/>
                          <w:shd w:val="clear" w:color="auto" w:fill="FFFFFF"/>
                          <w:lang w:val="el-GR"/>
                        </w:rPr>
                        <w:t>Π.</w:t>
                      </w:r>
                    </w:p>
                    <w:p w14:paraId="300A4E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7EA6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C2AE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268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817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D7F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53D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3FF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D9D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EB3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35A5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2894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CB7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D90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BD3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AD54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92A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55D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DBD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735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E12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B9C7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5D075" w14:textId="77777777" w:rsidR="00134685" w:rsidRDefault="00134685">
                      <w:pPr>
                        <w:rPr>
                          <w:lang w:val="el-GR"/>
                        </w:rPr>
                      </w:pPr>
                    </w:p>
                    <w:p w14:paraId="53EADBB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3FBD2B2" w14:textId="77777777" w:rsidR="00134685" w:rsidRDefault="00134685">
                      <w:pPr>
                        <w:tabs>
                          <w:tab w:val="left" w:pos="360"/>
                          <w:tab w:val="left" w:pos="540"/>
                        </w:tabs>
                        <w:rPr>
                          <w:lang w:val="el-GR"/>
                        </w:rPr>
                      </w:pPr>
                    </w:p>
                    <w:p w14:paraId="1ECEE0F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019A1A2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0FEA5E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A6C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35DF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B4B5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E717F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8E89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39791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E6AD2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358CE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54F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B80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D4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B99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FD4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834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13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28E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B87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52A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23B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B411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0BA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EF9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700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AC81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D77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739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FBA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FF83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303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6AE6AE" w14:textId="77777777" w:rsidR="00134685" w:rsidRDefault="00134685">
                      <w:pPr>
                        <w:rPr>
                          <w:lang w:val="el-GR"/>
                        </w:rPr>
                      </w:pPr>
                    </w:p>
                    <w:p w14:paraId="5720688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1577357" w14:textId="77777777" w:rsidR="00134685" w:rsidRDefault="00134685">
                      <w:pPr>
                        <w:tabs>
                          <w:tab w:val="left" w:pos="360"/>
                          <w:tab w:val="left" w:pos="540"/>
                        </w:tabs>
                        <w:rPr>
                          <w:lang w:val="el-GR"/>
                        </w:rPr>
                      </w:pPr>
                    </w:p>
                    <w:p w14:paraId="62F0981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430768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0E4B3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F6DE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B536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F3709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34274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D3AC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88DA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251C7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C22A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089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BF3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FEA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7B87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711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8B1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86A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29D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A8D6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22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78B7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74D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B0E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11B5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26E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6E2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6094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F08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458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7168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BD37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0F13FE" w14:textId="77777777" w:rsidR="00134685" w:rsidRDefault="00134685">
                      <w:pPr>
                        <w:rPr>
                          <w:lang w:val="el-GR"/>
                        </w:rPr>
                      </w:pPr>
                    </w:p>
                    <w:p w14:paraId="447EA6B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9CE2068" w14:textId="77777777" w:rsidR="00134685" w:rsidRDefault="00134685">
                      <w:pPr>
                        <w:tabs>
                          <w:tab w:val="left" w:pos="360"/>
                          <w:tab w:val="left" w:pos="540"/>
                        </w:tabs>
                        <w:rPr>
                          <w:lang w:val="el-GR"/>
                        </w:rPr>
                      </w:pPr>
                    </w:p>
                    <w:p w14:paraId="03BE078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C33A6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48387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2EB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4D2C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6F54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EDAE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3C92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D6CD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8D1A0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2CF3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D0D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D47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91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02D4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BF7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CC9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6AFA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18F2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1AA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466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EF58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2675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823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3BC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27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FD88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8CA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5361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D02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AB32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C45F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968215" w14:textId="77777777" w:rsidR="00134685" w:rsidRDefault="00134685">
                      <w:pPr>
                        <w:rPr>
                          <w:lang w:val="el-GR"/>
                        </w:rPr>
                      </w:pPr>
                    </w:p>
                    <w:p w14:paraId="1C090F2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2966B56" w14:textId="77777777" w:rsidR="00134685" w:rsidRDefault="00134685">
                      <w:pPr>
                        <w:tabs>
                          <w:tab w:val="left" w:pos="360"/>
                          <w:tab w:val="left" w:pos="540"/>
                        </w:tabs>
                        <w:rPr>
                          <w:lang w:val="el-GR"/>
                        </w:rPr>
                      </w:pPr>
                    </w:p>
                    <w:p w14:paraId="7FA08F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DBC186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4002E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FB7E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3D77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196E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A6D4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329E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FA14B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FA7E5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BCE78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7E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B63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4F0A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749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D41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5841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525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186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CCF8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6628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70D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B6E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A5A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51BB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7C0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231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8F4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18F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0B3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5757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B841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3F0C3" w14:textId="77777777" w:rsidR="00134685" w:rsidRDefault="00134685">
                      <w:pPr>
                        <w:rPr>
                          <w:lang w:val="el-GR"/>
                        </w:rPr>
                      </w:pPr>
                    </w:p>
                    <w:p w14:paraId="6FF8402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C12348" w14:textId="77777777" w:rsidR="00134685" w:rsidRDefault="00134685">
                      <w:pPr>
                        <w:tabs>
                          <w:tab w:val="left" w:pos="360"/>
                          <w:tab w:val="left" w:pos="540"/>
                        </w:tabs>
                        <w:rPr>
                          <w:lang w:val="el-GR"/>
                        </w:rPr>
                      </w:pPr>
                    </w:p>
                    <w:p w14:paraId="09734D3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2765D21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83A26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895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E365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C604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96FEB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B70B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3FFB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B333B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5FD3B1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584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879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78C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6C98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05A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43E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DD51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C73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4C1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FF3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AC5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5E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AD2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925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7EC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871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A70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D11F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45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8B26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A8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87873" w14:textId="77777777" w:rsidR="00134685" w:rsidRDefault="00134685">
                      <w:pPr>
                        <w:rPr>
                          <w:lang w:val="el-GR"/>
                        </w:rPr>
                      </w:pPr>
                    </w:p>
                    <w:p w14:paraId="215182F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F1AC1A8" w14:textId="77777777" w:rsidR="00134685" w:rsidRDefault="00134685">
                      <w:pPr>
                        <w:tabs>
                          <w:tab w:val="left" w:pos="360"/>
                          <w:tab w:val="left" w:pos="540"/>
                        </w:tabs>
                        <w:rPr>
                          <w:lang w:val="el-GR"/>
                        </w:rPr>
                      </w:pPr>
                    </w:p>
                    <w:p w14:paraId="5084282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7904CC4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481EE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302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A04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CA7E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F222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181F0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6C2BF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DF47F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D8D9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CC6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ECC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92A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8E07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FE6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A43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726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022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DE6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2D0D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492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A00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56C3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8F36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7B6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515D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8F46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06B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5A4D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5CF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763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2ADF4" w14:textId="77777777" w:rsidR="00134685" w:rsidRDefault="00134685">
                      <w:pPr>
                        <w:rPr>
                          <w:lang w:val="el-GR"/>
                        </w:rPr>
                      </w:pPr>
                    </w:p>
                    <w:p w14:paraId="1268373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31A2C91" w14:textId="77777777" w:rsidR="00134685" w:rsidRDefault="00134685">
                      <w:pPr>
                        <w:tabs>
                          <w:tab w:val="left" w:pos="360"/>
                          <w:tab w:val="left" w:pos="540"/>
                        </w:tabs>
                        <w:rPr>
                          <w:lang w:val="el-GR"/>
                        </w:rPr>
                      </w:pPr>
                    </w:p>
                    <w:p w14:paraId="5E2C816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C6C43B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06FEA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87E5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455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C4DF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D1916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7329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FDF7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00AD4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1034E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ED7E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CEF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43C2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65D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061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3CBD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4E8E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186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3E2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4B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C79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EF21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D0B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E4B2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29D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0D5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D2F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6350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188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E1F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F816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954244" w14:textId="77777777" w:rsidR="00134685" w:rsidRDefault="00134685">
                      <w:pPr>
                        <w:rPr>
                          <w:lang w:val="el-GR"/>
                        </w:rPr>
                      </w:pPr>
                    </w:p>
                    <w:p w14:paraId="5A1C0A6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0C75016" w14:textId="77777777" w:rsidR="00134685" w:rsidRDefault="00134685">
                      <w:pPr>
                        <w:tabs>
                          <w:tab w:val="left" w:pos="360"/>
                          <w:tab w:val="left" w:pos="540"/>
                        </w:tabs>
                        <w:rPr>
                          <w:lang w:val="el-GR"/>
                        </w:rPr>
                      </w:pPr>
                    </w:p>
                    <w:p w14:paraId="7958007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0175A2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AE99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F4C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5A9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D2610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E17A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34A1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19CF1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2B695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37753E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F2F1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25D1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D848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728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9B6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09CB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082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D7A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F23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C5C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26B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B1B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C96A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FD40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9EBF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1F49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70F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065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DE2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FEC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E49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FB36CC" w14:textId="77777777" w:rsidR="00134685" w:rsidRDefault="00134685">
                      <w:pPr>
                        <w:rPr>
                          <w:lang w:val="el-GR"/>
                        </w:rPr>
                      </w:pPr>
                    </w:p>
                    <w:p w14:paraId="4772086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B823A9" w14:textId="77777777" w:rsidR="00134685" w:rsidRDefault="00134685">
                      <w:pPr>
                        <w:tabs>
                          <w:tab w:val="left" w:pos="360"/>
                          <w:tab w:val="left" w:pos="540"/>
                        </w:tabs>
                        <w:rPr>
                          <w:lang w:val="el-GR"/>
                        </w:rPr>
                      </w:pPr>
                    </w:p>
                    <w:p w14:paraId="3F3D13F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533B11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4B1D88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421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96AD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3CBF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80434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5EB25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ECBB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E010A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79ECB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B6B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133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00D7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52B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2F54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DAB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FA07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05E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67E7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23D8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24D2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124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DCF2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512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42B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F1E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E2F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CBCA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F96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B354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B964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BE3B4" w14:textId="77777777" w:rsidR="00134685" w:rsidRDefault="00134685">
                      <w:pPr>
                        <w:rPr>
                          <w:lang w:val="el-GR"/>
                        </w:rPr>
                      </w:pPr>
                    </w:p>
                    <w:p w14:paraId="166B58E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F3EF1C2" w14:textId="77777777" w:rsidR="00134685" w:rsidRDefault="00134685">
                      <w:pPr>
                        <w:tabs>
                          <w:tab w:val="left" w:pos="360"/>
                          <w:tab w:val="left" w:pos="540"/>
                        </w:tabs>
                        <w:rPr>
                          <w:lang w:val="el-GR"/>
                        </w:rPr>
                      </w:pPr>
                    </w:p>
                    <w:p w14:paraId="1CCD76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1522E7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18CE8A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83B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756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5DE2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8C92BE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A628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72E3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84811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581D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E02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29F5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805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52D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7EE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635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964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B6E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70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5D3C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DC71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09D7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3F3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6AD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632A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EE8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D196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84BB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06BB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6548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8D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2BFCAB" w14:textId="77777777" w:rsidR="00134685" w:rsidRDefault="00134685">
                      <w:pPr>
                        <w:rPr>
                          <w:lang w:val="el-GR"/>
                        </w:rPr>
                      </w:pPr>
                    </w:p>
                    <w:p w14:paraId="7488E78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327748C" w14:textId="77777777" w:rsidR="00134685" w:rsidRDefault="00134685">
                      <w:pPr>
                        <w:tabs>
                          <w:tab w:val="left" w:pos="360"/>
                          <w:tab w:val="left" w:pos="540"/>
                        </w:tabs>
                        <w:rPr>
                          <w:lang w:val="el-GR"/>
                        </w:rPr>
                      </w:pPr>
                    </w:p>
                    <w:p w14:paraId="5BAEE96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03D571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2C4296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D05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1BE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855C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70A2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0C04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2016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021B1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FD648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9AD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59FF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28C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739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30A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3F2F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746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2BD4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868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0CF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5E0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AB6F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D30E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E38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02A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FBA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C494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759B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CFE2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B3C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103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A526F3" w14:textId="77777777" w:rsidR="00134685" w:rsidRDefault="00134685">
                      <w:pPr>
                        <w:rPr>
                          <w:lang w:val="el-GR"/>
                        </w:rPr>
                      </w:pPr>
                    </w:p>
                    <w:p w14:paraId="0AD42DB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8E9AB0F" w14:textId="77777777" w:rsidR="00134685" w:rsidRDefault="00134685">
                      <w:pPr>
                        <w:tabs>
                          <w:tab w:val="left" w:pos="360"/>
                          <w:tab w:val="left" w:pos="540"/>
                        </w:tabs>
                        <w:rPr>
                          <w:lang w:val="el-GR"/>
                        </w:rPr>
                      </w:pPr>
                    </w:p>
                    <w:p w14:paraId="0754041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D2CBAB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80313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03C7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11A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D1F9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01E5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D6225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F0A91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94B63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205A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3B2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4E03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2F3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82E6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ABE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DE0A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424C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9A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A28B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C84B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448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B81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ECA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1BB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B675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D62E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B95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9D6D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058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320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453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7FE17A" w14:textId="77777777" w:rsidR="00134685" w:rsidRDefault="00134685">
                      <w:pPr>
                        <w:rPr>
                          <w:lang w:val="el-GR"/>
                        </w:rPr>
                      </w:pPr>
                    </w:p>
                    <w:p w14:paraId="4EF9BE6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0AD215" w14:textId="77777777" w:rsidR="00134685" w:rsidRDefault="00134685">
                      <w:pPr>
                        <w:tabs>
                          <w:tab w:val="left" w:pos="360"/>
                          <w:tab w:val="left" w:pos="540"/>
                        </w:tabs>
                        <w:rPr>
                          <w:lang w:val="el-GR"/>
                        </w:rPr>
                      </w:pPr>
                    </w:p>
                    <w:p w14:paraId="602A46D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50ECB6C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42D59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F73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C1F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AF35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276F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EF981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AA8DB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0B539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39189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77E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DD1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45EF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F47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6649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0E6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3C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E70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DB3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286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C83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9FC1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D2D1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8F4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6B0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DC1F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46F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88C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69F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573F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E6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D415A" w14:textId="77777777" w:rsidR="00134685" w:rsidRDefault="00134685">
                      <w:pPr>
                        <w:rPr>
                          <w:lang w:val="el-GR"/>
                        </w:rPr>
                      </w:pPr>
                    </w:p>
                    <w:p w14:paraId="5311113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0CDED4D" w14:textId="77777777" w:rsidR="00134685" w:rsidRDefault="00134685">
                      <w:pPr>
                        <w:tabs>
                          <w:tab w:val="left" w:pos="360"/>
                          <w:tab w:val="left" w:pos="540"/>
                        </w:tabs>
                        <w:rPr>
                          <w:lang w:val="el-GR"/>
                        </w:rPr>
                      </w:pPr>
                    </w:p>
                    <w:p w14:paraId="071595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2027F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14E0B6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D45D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06A0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FAC5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93AA8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01A87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AA1DD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47141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D9F0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E753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8825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068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4B9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16B2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D61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165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90F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8533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7C9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CF5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4C92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9C08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18F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FE04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EC50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C93E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ECE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C11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CA99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67C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49B6BF" w14:textId="77777777" w:rsidR="00134685" w:rsidRDefault="00134685">
                      <w:pPr>
                        <w:rPr>
                          <w:lang w:val="el-GR"/>
                        </w:rPr>
                      </w:pPr>
                    </w:p>
                    <w:p w14:paraId="67F496A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435EC7" w14:textId="77777777" w:rsidR="00134685" w:rsidRDefault="00134685">
                      <w:pPr>
                        <w:tabs>
                          <w:tab w:val="left" w:pos="360"/>
                          <w:tab w:val="left" w:pos="540"/>
                        </w:tabs>
                        <w:rPr>
                          <w:lang w:val="el-GR"/>
                        </w:rPr>
                      </w:pPr>
                    </w:p>
                    <w:p w14:paraId="0C97CC4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684FE1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71560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1476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0EB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E13D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4BC817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BF81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E951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EEF9C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F0BC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7F54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C91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F01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C08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F5D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D95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C4E4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AA6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43CC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0091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C3B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5FA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D43F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99C8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215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5B2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3D5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546E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042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28A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89C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2F62C" w14:textId="77777777" w:rsidR="00134685" w:rsidRDefault="00134685">
                      <w:pPr>
                        <w:rPr>
                          <w:lang w:val="el-GR"/>
                        </w:rPr>
                      </w:pPr>
                    </w:p>
                    <w:p w14:paraId="4D3AC8C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3356F7B" w14:textId="77777777" w:rsidR="00134685" w:rsidRDefault="00134685">
                      <w:pPr>
                        <w:tabs>
                          <w:tab w:val="left" w:pos="360"/>
                          <w:tab w:val="left" w:pos="540"/>
                        </w:tabs>
                        <w:rPr>
                          <w:lang w:val="el-GR"/>
                        </w:rPr>
                      </w:pPr>
                    </w:p>
                    <w:p w14:paraId="14029E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4393AF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3C6CA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ABE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6D35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3D7F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A01F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D7021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7802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0E43D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B4E2D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26B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7518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433A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39FE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F5D6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A78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521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665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4D6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B77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394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A9D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F7AD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6CF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88F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5D6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8528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622A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24B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0F89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0EC3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6D7B95" w14:textId="77777777" w:rsidR="00134685" w:rsidRDefault="00134685">
                      <w:pPr>
                        <w:rPr>
                          <w:lang w:val="el-GR"/>
                        </w:rPr>
                      </w:pPr>
                    </w:p>
                    <w:p w14:paraId="5F2AC46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6BD1230" w14:textId="77777777" w:rsidR="00134685" w:rsidRDefault="00134685">
                      <w:pPr>
                        <w:tabs>
                          <w:tab w:val="left" w:pos="360"/>
                          <w:tab w:val="left" w:pos="540"/>
                        </w:tabs>
                        <w:rPr>
                          <w:lang w:val="el-GR"/>
                        </w:rPr>
                      </w:pPr>
                    </w:p>
                    <w:p w14:paraId="1E6F777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54689F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6E268C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AED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DE9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506B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2F62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E21E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AEF94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9E00F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2A9709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0A9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75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2742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F57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4F21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36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5B65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FB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2208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AC74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EF21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CAD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775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E4AC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B06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BB0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4CB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2E06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BCA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DB2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A87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16020" w14:textId="77777777" w:rsidR="00134685" w:rsidRDefault="00134685">
                      <w:pPr>
                        <w:rPr>
                          <w:lang w:val="el-GR"/>
                        </w:rPr>
                      </w:pPr>
                    </w:p>
                    <w:p w14:paraId="410196D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504D9E5" w14:textId="77777777" w:rsidR="00134685" w:rsidRDefault="00134685">
                      <w:pPr>
                        <w:tabs>
                          <w:tab w:val="left" w:pos="360"/>
                          <w:tab w:val="left" w:pos="540"/>
                        </w:tabs>
                        <w:rPr>
                          <w:lang w:val="el-GR"/>
                        </w:rPr>
                      </w:pPr>
                    </w:p>
                    <w:p w14:paraId="562828F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DB77E0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636B3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9CF4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734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566B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91A05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C1162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7C9D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BCD40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11FAF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D4F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D34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6A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482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088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462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AB6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4FC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55BD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509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5C9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F942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87ED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BAF4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1AE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94F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4BB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A45F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65E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42A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E014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BC22F" w14:textId="77777777" w:rsidR="00134685" w:rsidRDefault="00134685">
                      <w:pPr>
                        <w:rPr>
                          <w:lang w:val="el-GR"/>
                        </w:rPr>
                      </w:pPr>
                    </w:p>
                    <w:p w14:paraId="3EA5759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C9E017E" w14:textId="77777777" w:rsidR="00134685" w:rsidRDefault="00134685">
                      <w:pPr>
                        <w:tabs>
                          <w:tab w:val="left" w:pos="360"/>
                          <w:tab w:val="left" w:pos="540"/>
                        </w:tabs>
                        <w:rPr>
                          <w:lang w:val="el-GR"/>
                        </w:rPr>
                      </w:pPr>
                    </w:p>
                    <w:p w14:paraId="04AC297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BBFD39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925DA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3DDC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8DB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58D84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6EE2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EDA0F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45AF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71484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EFA4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8AF1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CCD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409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5E4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860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24A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A65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D7BE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B37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E72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DB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EF0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F41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D92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21A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A7C5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569C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BF4F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2F3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341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C17D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55E07" w14:textId="77777777" w:rsidR="00134685" w:rsidRDefault="00134685">
                      <w:pPr>
                        <w:rPr>
                          <w:lang w:val="el-GR"/>
                        </w:rPr>
                      </w:pPr>
                    </w:p>
                    <w:p w14:paraId="2DF4D98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5491516" w14:textId="77777777" w:rsidR="00134685" w:rsidRDefault="00134685">
                      <w:pPr>
                        <w:tabs>
                          <w:tab w:val="left" w:pos="360"/>
                          <w:tab w:val="left" w:pos="540"/>
                        </w:tabs>
                        <w:rPr>
                          <w:lang w:val="el-GR"/>
                        </w:rPr>
                      </w:pPr>
                    </w:p>
                    <w:p w14:paraId="7FBAC40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B004FD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6039D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3CE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F79E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518D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E794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407C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FA120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92021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4A66EF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0444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ED3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831D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141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08BE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7F54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ECB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37A8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537F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D0E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DC2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327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E280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7266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39B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3E10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0DA0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CD80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BC06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5C1F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DDE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903E9" w14:textId="77777777" w:rsidR="00134685" w:rsidRDefault="00134685">
                      <w:pPr>
                        <w:rPr>
                          <w:lang w:val="el-GR"/>
                        </w:rPr>
                      </w:pPr>
                    </w:p>
                    <w:p w14:paraId="5DD7BF0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8C7A6DD" w14:textId="77777777" w:rsidR="00134685" w:rsidRDefault="00134685">
                      <w:pPr>
                        <w:tabs>
                          <w:tab w:val="left" w:pos="360"/>
                          <w:tab w:val="left" w:pos="540"/>
                        </w:tabs>
                        <w:rPr>
                          <w:lang w:val="el-GR"/>
                        </w:rPr>
                      </w:pPr>
                    </w:p>
                    <w:p w14:paraId="5E593EC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0CA57F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0D9DB2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DDE6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DAFC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BC3D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3632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2D05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3736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35231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68F9E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775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1CE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285A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22D2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47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8D51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E4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78C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35C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A0CD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F5C5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A6F0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8FA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A94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E4D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988C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EB7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3A4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647C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60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C27E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525A5" w14:textId="77777777" w:rsidR="00134685" w:rsidRDefault="00134685">
                      <w:pPr>
                        <w:rPr>
                          <w:lang w:val="el-GR"/>
                        </w:rPr>
                      </w:pPr>
                    </w:p>
                    <w:p w14:paraId="2D320F9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48C2BB4" w14:textId="77777777" w:rsidR="00134685" w:rsidRDefault="00134685">
                      <w:pPr>
                        <w:tabs>
                          <w:tab w:val="left" w:pos="360"/>
                          <w:tab w:val="left" w:pos="540"/>
                        </w:tabs>
                        <w:rPr>
                          <w:lang w:val="el-GR"/>
                        </w:rPr>
                      </w:pPr>
                    </w:p>
                    <w:p w14:paraId="407586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7A8B0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1D92B2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94E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866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666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B80B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B12EF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62D6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D55FA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5C4B7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018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98C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1DA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86F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AD8F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5E3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03AB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C572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5C6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432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65C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3A31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A06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EC9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8340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3F0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0BE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77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38EF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3894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4A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DD63E" w14:textId="77777777" w:rsidR="00134685" w:rsidRDefault="00134685">
                      <w:pPr>
                        <w:rPr>
                          <w:lang w:val="el-GR"/>
                        </w:rPr>
                      </w:pPr>
                    </w:p>
                    <w:p w14:paraId="3F50FE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500A30" w14:textId="77777777" w:rsidR="00134685" w:rsidRDefault="00134685">
                      <w:pPr>
                        <w:tabs>
                          <w:tab w:val="left" w:pos="360"/>
                          <w:tab w:val="left" w:pos="540"/>
                        </w:tabs>
                        <w:rPr>
                          <w:lang w:val="el-GR"/>
                        </w:rPr>
                      </w:pPr>
                    </w:p>
                    <w:p w14:paraId="16A3893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AD4ACA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BF10F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164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D7A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44AD9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4C503E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3475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7F8C7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3CCAF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43F4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16DC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F3F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3B4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82DB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980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1033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786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338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E2D4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0B99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0C2D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665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E058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137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A5E2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F2CC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E62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ACD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309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61DF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B7BC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C9A013" w14:textId="77777777" w:rsidR="00134685" w:rsidRDefault="00134685">
                      <w:pPr>
                        <w:rPr>
                          <w:lang w:val="el-GR"/>
                        </w:rPr>
                      </w:pPr>
                    </w:p>
                    <w:p w14:paraId="180EE8D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F078EB3" w14:textId="77777777" w:rsidR="00134685" w:rsidRDefault="00134685">
                      <w:pPr>
                        <w:tabs>
                          <w:tab w:val="left" w:pos="360"/>
                          <w:tab w:val="left" w:pos="540"/>
                        </w:tabs>
                        <w:rPr>
                          <w:lang w:val="el-GR"/>
                        </w:rPr>
                      </w:pPr>
                    </w:p>
                    <w:p w14:paraId="2FFA0F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273308E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6BE99C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55F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BF0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CBD9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B10FE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BB31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62662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F6A39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w:t>
                      </w:r>
                      <w:r>
                        <w:rPr>
                          <w:rFonts w:ascii="Georgia" w:hAnsi="Georgia" w:cs="Arial"/>
                          <w:sz w:val="22"/>
                          <w:szCs w:val="22"/>
                          <w:shd w:val="clear" w:color="auto" w:fill="FFFFFF"/>
                          <w:lang w:val="el-GR"/>
                        </w:rPr>
                        <w:t>νικός Υπολογιστών Ε.Μ.Π.</w:t>
                      </w:r>
                    </w:p>
                    <w:p w14:paraId="4AEDB5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DF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51A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452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4E6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8E2B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24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0099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1F74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438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5DD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D12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C4A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C07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5A3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F12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E2F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D8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93E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D63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751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821F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189B5" w14:textId="77777777" w:rsidR="00134685" w:rsidRDefault="00134685">
                      <w:pPr>
                        <w:rPr>
                          <w:lang w:val="el-GR"/>
                        </w:rPr>
                      </w:pPr>
                    </w:p>
                    <w:p w14:paraId="503CD89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94E1204" w14:textId="77777777" w:rsidR="00134685" w:rsidRDefault="00134685">
                      <w:pPr>
                        <w:tabs>
                          <w:tab w:val="left" w:pos="360"/>
                          <w:tab w:val="left" w:pos="540"/>
                        </w:tabs>
                        <w:rPr>
                          <w:lang w:val="el-GR"/>
                        </w:rPr>
                      </w:pPr>
                    </w:p>
                    <w:p w14:paraId="5315F24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BFC6A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6D9EFD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7CB8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B59A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EFC1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18C7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B41E1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F23B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E8635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3703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B8B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4293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24B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A812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C64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843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8FB2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D279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E1C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258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CBE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4DC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AA9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C59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540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4F6A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B533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293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995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BC3B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5030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0607C" w14:textId="77777777" w:rsidR="00134685" w:rsidRDefault="00134685">
                      <w:pPr>
                        <w:rPr>
                          <w:lang w:val="el-GR"/>
                        </w:rPr>
                      </w:pPr>
                    </w:p>
                    <w:p w14:paraId="7D62364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BCA568E" w14:textId="77777777" w:rsidR="00134685" w:rsidRDefault="00134685">
                      <w:pPr>
                        <w:tabs>
                          <w:tab w:val="left" w:pos="360"/>
                          <w:tab w:val="left" w:pos="540"/>
                        </w:tabs>
                        <w:rPr>
                          <w:lang w:val="el-GR"/>
                        </w:rPr>
                      </w:pPr>
                    </w:p>
                    <w:p w14:paraId="5C67681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6121B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FACED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A98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1FA8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FAA1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7BFB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77FF6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8EE08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484C0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9A3A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9BD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755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5829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3092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168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0AF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A896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38A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205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3AD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1B7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871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BBCD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134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DDA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FF8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D49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492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070D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9518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C8EB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748AE" w14:textId="77777777" w:rsidR="00134685" w:rsidRDefault="00134685">
                      <w:pPr>
                        <w:rPr>
                          <w:lang w:val="el-GR"/>
                        </w:rPr>
                      </w:pPr>
                    </w:p>
                    <w:p w14:paraId="75AC0A0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409D867" w14:textId="77777777" w:rsidR="00134685" w:rsidRDefault="00134685">
                      <w:pPr>
                        <w:tabs>
                          <w:tab w:val="left" w:pos="360"/>
                          <w:tab w:val="left" w:pos="540"/>
                        </w:tabs>
                        <w:rPr>
                          <w:lang w:val="el-GR"/>
                        </w:rPr>
                      </w:pPr>
                    </w:p>
                    <w:p w14:paraId="68BFDF3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3E39E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E5477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AE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327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2E1A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48C5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CC97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CC0E1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44771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98BF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FD93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061A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BA3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074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0DA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900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30E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28B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950D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3521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47A4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7BCF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57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9C3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FDE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D6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BC9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D7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A093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116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9A5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EE938A" w14:textId="77777777" w:rsidR="00134685" w:rsidRDefault="00134685">
                      <w:pPr>
                        <w:rPr>
                          <w:lang w:val="el-GR"/>
                        </w:rPr>
                      </w:pPr>
                    </w:p>
                    <w:p w14:paraId="469F024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D2836C3" w14:textId="77777777" w:rsidR="00134685" w:rsidRDefault="00134685">
                      <w:pPr>
                        <w:tabs>
                          <w:tab w:val="left" w:pos="360"/>
                          <w:tab w:val="left" w:pos="540"/>
                        </w:tabs>
                        <w:rPr>
                          <w:lang w:val="el-GR"/>
                        </w:rPr>
                      </w:pPr>
                    </w:p>
                    <w:p w14:paraId="6AC9BB2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581E42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1BF4A4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13B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562A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D856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136D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6074B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6ADDD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CE160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63064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277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0D5C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79C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3178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5CB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EFE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C9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2ED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B876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717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3D14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45FA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638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B3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48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87B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772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334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D24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A51A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09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53FD23" w14:textId="77777777" w:rsidR="00134685" w:rsidRDefault="00134685">
                      <w:pPr>
                        <w:rPr>
                          <w:lang w:val="el-GR"/>
                        </w:rPr>
                      </w:pPr>
                    </w:p>
                    <w:p w14:paraId="5C22E0F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11D0E84" w14:textId="77777777" w:rsidR="00134685" w:rsidRDefault="00134685">
                      <w:pPr>
                        <w:tabs>
                          <w:tab w:val="left" w:pos="360"/>
                          <w:tab w:val="left" w:pos="540"/>
                        </w:tabs>
                        <w:rPr>
                          <w:lang w:val="el-GR"/>
                        </w:rPr>
                      </w:pPr>
                    </w:p>
                    <w:p w14:paraId="12C2ACE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170EB2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w:t>
                      </w:r>
                      <w:r>
                        <w:rPr>
                          <w:rFonts w:ascii="Times New Roman" w:hAnsi="Times New Roman" w:cs="Times New Roman"/>
                          <w:sz w:val="22"/>
                          <w:szCs w:val="24"/>
                          <w:lang w:val="el-GR"/>
                        </w:rPr>
                        <w:t>αντιπροσωπεύουν τις επίσημες θέσεις του Εθνικού Μετσόβιου Πολυτεχνείου.</w:t>
                      </w:r>
                    </w:p>
                    <w:p w14:paraId="73FAC0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8FD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050B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AA2A7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2B5E8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D58E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BC0BD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20345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684CE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F825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A04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2A44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8AC4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9568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931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4190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4C9B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CC1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A42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B24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0056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229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D456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9F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FE7D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68C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7F6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DA7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538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5279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37AC1" w14:textId="77777777" w:rsidR="00134685" w:rsidRDefault="00134685">
                      <w:pPr>
                        <w:rPr>
                          <w:lang w:val="el-GR"/>
                        </w:rPr>
                      </w:pPr>
                    </w:p>
                    <w:p w14:paraId="755916D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5CD9F40" w14:textId="77777777" w:rsidR="00134685" w:rsidRDefault="00134685">
                      <w:pPr>
                        <w:tabs>
                          <w:tab w:val="left" w:pos="360"/>
                          <w:tab w:val="left" w:pos="540"/>
                        </w:tabs>
                        <w:rPr>
                          <w:lang w:val="el-GR"/>
                        </w:rPr>
                      </w:pPr>
                    </w:p>
                    <w:p w14:paraId="6C634B2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847804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A10B4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E00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BCEE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0BB90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23C7185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FD9B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4CB5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DE6AF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B995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AE72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61A1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0D6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4CF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C74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41D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2A6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EE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C0F9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347E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4DB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A11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8D3B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2CED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290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E86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25E6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FAE8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A4B6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FAC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53D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8B321" w14:textId="77777777" w:rsidR="00134685" w:rsidRDefault="00134685">
                      <w:pPr>
                        <w:rPr>
                          <w:lang w:val="el-GR"/>
                        </w:rPr>
                      </w:pPr>
                    </w:p>
                    <w:p w14:paraId="185CDAB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D3EB31C" w14:textId="77777777" w:rsidR="00134685" w:rsidRDefault="00134685">
                      <w:pPr>
                        <w:tabs>
                          <w:tab w:val="left" w:pos="360"/>
                          <w:tab w:val="left" w:pos="540"/>
                        </w:tabs>
                        <w:rPr>
                          <w:lang w:val="el-GR"/>
                        </w:rPr>
                      </w:pPr>
                    </w:p>
                    <w:p w14:paraId="296A07D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3BBDF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9680F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844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D6AF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AD1B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1C7C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E4E3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0AEB5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F2B28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B6F9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F4A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6C2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94F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C21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53C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535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15C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6619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DCD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0F51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B0E2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E79B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3D39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D3D8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29D5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E7E1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C39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4D8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E46C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1288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17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06BA1" w14:textId="77777777" w:rsidR="00134685" w:rsidRDefault="00134685">
                      <w:pPr>
                        <w:rPr>
                          <w:lang w:val="el-GR"/>
                        </w:rPr>
                      </w:pPr>
                    </w:p>
                    <w:p w14:paraId="4EDDBFE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C18C908" w14:textId="77777777" w:rsidR="00134685" w:rsidRDefault="00134685">
                      <w:pPr>
                        <w:tabs>
                          <w:tab w:val="left" w:pos="360"/>
                          <w:tab w:val="left" w:pos="540"/>
                        </w:tabs>
                        <w:rPr>
                          <w:lang w:val="el-GR"/>
                        </w:rPr>
                      </w:pPr>
                    </w:p>
                    <w:p w14:paraId="4DE4FAE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6479E58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336656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53E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B0D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71F08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24C49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97412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AC630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5F051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54521F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48E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AA5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DA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1239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F92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A31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7B54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5DC7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B360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849A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D4A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621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AFA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C60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B35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7A8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DA5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726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6D8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E93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3243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5D7E3" w14:textId="77777777" w:rsidR="00134685" w:rsidRDefault="00134685">
                      <w:pPr>
                        <w:rPr>
                          <w:lang w:val="el-GR"/>
                        </w:rPr>
                      </w:pPr>
                    </w:p>
                    <w:p w14:paraId="0B17D6B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C93F2C2" w14:textId="77777777" w:rsidR="00134685" w:rsidRDefault="00134685">
                      <w:pPr>
                        <w:tabs>
                          <w:tab w:val="left" w:pos="360"/>
                          <w:tab w:val="left" w:pos="540"/>
                        </w:tabs>
                        <w:rPr>
                          <w:lang w:val="el-GR"/>
                        </w:rPr>
                      </w:pPr>
                    </w:p>
                    <w:p w14:paraId="42D4C7A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7FB4C7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EB08C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A4B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CFD9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D5EA1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8261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F583B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CA0F4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B8881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74A5C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C10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7853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2C3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736C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DE7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58D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152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1675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985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ED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C74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2865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D56F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A53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AE0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46E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99C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F64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F45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4630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BE92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720B2" w14:textId="77777777" w:rsidR="00134685" w:rsidRDefault="00134685">
                      <w:pPr>
                        <w:rPr>
                          <w:lang w:val="el-GR"/>
                        </w:rPr>
                      </w:pPr>
                    </w:p>
                    <w:p w14:paraId="1DAE2A4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D97AE12" w14:textId="77777777" w:rsidR="00134685" w:rsidRDefault="00134685">
                      <w:pPr>
                        <w:tabs>
                          <w:tab w:val="left" w:pos="360"/>
                          <w:tab w:val="left" w:pos="540"/>
                        </w:tabs>
                        <w:rPr>
                          <w:lang w:val="el-GR"/>
                        </w:rPr>
                      </w:pPr>
                    </w:p>
                    <w:p w14:paraId="7EFDB3B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5E36E4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109B5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8927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CF6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438B8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4D642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092F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666B5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31A2B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03BBE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565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35C6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4E3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5BEB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6733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605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1E7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889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38DC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23A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7B4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589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60C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696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222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F93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99AA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4143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7DA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1FA9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B3A4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7E209" w14:textId="77777777" w:rsidR="00134685" w:rsidRDefault="00134685">
                      <w:pPr>
                        <w:rPr>
                          <w:lang w:val="el-GR"/>
                        </w:rPr>
                      </w:pPr>
                    </w:p>
                    <w:p w14:paraId="70375ED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73F3E32" w14:textId="77777777" w:rsidR="00134685" w:rsidRDefault="00134685">
                      <w:pPr>
                        <w:tabs>
                          <w:tab w:val="left" w:pos="360"/>
                          <w:tab w:val="left" w:pos="540"/>
                        </w:tabs>
                        <w:rPr>
                          <w:lang w:val="el-GR"/>
                        </w:rPr>
                      </w:pPr>
                    </w:p>
                    <w:p w14:paraId="7041CC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73CBD1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02E53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34E8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CFDF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71ED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F7EFE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BA84A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7F9C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C96B22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1C3D53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AC59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875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A9F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90D4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3B2D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5862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485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42E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CBF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6449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0AB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6E0A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4AC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DB91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D7F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EAAF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54A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F032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CF1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F11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C41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4D6AC" w14:textId="77777777" w:rsidR="00134685" w:rsidRDefault="00134685">
                      <w:pPr>
                        <w:rPr>
                          <w:lang w:val="el-GR"/>
                        </w:rPr>
                      </w:pPr>
                    </w:p>
                    <w:p w14:paraId="435C5AB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9116E08" w14:textId="77777777" w:rsidR="00134685" w:rsidRDefault="00134685">
                      <w:pPr>
                        <w:tabs>
                          <w:tab w:val="left" w:pos="360"/>
                          <w:tab w:val="left" w:pos="540"/>
                        </w:tabs>
                        <w:rPr>
                          <w:lang w:val="el-GR"/>
                        </w:rPr>
                      </w:pPr>
                    </w:p>
                    <w:p w14:paraId="3CB708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4C5E17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466853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1B0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6A6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2F1AE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128085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D454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B6139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1A3AB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w:t>
                      </w:r>
                      <w:r>
                        <w:rPr>
                          <w:rFonts w:ascii="Georgia" w:hAnsi="Georgia" w:cs="Arial"/>
                          <w:sz w:val="22"/>
                          <w:szCs w:val="22"/>
                          <w:shd w:val="clear" w:color="auto" w:fill="FFFFFF"/>
                          <w:lang w:val="el-GR"/>
                        </w:rPr>
                        <w:t>κός και Μηχανικός Υπολογιστών Ε.Μ.Π.</w:t>
                      </w:r>
                    </w:p>
                    <w:p w14:paraId="7C4BFE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7294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74A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A17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1A1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732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9B6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A5E1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C521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434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81CC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CA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0E6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8699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B30B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D62E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29A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9AC0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49D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FF8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8EAE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D34D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6143D4" w14:textId="77777777" w:rsidR="00134685" w:rsidRDefault="00134685">
                      <w:pPr>
                        <w:rPr>
                          <w:lang w:val="el-GR"/>
                        </w:rPr>
                      </w:pPr>
                    </w:p>
                    <w:p w14:paraId="567407D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C5D8531" w14:textId="77777777" w:rsidR="00134685" w:rsidRDefault="00134685">
                      <w:pPr>
                        <w:tabs>
                          <w:tab w:val="left" w:pos="360"/>
                          <w:tab w:val="left" w:pos="540"/>
                        </w:tabs>
                        <w:rPr>
                          <w:lang w:val="el-GR"/>
                        </w:rPr>
                      </w:pPr>
                    </w:p>
                    <w:p w14:paraId="6ACB8A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1D9051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44950C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FC1E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31F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840AE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A39A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701AB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BD74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22E8E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4D3A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B6D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4E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281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1FFB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0EAD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5DF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C70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FEAB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174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0B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79F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0A6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DA3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780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5855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D937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2032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9AB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4BF7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60A3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7EDC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357F7" w14:textId="77777777" w:rsidR="00134685" w:rsidRDefault="00134685">
                      <w:pPr>
                        <w:rPr>
                          <w:lang w:val="el-GR"/>
                        </w:rPr>
                      </w:pPr>
                    </w:p>
                    <w:p w14:paraId="64E26FE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DEAD9B6" w14:textId="77777777" w:rsidR="00134685" w:rsidRDefault="00134685">
                      <w:pPr>
                        <w:tabs>
                          <w:tab w:val="left" w:pos="360"/>
                          <w:tab w:val="left" w:pos="540"/>
                        </w:tabs>
                        <w:rPr>
                          <w:lang w:val="el-GR"/>
                        </w:rPr>
                      </w:pPr>
                    </w:p>
                    <w:p w14:paraId="15AF063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68D4EE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619E5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767B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5D3C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52E3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29F7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1814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CB42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D2DDC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B93F6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A8E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AC8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283E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E106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673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3B42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7EAA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B96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6A38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A74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34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4D92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BD1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03F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4F6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7DC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F561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AB31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75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700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D0D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8A6CC" w14:textId="77777777" w:rsidR="00134685" w:rsidRDefault="00134685">
                      <w:pPr>
                        <w:rPr>
                          <w:lang w:val="el-GR"/>
                        </w:rPr>
                      </w:pPr>
                    </w:p>
                    <w:p w14:paraId="5623D3B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77E4476" w14:textId="77777777" w:rsidR="00134685" w:rsidRDefault="00134685">
                      <w:pPr>
                        <w:tabs>
                          <w:tab w:val="left" w:pos="360"/>
                          <w:tab w:val="left" w:pos="540"/>
                        </w:tabs>
                        <w:rPr>
                          <w:lang w:val="el-GR"/>
                        </w:rPr>
                      </w:pPr>
                    </w:p>
                    <w:p w14:paraId="02153E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3FA7B1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B514A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918D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8F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77E42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77C5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D5B92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2CF5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DD4FE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C4FE3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9E6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3ADA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D16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9ED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F1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755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E57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834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B446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1C1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457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3C3A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8CFF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219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196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F122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CF1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7A87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F17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486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091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776A2D" w14:textId="77777777" w:rsidR="00134685" w:rsidRDefault="00134685">
                      <w:pPr>
                        <w:rPr>
                          <w:lang w:val="el-GR"/>
                        </w:rPr>
                      </w:pPr>
                    </w:p>
                    <w:p w14:paraId="2D30EB9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8CA858D" w14:textId="77777777" w:rsidR="00134685" w:rsidRDefault="00134685">
                      <w:pPr>
                        <w:tabs>
                          <w:tab w:val="left" w:pos="360"/>
                          <w:tab w:val="left" w:pos="540"/>
                        </w:tabs>
                        <w:rPr>
                          <w:lang w:val="el-GR"/>
                        </w:rPr>
                      </w:pPr>
                    </w:p>
                    <w:p w14:paraId="1C72449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66BD606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0A28B8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35E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AB6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5FD2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FE665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A9CE6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6056B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EB246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50E0B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8C8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2BDD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37B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FF24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2ECE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6B8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D32E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640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C95E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F5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6AA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F6A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B9B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10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7FC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F4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548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4836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B10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256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C44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78A5C6" w14:textId="77777777" w:rsidR="00134685" w:rsidRDefault="00134685">
                      <w:pPr>
                        <w:rPr>
                          <w:lang w:val="el-GR"/>
                        </w:rPr>
                      </w:pPr>
                    </w:p>
                    <w:p w14:paraId="397C57F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247CA63" w14:textId="77777777" w:rsidR="00134685" w:rsidRDefault="00134685">
                      <w:pPr>
                        <w:tabs>
                          <w:tab w:val="left" w:pos="360"/>
                          <w:tab w:val="left" w:pos="540"/>
                        </w:tabs>
                        <w:rPr>
                          <w:lang w:val="el-GR"/>
                        </w:rPr>
                      </w:pPr>
                    </w:p>
                    <w:p w14:paraId="472C3D7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73FB24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1A683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3FE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BD2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3C5E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AC453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E883E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1A34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649EC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B2D0E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8920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BDC5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460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9B7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C32A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835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3226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F31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0EE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692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5CA7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6F3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092C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CD1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885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83FF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ED1C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74D0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6B29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1D3A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584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0D7B0" w14:textId="77777777" w:rsidR="00134685" w:rsidRDefault="00134685">
                      <w:pPr>
                        <w:rPr>
                          <w:lang w:val="el-GR"/>
                        </w:rPr>
                      </w:pPr>
                    </w:p>
                    <w:p w14:paraId="3B1F356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74FBE28" w14:textId="77777777" w:rsidR="00134685" w:rsidRDefault="00134685">
                      <w:pPr>
                        <w:tabs>
                          <w:tab w:val="left" w:pos="360"/>
                          <w:tab w:val="left" w:pos="540"/>
                        </w:tabs>
                        <w:rPr>
                          <w:lang w:val="el-GR"/>
                        </w:rPr>
                      </w:pPr>
                    </w:p>
                    <w:p w14:paraId="093ECEF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9958E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99512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0641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2C5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5C03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84C4FB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9A96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7ADB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4FC72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9724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647C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1819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BF3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F809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97DE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E9F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A4C2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CF0A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CFBB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5B2D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EE5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206E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F2B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7BC5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27D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EF4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101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EF4C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85B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863B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B21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569BD" w14:textId="77777777" w:rsidR="00134685" w:rsidRDefault="00134685">
                      <w:pPr>
                        <w:rPr>
                          <w:lang w:val="el-GR"/>
                        </w:rPr>
                      </w:pPr>
                    </w:p>
                    <w:p w14:paraId="3096433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F9C65E0" w14:textId="77777777" w:rsidR="00134685" w:rsidRDefault="00134685">
                      <w:pPr>
                        <w:tabs>
                          <w:tab w:val="left" w:pos="360"/>
                          <w:tab w:val="left" w:pos="540"/>
                        </w:tabs>
                        <w:rPr>
                          <w:lang w:val="el-GR"/>
                        </w:rPr>
                      </w:pPr>
                    </w:p>
                    <w:p w14:paraId="7DFD09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F58FC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3D6A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65D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6EA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4C12A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75BA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748B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193D1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4A6C8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093285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48E4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AA2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F399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58F6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46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8749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094A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5B9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2C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0BB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665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314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2920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D857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C20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CB5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2A08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E29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DEBD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15FF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F98E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A17BD" w14:textId="77777777" w:rsidR="00134685" w:rsidRDefault="00134685">
                      <w:pPr>
                        <w:rPr>
                          <w:lang w:val="el-GR"/>
                        </w:rPr>
                      </w:pPr>
                    </w:p>
                    <w:p w14:paraId="669D7FB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339189F" w14:textId="77777777" w:rsidR="00134685" w:rsidRDefault="00134685">
                      <w:pPr>
                        <w:tabs>
                          <w:tab w:val="left" w:pos="360"/>
                          <w:tab w:val="left" w:pos="540"/>
                        </w:tabs>
                        <w:rPr>
                          <w:lang w:val="el-GR"/>
                        </w:rPr>
                      </w:pPr>
                    </w:p>
                    <w:p w14:paraId="00726BC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409C4C0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471CEF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943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6FF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63D42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CF8F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D324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20326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39B77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76410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633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9EF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292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3497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8F6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7E9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C52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249B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B20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123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B51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538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CB9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D6C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664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F788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ECA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B3B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C70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3E3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CA4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3A724" w14:textId="77777777" w:rsidR="00134685" w:rsidRDefault="00134685">
                      <w:pPr>
                        <w:rPr>
                          <w:lang w:val="el-GR"/>
                        </w:rPr>
                      </w:pPr>
                    </w:p>
                    <w:p w14:paraId="24100AE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67E7524" w14:textId="77777777" w:rsidR="00134685" w:rsidRDefault="00134685">
                      <w:pPr>
                        <w:tabs>
                          <w:tab w:val="left" w:pos="360"/>
                          <w:tab w:val="left" w:pos="540"/>
                        </w:tabs>
                        <w:rPr>
                          <w:lang w:val="el-GR"/>
                        </w:rPr>
                      </w:pPr>
                    </w:p>
                    <w:p w14:paraId="0C60B54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75173E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17C1FE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5D1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3F4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2582B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1570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8B3C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A9F4B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1E374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3B3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8DE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E9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799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C83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FA68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66C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034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A5BA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24D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6EA0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E63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82E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1F77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D6C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A067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C240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346E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573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0B5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6D3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1BA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65D7B8" w14:textId="77777777" w:rsidR="00134685" w:rsidRDefault="00134685">
                      <w:pPr>
                        <w:rPr>
                          <w:lang w:val="el-GR"/>
                        </w:rPr>
                      </w:pPr>
                    </w:p>
                    <w:p w14:paraId="2911985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30D398A" w14:textId="77777777" w:rsidR="00134685" w:rsidRDefault="00134685">
                      <w:pPr>
                        <w:tabs>
                          <w:tab w:val="left" w:pos="360"/>
                          <w:tab w:val="left" w:pos="540"/>
                        </w:tabs>
                        <w:rPr>
                          <w:lang w:val="el-GR"/>
                        </w:rPr>
                      </w:pPr>
                    </w:p>
                    <w:p w14:paraId="4D651C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AF027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2A1641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DB1B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B11A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744B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F3089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9DCE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00E3D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6C811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A0AD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3D8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30D0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932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B9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0A6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4BF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859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CF7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1D0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5644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9E9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1C5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191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AB9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D0A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3866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AE13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2449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3CE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8120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D30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08CDE1" w14:textId="77777777" w:rsidR="00134685" w:rsidRDefault="00134685">
                      <w:pPr>
                        <w:rPr>
                          <w:lang w:val="el-GR"/>
                        </w:rPr>
                      </w:pPr>
                    </w:p>
                    <w:p w14:paraId="2ECEF5A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4B3A585" w14:textId="77777777" w:rsidR="00134685" w:rsidRDefault="00134685">
                      <w:pPr>
                        <w:tabs>
                          <w:tab w:val="left" w:pos="360"/>
                          <w:tab w:val="left" w:pos="540"/>
                        </w:tabs>
                        <w:rPr>
                          <w:lang w:val="el-GR"/>
                        </w:rPr>
                      </w:pPr>
                    </w:p>
                    <w:p w14:paraId="0AE1B7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04CA7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7D2C5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F285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E9E5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A420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62D9E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4E864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831CD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F5B73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682E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EC02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229E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2CEE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3F3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966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D2C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E79E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70A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814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85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3AC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2EA4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0FF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626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DC1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9767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CA9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D86F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A26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AA3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1D9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75C050" w14:textId="77777777" w:rsidR="00134685" w:rsidRDefault="00134685">
                      <w:pPr>
                        <w:rPr>
                          <w:lang w:val="el-GR"/>
                        </w:rPr>
                      </w:pPr>
                    </w:p>
                    <w:p w14:paraId="545F8EF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0FC3B4C" w14:textId="77777777" w:rsidR="00134685" w:rsidRDefault="00134685">
                      <w:pPr>
                        <w:tabs>
                          <w:tab w:val="left" w:pos="360"/>
                          <w:tab w:val="left" w:pos="540"/>
                        </w:tabs>
                        <w:rPr>
                          <w:lang w:val="el-GR"/>
                        </w:rPr>
                      </w:pPr>
                    </w:p>
                    <w:p w14:paraId="177BBAD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00BB70B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1DF25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D02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C40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550F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F0BE5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C2236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D541E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4DC45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2F72D2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123E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509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869C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135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14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BF4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C55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39D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BA4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4D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56D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84EA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06B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C96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DAA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3216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9B11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CF5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E7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1D68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394E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20CCD" w14:textId="77777777" w:rsidR="00134685" w:rsidRDefault="00134685">
                      <w:pPr>
                        <w:rPr>
                          <w:lang w:val="el-GR"/>
                        </w:rPr>
                      </w:pPr>
                    </w:p>
                    <w:p w14:paraId="4B31FB9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78D0DD8" w14:textId="77777777" w:rsidR="00134685" w:rsidRDefault="00134685">
                      <w:pPr>
                        <w:tabs>
                          <w:tab w:val="left" w:pos="360"/>
                          <w:tab w:val="left" w:pos="540"/>
                        </w:tabs>
                        <w:rPr>
                          <w:lang w:val="el-GR"/>
                        </w:rPr>
                      </w:pPr>
                    </w:p>
                    <w:p w14:paraId="5958F05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4408D70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222EF6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C97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3D29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9F98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B95C6B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F465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ED24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905CC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4541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00BF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D0CC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39A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1CC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1425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F2A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EAF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0C8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8C43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F47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A1A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F3E4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ADD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AF9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FD23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7A3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E6B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796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E6E9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765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C68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4F332" w14:textId="77777777" w:rsidR="00134685" w:rsidRDefault="00134685">
                      <w:pPr>
                        <w:rPr>
                          <w:lang w:val="el-GR"/>
                        </w:rPr>
                      </w:pPr>
                    </w:p>
                    <w:p w14:paraId="5172A18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5AC76A4" w14:textId="77777777" w:rsidR="00134685" w:rsidRDefault="00134685">
                      <w:pPr>
                        <w:tabs>
                          <w:tab w:val="left" w:pos="360"/>
                          <w:tab w:val="left" w:pos="540"/>
                        </w:tabs>
                        <w:rPr>
                          <w:lang w:val="el-GR"/>
                        </w:rPr>
                      </w:pPr>
                    </w:p>
                    <w:p w14:paraId="345031F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398C58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16DE20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80C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7BE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D7EE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F9212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7AC3D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B783A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420C7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E3E0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046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16F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AFB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376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6621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112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1B7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7BE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E7F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6A8B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97B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72C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5DD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A7C6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E4E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A54B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C9E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804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DDF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69C3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7B7B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41EBD" w14:textId="77777777" w:rsidR="00134685" w:rsidRDefault="00134685">
                      <w:pPr>
                        <w:rPr>
                          <w:lang w:val="el-GR"/>
                        </w:rPr>
                      </w:pPr>
                    </w:p>
                    <w:p w14:paraId="4A8C265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DA847E6" w14:textId="77777777" w:rsidR="00134685" w:rsidRDefault="00134685">
                      <w:pPr>
                        <w:tabs>
                          <w:tab w:val="left" w:pos="360"/>
                          <w:tab w:val="left" w:pos="540"/>
                        </w:tabs>
                        <w:rPr>
                          <w:lang w:val="el-GR"/>
                        </w:rPr>
                      </w:pPr>
                    </w:p>
                    <w:p w14:paraId="3BDB306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2DC9DF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4A599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072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1C60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EE1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734CD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AF87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ECDD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06388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Υπολογιστών </w:t>
                      </w:r>
                      <w:r>
                        <w:rPr>
                          <w:rFonts w:ascii="Georgia" w:hAnsi="Georgia" w:cs="Arial"/>
                          <w:sz w:val="22"/>
                          <w:szCs w:val="22"/>
                          <w:shd w:val="clear" w:color="auto" w:fill="FFFFFF"/>
                          <w:lang w:val="el-GR"/>
                        </w:rPr>
                        <w:t>Ε.Μ.Π.</w:t>
                      </w:r>
                    </w:p>
                    <w:p w14:paraId="1EB33C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325E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66C0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01A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3D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FF13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B91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E2E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5861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1F5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B3C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170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242A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B42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A4B2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EE8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DC7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049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BA4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52D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DD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0FD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D3D73" w14:textId="77777777" w:rsidR="00134685" w:rsidRDefault="00134685">
                      <w:pPr>
                        <w:rPr>
                          <w:lang w:val="el-GR"/>
                        </w:rPr>
                      </w:pPr>
                    </w:p>
                    <w:p w14:paraId="341B551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79C5E5A" w14:textId="77777777" w:rsidR="00134685" w:rsidRDefault="00134685">
                      <w:pPr>
                        <w:tabs>
                          <w:tab w:val="left" w:pos="360"/>
                          <w:tab w:val="left" w:pos="540"/>
                        </w:tabs>
                        <w:rPr>
                          <w:lang w:val="el-GR"/>
                        </w:rPr>
                      </w:pPr>
                    </w:p>
                    <w:p w14:paraId="64DC53F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38F4B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5B4CB2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C34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9F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F2777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DD6E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D43C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180E0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DF3E3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7C63BB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0A5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821B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F46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DF4E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315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EFDE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4536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42D6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E31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13D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34B9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B08D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269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CCFB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E652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417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495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48F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4B7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6B2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B0E3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229256" w14:textId="77777777" w:rsidR="00134685" w:rsidRDefault="00134685">
                      <w:pPr>
                        <w:rPr>
                          <w:lang w:val="el-GR"/>
                        </w:rPr>
                      </w:pPr>
                    </w:p>
                    <w:p w14:paraId="3E54F38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C0ED59C" w14:textId="77777777" w:rsidR="00134685" w:rsidRDefault="00134685">
                      <w:pPr>
                        <w:tabs>
                          <w:tab w:val="left" w:pos="360"/>
                          <w:tab w:val="left" w:pos="540"/>
                        </w:tabs>
                        <w:rPr>
                          <w:lang w:val="el-GR"/>
                        </w:rPr>
                      </w:pPr>
                    </w:p>
                    <w:p w14:paraId="4025A68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F724F3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F572B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2AA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D5A4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238C8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9D2FE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83A7D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CB0E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E8758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BF188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027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374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3F4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47DA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9CE9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B83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49B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C9E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10D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A4E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B72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01E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73D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68B7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4387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5A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23A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C1D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76EB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36D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B48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6F7EE" w14:textId="77777777" w:rsidR="00134685" w:rsidRDefault="00134685">
                      <w:pPr>
                        <w:rPr>
                          <w:lang w:val="el-GR"/>
                        </w:rPr>
                      </w:pPr>
                    </w:p>
                    <w:p w14:paraId="57E2605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296E59D" w14:textId="77777777" w:rsidR="00134685" w:rsidRDefault="00134685">
                      <w:pPr>
                        <w:tabs>
                          <w:tab w:val="left" w:pos="360"/>
                          <w:tab w:val="left" w:pos="540"/>
                        </w:tabs>
                        <w:rPr>
                          <w:lang w:val="el-GR"/>
                        </w:rPr>
                      </w:pPr>
                    </w:p>
                    <w:p w14:paraId="11F3831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5F9C9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AB4F9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CC5D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19CA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904D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8A68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DF32E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B1AC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25356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7E41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3B5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6C30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E29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943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52F6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BA2A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D41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56A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FA8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DD42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E20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82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EA9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B96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B117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277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0702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F91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9B8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B5E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F534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F2C403" w14:textId="77777777" w:rsidR="00134685" w:rsidRDefault="00134685">
                      <w:pPr>
                        <w:rPr>
                          <w:lang w:val="el-GR"/>
                        </w:rPr>
                      </w:pPr>
                    </w:p>
                    <w:p w14:paraId="225687E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CA8501A" w14:textId="77777777" w:rsidR="00134685" w:rsidRDefault="00134685">
                      <w:pPr>
                        <w:tabs>
                          <w:tab w:val="left" w:pos="360"/>
                          <w:tab w:val="left" w:pos="540"/>
                        </w:tabs>
                        <w:rPr>
                          <w:lang w:val="el-GR"/>
                        </w:rPr>
                      </w:pPr>
                    </w:p>
                    <w:p w14:paraId="1015F59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57AD34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40750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973B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F6E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C5B38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84AB1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A5616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96C5E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031D5D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E5DD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7D67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6B8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17B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0051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6C4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F225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A34C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C633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93C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7746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D750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9D4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94D4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B818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73E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4A3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D29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F2C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9EB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9F1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228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635EB" w14:textId="77777777" w:rsidR="00134685" w:rsidRDefault="00134685">
                      <w:pPr>
                        <w:rPr>
                          <w:lang w:val="el-GR"/>
                        </w:rPr>
                      </w:pPr>
                    </w:p>
                    <w:p w14:paraId="2B4F3B0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9997B41" w14:textId="77777777" w:rsidR="00134685" w:rsidRDefault="00134685">
                      <w:pPr>
                        <w:tabs>
                          <w:tab w:val="left" w:pos="360"/>
                          <w:tab w:val="left" w:pos="540"/>
                        </w:tabs>
                        <w:rPr>
                          <w:lang w:val="el-GR"/>
                        </w:rPr>
                      </w:pPr>
                    </w:p>
                    <w:p w14:paraId="301A27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765937F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7C631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FF7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5B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1B06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88494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6F68E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175B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C2D706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63EF8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D751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910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CAD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A4C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523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02CE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EB4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64B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A41A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C6A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BBA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ECFA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3FB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1B3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EE0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7F9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CEA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743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E6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3CE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A64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74D067" w14:textId="77777777" w:rsidR="00134685" w:rsidRDefault="00134685">
                      <w:pPr>
                        <w:rPr>
                          <w:lang w:val="el-GR"/>
                        </w:rPr>
                      </w:pPr>
                    </w:p>
                    <w:p w14:paraId="666BE17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3B6BC6C" w14:textId="77777777" w:rsidR="00134685" w:rsidRDefault="00134685">
                      <w:pPr>
                        <w:tabs>
                          <w:tab w:val="left" w:pos="360"/>
                          <w:tab w:val="left" w:pos="540"/>
                        </w:tabs>
                        <w:rPr>
                          <w:lang w:val="el-GR"/>
                        </w:rPr>
                      </w:pPr>
                    </w:p>
                    <w:p w14:paraId="24675B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C34803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7526C6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D4E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570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90AB6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0DB49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D4E0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AB5B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E31BF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41B3B4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FBA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249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B5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271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FB9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2743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45DE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85F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C9B9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849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C4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0940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024A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FE03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5C1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07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07A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412F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7EC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BD9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0811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A5ACC2" w14:textId="77777777" w:rsidR="00134685" w:rsidRDefault="00134685">
                      <w:pPr>
                        <w:rPr>
                          <w:lang w:val="el-GR"/>
                        </w:rPr>
                      </w:pPr>
                    </w:p>
                    <w:p w14:paraId="2CE176A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090C465" w14:textId="77777777" w:rsidR="00134685" w:rsidRDefault="00134685">
                      <w:pPr>
                        <w:tabs>
                          <w:tab w:val="left" w:pos="360"/>
                          <w:tab w:val="left" w:pos="540"/>
                        </w:tabs>
                        <w:rPr>
                          <w:lang w:val="el-GR"/>
                        </w:rPr>
                      </w:pPr>
                    </w:p>
                    <w:p w14:paraId="2CCB429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0CC663E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31F3BF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EE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2865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0BF5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84A2A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56EB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835F3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E945A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2215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03C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6CA0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353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564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4106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E31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A245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A90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71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58A5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79B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9C65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2F7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E3B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BE7F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3950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C515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008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650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8F7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ED02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BA8D2" w14:textId="77777777" w:rsidR="00134685" w:rsidRDefault="00134685">
                      <w:pPr>
                        <w:rPr>
                          <w:lang w:val="el-GR"/>
                        </w:rPr>
                      </w:pPr>
                    </w:p>
                    <w:p w14:paraId="1CD8463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09D810" w14:textId="77777777" w:rsidR="00134685" w:rsidRDefault="00134685">
                      <w:pPr>
                        <w:tabs>
                          <w:tab w:val="left" w:pos="360"/>
                          <w:tab w:val="left" w:pos="540"/>
                        </w:tabs>
                        <w:rPr>
                          <w:lang w:val="el-GR"/>
                        </w:rPr>
                      </w:pPr>
                    </w:p>
                    <w:p w14:paraId="04B2A6D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54B8704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2B962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41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C3F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B6139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1984F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0E8F5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9D920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F83B2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20270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A52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E91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AFE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59C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FF7B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A33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F76F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D29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A000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505C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714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838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C4D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BBC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1F2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311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1D9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2B4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790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7F1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DA7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EF70BD" w14:textId="77777777" w:rsidR="00134685" w:rsidRDefault="00134685">
                      <w:pPr>
                        <w:rPr>
                          <w:lang w:val="el-GR"/>
                        </w:rPr>
                      </w:pPr>
                    </w:p>
                    <w:p w14:paraId="3AC4F0F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5CA8DE" w14:textId="77777777" w:rsidR="00134685" w:rsidRDefault="00134685">
                      <w:pPr>
                        <w:tabs>
                          <w:tab w:val="left" w:pos="360"/>
                          <w:tab w:val="left" w:pos="540"/>
                        </w:tabs>
                        <w:rPr>
                          <w:lang w:val="el-GR"/>
                        </w:rPr>
                      </w:pPr>
                    </w:p>
                    <w:p w14:paraId="6DC719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0A2B11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31497F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A50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BE4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257C3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81A36F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BBB9C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D2366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7CADC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522BD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D633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B3F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368D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EA4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B66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BD3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8A3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6E4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80C4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8E1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B262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B07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110A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313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A09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B93D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8A65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5277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0B3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AEB7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06E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7D684A" w14:textId="77777777" w:rsidR="00134685" w:rsidRDefault="00134685">
                      <w:pPr>
                        <w:rPr>
                          <w:lang w:val="el-GR"/>
                        </w:rPr>
                      </w:pPr>
                    </w:p>
                    <w:p w14:paraId="2616AE3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F26F4FC" w14:textId="77777777" w:rsidR="00134685" w:rsidRDefault="00134685">
                      <w:pPr>
                        <w:tabs>
                          <w:tab w:val="left" w:pos="360"/>
                          <w:tab w:val="left" w:pos="540"/>
                        </w:tabs>
                        <w:rPr>
                          <w:lang w:val="el-GR"/>
                        </w:rPr>
                      </w:pPr>
                    </w:p>
                    <w:p w14:paraId="2491427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3AE82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08DDC5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E3D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82C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2443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E00AD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0743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BCA9A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0C5490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B8F77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F48A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DE0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0E6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2B0E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E9B9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2BE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015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9D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AF4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C63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B70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4B0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3EF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9840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FF1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117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FE2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058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1D94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6C9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9F9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1CC6E1" w14:textId="77777777" w:rsidR="00134685" w:rsidRDefault="00134685">
                      <w:pPr>
                        <w:rPr>
                          <w:lang w:val="el-GR"/>
                        </w:rPr>
                      </w:pPr>
                    </w:p>
                    <w:p w14:paraId="18064E2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4EFF7CB" w14:textId="77777777" w:rsidR="00134685" w:rsidRDefault="00134685">
                      <w:pPr>
                        <w:tabs>
                          <w:tab w:val="left" w:pos="360"/>
                          <w:tab w:val="left" w:pos="540"/>
                        </w:tabs>
                        <w:rPr>
                          <w:lang w:val="el-GR"/>
                        </w:rPr>
                      </w:pPr>
                    </w:p>
                    <w:p w14:paraId="4501FC3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83693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0CBC2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0442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8537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3E93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05BE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5C2D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4BE56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AC286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9814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6594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F11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DFD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836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C6F0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2F2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591C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AEFF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966B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B66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B581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294E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B366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226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FC0C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059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793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1E6A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DB40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84C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96B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F02B9" w14:textId="77777777" w:rsidR="00134685" w:rsidRDefault="00134685">
                      <w:pPr>
                        <w:rPr>
                          <w:lang w:val="el-GR"/>
                        </w:rPr>
                      </w:pPr>
                    </w:p>
                    <w:p w14:paraId="4E281D2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3F3C9AB" w14:textId="77777777" w:rsidR="00134685" w:rsidRDefault="00134685">
                      <w:pPr>
                        <w:tabs>
                          <w:tab w:val="left" w:pos="360"/>
                          <w:tab w:val="left" w:pos="540"/>
                        </w:tabs>
                        <w:rPr>
                          <w:lang w:val="el-GR"/>
                        </w:rPr>
                      </w:pPr>
                    </w:p>
                    <w:p w14:paraId="6A8C97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E8FEB6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24734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B3EB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54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640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7C46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980FE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A7E1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857C3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CFB7C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3C7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2D86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9A5F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4BE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276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F76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C54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389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BA0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BB6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ED1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8424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FF4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C77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0F87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CF90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DEB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3C3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D6A4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1EB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FA0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BC747" w14:textId="77777777" w:rsidR="00134685" w:rsidRDefault="00134685">
                      <w:pPr>
                        <w:rPr>
                          <w:lang w:val="el-GR"/>
                        </w:rPr>
                      </w:pPr>
                    </w:p>
                    <w:p w14:paraId="2318C4A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83D6762" w14:textId="77777777" w:rsidR="00134685" w:rsidRDefault="00134685">
                      <w:pPr>
                        <w:tabs>
                          <w:tab w:val="left" w:pos="360"/>
                          <w:tab w:val="left" w:pos="540"/>
                        </w:tabs>
                        <w:rPr>
                          <w:lang w:val="el-GR"/>
                        </w:rPr>
                      </w:pPr>
                    </w:p>
                    <w:p w14:paraId="36B3C1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9211C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763CB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4D0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2077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A6B3A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4678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9976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6EC55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94E5D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2642E1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5FE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C23F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7B0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F2F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2F4C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9A72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3DE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0A1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03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B0F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FFF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4CEC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899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C4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6BF7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3C8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0811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2B4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F33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E9E2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12D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935F9" w14:textId="77777777" w:rsidR="00134685" w:rsidRDefault="00134685">
                      <w:pPr>
                        <w:rPr>
                          <w:lang w:val="el-GR"/>
                        </w:rPr>
                      </w:pPr>
                    </w:p>
                    <w:p w14:paraId="6A7856D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5A85797" w14:textId="77777777" w:rsidR="00134685" w:rsidRDefault="00134685">
                      <w:pPr>
                        <w:tabs>
                          <w:tab w:val="left" w:pos="360"/>
                          <w:tab w:val="left" w:pos="540"/>
                        </w:tabs>
                        <w:rPr>
                          <w:lang w:val="el-GR"/>
                        </w:rPr>
                      </w:pPr>
                    </w:p>
                    <w:p w14:paraId="4634FB6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799D2C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1DC9D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DC1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2418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2DA6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41F0E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C359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51760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02A124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0D2E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C846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674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1C00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A8A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056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EC71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C5D4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2EE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DB6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875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B35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72D5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6F18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12E6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25E4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1AB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09BE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D569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0FD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D7D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7AC6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1FAB2" w14:textId="77777777" w:rsidR="00134685" w:rsidRDefault="00134685">
                      <w:pPr>
                        <w:rPr>
                          <w:lang w:val="el-GR"/>
                        </w:rPr>
                      </w:pPr>
                    </w:p>
                    <w:p w14:paraId="7BCB880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2D8C9E" w14:textId="77777777" w:rsidR="00134685" w:rsidRDefault="00134685">
                      <w:pPr>
                        <w:tabs>
                          <w:tab w:val="left" w:pos="360"/>
                          <w:tab w:val="left" w:pos="540"/>
                        </w:tabs>
                        <w:rPr>
                          <w:lang w:val="el-GR"/>
                        </w:rPr>
                      </w:pPr>
                    </w:p>
                    <w:p w14:paraId="507865C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5E5A87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67B9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787A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0779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BB834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5BA8CE7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051BC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082A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6329B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4397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898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C7B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93E5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2DB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4832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D773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73D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5F0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9A6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FD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1C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13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001A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EF6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C6B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70E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76E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B38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939C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68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7CCB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8D8016" w14:textId="77777777" w:rsidR="00134685" w:rsidRDefault="00134685">
                      <w:pPr>
                        <w:rPr>
                          <w:lang w:val="el-GR"/>
                        </w:rPr>
                      </w:pPr>
                    </w:p>
                    <w:p w14:paraId="577783D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F08A8C4" w14:textId="77777777" w:rsidR="00134685" w:rsidRDefault="00134685">
                      <w:pPr>
                        <w:tabs>
                          <w:tab w:val="left" w:pos="360"/>
                          <w:tab w:val="left" w:pos="540"/>
                        </w:tabs>
                        <w:rPr>
                          <w:lang w:val="el-GR"/>
                        </w:rPr>
                      </w:pPr>
                    </w:p>
                    <w:p w14:paraId="2A3F37C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64AA4B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89D73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43F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1B83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0D7C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1833F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1B25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87A56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E1941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FB4C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5F7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E892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3620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7998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EA9B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1F3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F87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19F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021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75D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090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AF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B3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E86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F67C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25D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8BA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B8C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99B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CCD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B58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7A7CB" w14:textId="77777777" w:rsidR="00134685" w:rsidRDefault="00134685">
                      <w:pPr>
                        <w:rPr>
                          <w:lang w:val="el-GR"/>
                        </w:rPr>
                      </w:pPr>
                    </w:p>
                    <w:p w14:paraId="1F2CC91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42BA052" w14:textId="77777777" w:rsidR="00134685" w:rsidRDefault="00134685">
                      <w:pPr>
                        <w:tabs>
                          <w:tab w:val="left" w:pos="360"/>
                          <w:tab w:val="left" w:pos="540"/>
                        </w:tabs>
                        <w:rPr>
                          <w:lang w:val="el-GR"/>
                        </w:rPr>
                      </w:pPr>
                    </w:p>
                    <w:p w14:paraId="68B2344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78C03A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175B7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51C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6D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9C19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7BFD3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AD3F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6CF7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5F77D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598434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E435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E137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2AC5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23E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230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DA2A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C31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43F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268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F44E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188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C643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146A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3B3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71B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D92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7597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4FC0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925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2E0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5C7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DBDC19" w14:textId="77777777" w:rsidR="00134685" w:rsidRDefault="00134685">
                      <w:pPr>
                        <w:rPr>
                          <w:lang w:val="el-GR"/>
                        </w:rPr>
                      </w:pPr>
                    </w:p>
                    <w:p w14:paraId="0697876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31FF23" w14:textId="77777777" w:rsidR="00134685" w:rsidRDefault="00134685">
                      <w:pPr>
                        <w:tabs>
                          <w:tab w:val="left" w:pos="360"/>
                          <w:tab w:val="left" w:pos="540"/>
                        </w:tabs>
                        <w:rPr>
                          <w:lang w:val="el-GR"/>
                        </w:rPr>
                      </w:pPr>
                    </w:p>
                    <w:p w14:paraId="5F15CC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2558B0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06C44A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2C7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02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A9E1F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A4EA20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AC17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1910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9DA4B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C55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D268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BD0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B35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80A1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767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E60A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2501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20F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3E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B4D7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96E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F9F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9180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1DE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E92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E4B0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7E4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2CE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A69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299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212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5C7531" w14:textId="77777777" w:rsidR="00134685" w:rsidRDefault="00134685">
                      <w:pPr>
                        <w:rPr>
                          <w:lang w:val="el-GR"/>
                        </w:rPr>
                      </w:pPr>
                    </w:p>
                    <w:p w14:paraId="7D08B79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277C6B7" w14:textId="77777777" w:rsidR="00134685" w:rsidRDefault="00134685">
                      <w:pPr>
                        <w:tabs>
                          <w:tab w:val="left" w:pos="360"/>
                          <w:tab w:val="left" w:pos="540"/>
                        </w:tabs>
                        <w:rPr>
                          <w:lang w:val="el-GR"/>
                        </w:rPr>
                      </w:pPr>
                    </w:p>
                    <w:p w14:paraId="580F306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9C1862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045A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F06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5F44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205C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634BC3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25A6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632E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FC07F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1CB82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4CD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88E2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AB0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FFF8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5E6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176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AA4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797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8DC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A88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F0BC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8B7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32DA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491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4273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864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35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9C03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2DDC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909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F6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0C9BF" w14:textId="77777777" w:rsidR="00134685" w:rsidRDefault="00134685">
                      <w:pPr>
                        <w:rPr>
                          <w:lang w:val="el-GR"/>
                        </w:rPr>
                      </w:pPr>
                    </w:p>
                    <w:p w14:paraId="01686C7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E160765" w14:textId="77777777" w:rsidR="00134685" w:rsidRDefault="00134685">
                      <w:pPr>
                        <w:tabs>
                          <w:tab w:val="left" w:pos="360"/>
                          <w:tab w:val="left" w:pos="540"/>
                        </w:tabs>
                        <w:rPr>
                          <w:lang w:val="el-GR"/>
                        </w:rPr>
                      </w:pPr>
                    </w:p>
                    <w:p w14:paraId="4E26725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3FCCE2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47E8B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566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E7E3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AA2A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0DE2A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BC7E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5F142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95213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1D2911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BD9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E5E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160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C5F9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FC7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67BA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F1D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981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BB4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CEF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4AA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94F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0DB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58E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B7D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16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0E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9863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304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B14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8AFB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F8FA2" w14:textId="77777777" w:rsidR="00134685" w:rsidRDefault="00134685">
                      <w:pPr>
                        <w:rPr>
                          <w:lang w:val="el-GR"/>
                        </w:rPr>
                      </w:pPr>
                    </w:p>
                    <w:p w14:paraId="1366203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FEE4960" w14:textId="77777777" w:rsidR="00134685" w:rsidRDefault="00134685">
                      <w:pPr>
                        <w:tabs>
                          <w:tab w:val="left" w:pos="360"/>
                          <w:tab w:val="left" w:pos="540"/>
                        </w:tabs>
                        <w:rPr>
                          <w:lang w:val="el-GR"/>
                        </w:rPr>
                      </w:pPr>
                    </w:p>
                    <w:p w14:paraId="0381C39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43937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422317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5D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91E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D381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FD66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646D7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0C971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156AC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0FAE8E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AE8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1A16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DEC1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B286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405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2ED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FCE4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D0F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A2A8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1B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25BF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20F0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C111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CFF3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BBD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8094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98D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438B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306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5293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0374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88D4CC" w14:textId="77777777" w:rsidR="00134685" w:rsidRDefault="00134685">
                      <w:pPr>
                        <w:rPr>
                          <w:lang w:val="el-GR"/>
                        </w:rPr>
                      </w:pPr>
                    </w:p>
                    <w:p w14:paraId="6D584C0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F6AACE5" w14:textId="77777777" w:rsidR="00134685" w:rsidRDefault="00134685">
                      <w:pPr>
                        <w:tabs>
                          <w:tab w:val="left" w:pos="360"/>
                          <w:tab w:val="left" w:pos="540"/>
                        </w:tabs>
                        <w:rPr>
                          <w:lang w:val="el-GR"/>
                        </w:rPr>
                      </w:pPr>
                    </w:p>
                    <w:p w14:paraId="6A77B81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DDF122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41C8C9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796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404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EFE57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423E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571B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CDE7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2EA5C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9A76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3D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9F3B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C39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96E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7BE0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6518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5CEC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E53F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CFC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29BE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7252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C6F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50B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359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368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CD6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1BE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B2F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F89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AB0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E61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D1E513" w14:textId="77777777" w:rsidR="00134685" w:rsidRDefault="00134685">
                      <w:pPr>
                        <w:rPr>
                          <w:lang w:val="el-GR"/>
                        </w:rPr>
                      </w:pPr>
                    </w:p>
                    <w:p w14:paraId="5F4DC4D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58676FA" w14:textId="77777777" w:rsidR="00134685" w:rsidRDefault="00134685">
                      <w:pPr>
                        <w:tabs>
                          <w:tab w:val="left" w:pos="360"/>
                          <w:tab w:val="left" w:pos="540"/>
                        </w:tabs>
                        <w:rPr>
                          <w:lang w:val="el-GR"/>
                        </w:rPr>
                      </w:pPr>
                    </w:p>
                    <w:p w14:paraId="528F381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B680A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17212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7A6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C966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131A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BB7A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4C449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EFCF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EE191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45A7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481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0440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AB0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FAC6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300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266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39C1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CCD6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423E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906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C39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E3B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ED4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7DD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478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0526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A030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76B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AAB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B918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4AB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8D0843" w14:textId="77777777" w:rsidR="00134685" w:rsidRDefault="00134685">
                      <w:pPr>
                        <w:rPr>
                          <w:lang w:val="el-GR"/>
                        </w:rPr>
                      </w:pPr>
                    </w:p>
                    <w:p w14:paraId="3D82B0E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9C98175" w14:textId="77777777" w:rsidR="00134685" w:rsidRDefault="00134685">
                      <w:pPr>
                        <w:tabs>
                          <w:tab w:val="left" w:pos="360"/>
                          <w:tab w:val="left" w:pos="540"/>
                        </w:tabs>
                        <w:rPr>
                          <w:lang w:val="el-GR"/>
                        </w:rPr>
                      </w:pPr>
                    </w:p>
                    <w:p w14:paraId="22784E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C5EEAE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06691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D90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03D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13BD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E216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88F35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EB7C9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18552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8668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249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70B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8A1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C67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9B9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11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1BAF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244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711B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911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1D1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151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766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4E0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7FF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3EC8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9D95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853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600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1E8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4FF2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54674" w14:textId="77777777" w:rsidR="00134685" w:rsidRDefault="00134685">
                      <w:pPr>
                        <w:rPr>
                          <w:lang w:val="el-GR"/>
                        </w:rPr>
                      </w:pPr>
                    </w:p>
                    <w:p w14:paraId="070CAA2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BE7939A" w14:textId="77777777" w:rsidR="00134685" w:rsidRDefault="00134685">
                      <w:pPr>
                        <w:tabs>
                          <w:tab w:val="left" w:pos="360"/>
                          <w:tab w:val="left" w:pos="540"/>
                        </w:tabs>
                        <w:rPr>
                          <w:lang w:val="el-GR"/>
                        </w:rPr>
                      </w:pPr>
                    </w:p>
                    <w:p w14:paraId="4E1625B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42B245E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4C30C0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02C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BC1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0DEDD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6A3F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00B4E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29C9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2718A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7FEA33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B979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90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5528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B5C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0DA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57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885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99D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0EB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DA6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69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18EE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8B13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70B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4F2E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394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431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C03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52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850D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6FE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17F66" w14:textId="77777777" w:rsidR="00134685" w:rsidRDefault="00134685">
                      <w:pPr>
                        <w:rPr>
                          <w:lang w:val="el-GR"/>
                        </w:rPr>
                      </w:pPr>
                    </w:p>
                    <w:p w14:paraId="7E616CB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A9430F2" w14:textId="77777777" w:rsidR="00134685" w:rsidRDefault="00134685">
                      <w:pPr>
                        <w:tabs>
                          <w:tab w:val="left" w:pos="360"/>
                          <w:tab w:val="left" w:pos="540"/>
                        </w:tabs>
                        <w:rPr>
                          <w:lang w:val="el-GR"/>
                        </w:rPr>
                      </w:pPr>
                    </w:p>
                    <w:p w14:paraId="2226A1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F2113F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306E4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82C9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662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334A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C98069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41CED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A8A48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BBF50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B4EE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14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A331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A07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306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7B3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29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DA2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54F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B360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98B0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AA40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7760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8AC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A0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A05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120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A211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7B05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91EB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F584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738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A1F0B6" w14:textId="77777777" w:rsidR="00134685" w:rsidRDefault="00134685">
                      <w:pPr>
                        <w:rPr>
                          <w:lang w:val="el-GR"/>
                        </w:rPr>
                      </w:pPr>
                    </w:p>
                    <w:p w14:paraId="2C9C4E6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377DE65" w14:textId="77777777" w:rsidR="00134685" w:rsidRDefault="00134685">
                      <w:pPr>
                        <w:tabs>
                          <w:tab w:val="left" w:pos="360"/>
                          <w:tab w:val="left" w:pos="540"/>
                        </w:tabs>
                        <w:rPr>
                          <w:lang w:val="el-GR"/>
                        </w:rPr>
                      </w:pPr>
                    </w:p>
                    <w:p w14:paraId="289B858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15E9F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560B7D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C69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A8E3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2FBE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DF68C2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6BC00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B3DE0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58D56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BFFD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3AE6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0E4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13D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D81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00A7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2829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85C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9B55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2212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8BB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F6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8D81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B57C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82B1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EF99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D043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BC1C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AEFD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946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CE9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24F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E6018" w14:textId="77777777" w:rsidR="00134685" w:rsidRDefault="00134685">
                      <w:pPr>
                        <w:rPr>
                          <w:lang w:val="el-GR"/>
                        </w:rPr>
                      </w:pPr>
                    </w:p>
                    <w:p w14:paraId="15293B7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DBB174" w14:textId="77777777" w:rsidR="00134685" w:rsidRDefault="00134685">
                      <w:pPr>
                        <w:tabs>
                          <w:tab w:val="left" w:pos="360"/>
                          <w:tab w:val="left" w:pos="540"/>
                        </w:tabs>
                        <w:rPr>
                          <w:lang w:val="el-GR"/>
                        </w:rPr>
                      </w:pPr>
                    </w:p>
                    <w:p w14:paraId="2C338BD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508811F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F2520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7E8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4418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207D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FA2DEA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438A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14CE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46994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73F1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222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973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48C2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375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DF7F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2F3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A0C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5E4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3E9A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F6B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CC9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8DD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DF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4CF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457B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CA4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726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C83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EAC7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AA8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174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E0B76" w14:textId="77777777" w:rsidR="00134685" w:rsidRDefault="00134685">
                      <w:pPr>
                        <w:rPr>
                          <w:lang w:val="el-GR"/>
                        </w:rPr>
                      </w:pPr>
                    </w:p>
                    <w:p w14:paraId="11BA87B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BF4FC6D" w14:textId="77777777" w:rsidR="00134685" w:rsidRDefault="00134685">
                      <w:pPr>
                        <w:tabs>
                          <w:tab w:val="left" w:pos="360"/>
                          <w:tab w:val="left" w:pos="540"/>
                        </w:tabs>
                        <w:rPr>
                          <w:lang w:val="el-GR"/>
                        </w:rPr>
                      </w:pPr>
                    </w:p>
                    <w:p w14:paraId="4084BAF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F064A2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6F56EC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A83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659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A3EA1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5788E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2C1A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FBC2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51CCA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6D2472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1A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61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075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3A0D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6E0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B3CC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00F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B3C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E9E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2EC5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61BE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8F5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2C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C82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89EA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EDF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069B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99F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522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6EB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05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0284A6" w14:textId="77777777" w:rsidR="00134685" w:rsidRDefault="00134685">
                      <w:pPr>
                        <w:rPr>
                          <w:lang w:val="el-GR"/>
                        </w:rPr>
                      </w:pPr>
                    </w:p>
                    <w:p w14:paraId="71A7B7B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4082A2" w14:textId="77777777" w:rsidR="00134685" w:rsidRDefault="00134685">
                      <w:pPr>
                        <w:tabs>
                          <w:tab w:val="left" w:pos="360"/>
                          <w:tab w:val="left" w:pos="540"/>
                        </w:tabs>
                        <w:rPr>
                          <w:lang w:val="el-GR"/>
                        </w:rPr>
                      </w:pPr>
                    </w:p>
                    <w:p w14:paraId="27E06AE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770EE0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268C7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FF4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147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405AA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DE2D4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0E245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940A1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533BC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12999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FC9E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ADF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4333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839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992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EF16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F35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F038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A385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612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5D0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5AD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BB7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4BF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9E2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D6A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FD1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B03E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DD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915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B8B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4A9D5" w14:textId="77777777" w:rsidR="00134685" w:rsidRDefault="00134685">
                      <w:pPr>
                        <w:rPr>
                          <w:lang w:val="el-GR"/>
                        </w:rPr>
                      </w:pPr>
                    </w:p>
                    <w:p w14:paraId="058450E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01FB55C" w14:textId="77777777" w:rsidR="00134685" w:rsidRDefault="00134685">
                      <w:pPr>
                        <w:tabs>
                          <w:tab w:val="left" w:pos="360"/>
                          <w:tab w:val="left" w:pos="540"/>
                        </w:tabs>
                        <w:rPr>
                          <w:lang w:val="el-GR"/>
                        </w:rPr>
                      </w:pPr>
                    </w:p>
                    <w:p w14:paraId="1B7D5A4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2FDE13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0B5B9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7D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A3A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C387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58F6E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853D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86F7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CFD62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57C5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409A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0ED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B7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776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453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50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8AB4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81D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D90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DD5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AB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A5C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2A4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E35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98BC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59F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4883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EAA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43C9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9E6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DAF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436F7" w14:textId="77777777" w:rsidR="00134685" w:rsidRDefault="00134685">
                      <w:pPr>
                        <w:rPr>
                          <w:lang w:val="el-GR"/>
                        </w:rPr>
                      </w:pPr>
                    </w:p>
                    <w:p w14:paraId="4E6D817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0D777E" w14:textId="77777777" w:rsidR="00134685" w:rsidRDefault="00134685">
                      <w:pPr>
                        <w:tabs>
                          <w:tab w:val="left" w:pos="360"/>
                          <w:tab w:val="left" w:pos="540"/>
                        </w:tabs>
                        <w:rPr>
                          <w:lang w:val="el-GR"/>
                        </w:rPr>
                      </w:pPr>
                    </w:p>
                    <w:p w14:paraId="51AE09D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CBD757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B5065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138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C05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3BB4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95954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8C74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5F073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A43D8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D8D2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C31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6E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E5A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CCC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EEAC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C62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207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862C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DB1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BEC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DE1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2023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0BC0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C8B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C7C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0C2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046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D46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EB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237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9DD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582D3" w14:textId="77777777" w:rsidR="00134685" w:rsidRDefault="00134685">
                      <w:pPr>
                        <w:rPr>
                          <w:lang w:val="el-GR"/>
                        </w:rPr>
                      </w:pPr>
                    </w:p>
                    <w:p w14:paraId="31B89CD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265A2D3" w14:textId="77777777" w:rsidR="00134685" w:rsidRDefault="00134685">
                      <w:pPr>
                        <w:tabs>
                          <w:tab w:val="left" w:pos="360"/>
                          <w:tab w:val="left" w:pos="540"/>
                        </w:tabs>
                        <w:rPr>
                          <w:lang w:val="el-GR"/>
                        </w:rPr>
                      </w:pPr>
                    </w:p>
                    <w:p w14:paraId="60242D6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66EE9D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B1B97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A033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EBE9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C5CD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70253F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5CC70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4B771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254FC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w:t>
                      </w:r>
                      <w:r>
                        <w:rPr>
                          <w:rFonts w:ascii="Georgia" w:hAnsi="Georgia" w:cs="Arial"/>
                          <w:sz w:val="22"/>
                          <w:szCs w:val="22"/>
                          <w:shd w:val="clear" w:color="auto" w:fill="FFFFFF"/>
                          <w:lang w:val="el-GR"/>
                        </w:rPr>
                        <w:t>Π.</w:t>
                      </w:r>
                    </w:p>
                    <w:p w14:paraId="017260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F1EA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BB9E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7F6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84B6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CB7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95C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49D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DB3D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3BC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2CF5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CC80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5A7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97F1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2414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25C5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391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089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141E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F311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EAF7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D76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305F6" w14:textId="77777777" w:rsidR="00134685" w:rsidRDefault="00134685">
                      <w:pPr>
                        <w:rPr>
                          <w:lang w:val="el-GR"/>
                        </w:rPr>
                      </w:pPr>
                    </w:p>
                    <w:p w14:paraId="4D18742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2BCD96" w14:textId="77777777" w:rsidR="00134685" w:rsidRDefault="00134685">
                      <w:pPr>
                        <w:tabs>
                          <w:tab w:val="left" w:pos="360"/>
                          <w:tab w:val="left" w:pos="540"/>
                        </w:tabs>
                        <w:rPr>
                          <w:lang w:val="el-GR"/>
                        </w:rPr>
                      </w:pPr>
                    </w:p>
                    <w:p w14:paraId="317AC4C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4DDC564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18E75E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0EF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33C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12AD7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9473C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2BA90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009A2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25D85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39E9D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695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33B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853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A33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BD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BD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4024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F35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B17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D3F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D98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6140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85F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F11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AED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EF22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04CB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1D4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483B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24A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59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44DC1" w14:textId="77777777" w:rsidR="00134685" w:rsidRDefault="00134685">
                      <w:pPr>
                        <w:rPr>
                          <w:lang w:val="el-GR"/>
                        </w:rPr>
                      </w:pPr>
                    </w:p>
                    <w:p w14:paraId="6247BD9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541AAA3" w14:textId="77777777" w:rsidR="00134685" w:rsidRDefault="00134685">
                      <w:pPr>
                        <w:tabs>
                          <w:tab w:val="left" w:pos="360"/>
                          <w:tab w:val="left" w:pos="540"/>
                        </w:tabs>
                        <w:rPr>
                          <w:lang w:val="el-GR"/>
                        </w:rPr>
                      </w:pPr>
                    </w:p>
                    <w:p w14:paraId="733C2C6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6680F2C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7BEF1B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382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C25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8E21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2781B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A874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88E66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FBC9D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57B47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E4A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B77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61F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67C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AB8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FACD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A7F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0959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A21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2E7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3310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FF14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B555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B0B6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5F0C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6AED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1A4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DF8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034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344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70E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FEB086" w14:textId="77777777" w:rsidR="00134685" w:rsidRDefault="00134685">
                      <w:pPr>
                        <w:rPr>
                          <w:lang w:val="el-GR"/>
                        </w:rPr>
                      </w:pPr>
                    </w:p>
                    <w:p w14:paraId="76C6E26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6E8DF43" w14:textId="77777777" w:rsidR="00134685" w:rsidRDefault="00134685">
                      <w:pPr>
                        <w:tabs>
                          <w:tab w:val="left" w:pos="360"/>
                          <w:tab w:val="left" w:pos="540"/>
                        </w:tabs>
                        <w:rPr>
                          <w:lang w:val="el-GR"/>
                        </w:rPr>
                      </w:pPr>
                    </w:p>
                    <w:p w14:paraId="6EC9F6C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50C867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C900F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B99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95D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FBF8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63CA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605B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B62E9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2702D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3A5E3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1872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AE7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F7E5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3D2A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9992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780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A8B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DEA1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E0A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4C0E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274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2BC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923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83E2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6C3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848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82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4D3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34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B6C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469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BB435" w14:textId="77777777" w:rsidR="00134685" w:rsidRDefault="00134685">
                      <w:pPr>
                        <w:rPr>
                          <w:lang w:val="el-GR"/>
                        </w:rPr>
                      </w:pPr>
                    </w:p>
                    <w:p w14:paraId="3FAD4CC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666CA40" w14:textId="77777777" w:rsidR="00134685" w:rsidRDefault="00134685">
                      <w:pPr>
                        <w:tabs>
                          <w:tab w:val="left" w:pos="360"/>
                          <w:tab w:val="left" w:pos="540"/>
                        </w:tabs>
                        <w:rPr>
                          <w:lang w:val="el-GR"/>
                        </w:rPr>
                      </w:pPr>
                    </w:p>
                    <w:p w14:paraId="6069EB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A7461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DC99F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358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04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35ED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994D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3345C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0838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6CB7E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DD904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EF6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BE52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96D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A8F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A395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A390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6DC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7A72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9DE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C17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E25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AFC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8C5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2C9D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A7E0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8FB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36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0ED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8DC8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50AF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D87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5A36C" w14:textId="77777777" w:rsidR="00134685" w:rsidRDefault="00134685">
                      <w:pPr>
                        <w:rPr>
                          <w:lang w:val="el-GR"/>
                        </w:rPr>
                      </w:pPr>
                    </w:p>
                    <w:p w14:paraId="082B6D6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510FC56" w14:textId="77777777" w:rsidR="00134685" w:rsidRDefault="00134685">
                      <w:pPr>
                        <w:tabs>
                          <w:tab w:val="left" w:pos="360"/>
                          <w:tab w:val="left" w:pos="540"/>
                        </w:tabs>
                        <w:rPr>
                          <w:lang w:val="el-GR"/>
                        </w:rPr>
                      </w:pPr>
                    </w:p>
                    <w:p w14:paraId="77AD22A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4816DEA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0683D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0D38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4B41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1A46A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D15036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31647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E8B4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6168F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104BD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D73B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0338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8EE7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562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EA85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B84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3F8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55A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BEF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54C5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9AF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6B47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B068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9311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565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51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95B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9795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214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1ED4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BC0B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85C44" w14:textId="77777777" w:rsidR="00134685" w:rsidRDefault="00134685">
                      <w:pPr>
                        <w:rPr>
                          <w:lang w:val="el-GR"/>
                        </w:rPr>
                      </w:pPr>
                    </w:p>
                    <w:p w14:paraId="6B98589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E8AB7E6" w14:textId="77777777" w:rsidR="00134685" w:rsidRDefault="00134685">
                      <w:pPr>
                        <w:tabs>
                          <w:tab w:val="left" w:pos="360"/>
                          <w:tab w:val="left" w:pos="540"/>
                        </w:tabs>
                        <w:rPr>
                          <w:lang w:val="el-GR"/>
                        </w:rPr>
                      </w:pPr>
                    </w:p>
                    <w:p w14:paraId="3ABDCAE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1E1D92F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6F9B53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D9DD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3FC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5206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480B0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DB9A3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B893F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12207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750B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932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5725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933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8BA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FA5F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B64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92AC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FEC7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3071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8B5C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6B8B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56A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EA2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2F5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B93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83E0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9F2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279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E1D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B9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502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E7975F" w14:textId="77777777" w:rsidR="00134685" w:rsidRDefault="00134685">
                      <w:pPr>
                        <w:rPr>
                          <w:lang w:val="el-GR"/>
                        </w:rPr>
                      </w:pPr>
                    </w:p>
                    <w:p w14:paraId="2DA71AB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B8940D" w14:textId="77777777" w:rsidR="00134685" w:rsidRDefault="00134685">
                      <w:pPr>
                        <w:tabs>
                          <w:tab w:val="left" w:pos="360"/>
                          <w:tab w:val="left" w:pos="540"/>
                        </w:tabs>
                        <w:rPr>
                          <w:lang w:val="el-GR"/>
                        </w:rPr>
                      </w:pPr>
                    </w:p>
                    <w:p w14:paraId="0A14B2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6FF9C5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271D0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016C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B8F2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400C3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2231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C4EA2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57C8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B23F1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42B48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FB6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672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4BC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70FD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C3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EC78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D2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8D6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CBA1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852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4F3B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A87D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E07F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79D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AF2F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362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DAC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564C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EF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34F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238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32490D" w14:textId="77777777" w:rsidR="00134685" w:rsidRDefault="00134685">
                      <w:pPr>
                        <w:rPr>
                          <w:lang w:val="el-GR"/>
                        </w:rPr>
                      </w:pPr>
                    </w:p>
                    <w:p w14:paraId="582959B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56424E3" w14:textId="77777777" w:rsidR="00134685" w:rsidRDefault="00134685">
                      <w:pPr>
                        <w:tabs>
                          <w:tab w:val="left" w:pos="360"/>
                          <w:tab w:val="left" w:pos="540"/>
                        </w:tabs>
                        <w:rPr>
                          <w:lang w:val="el-GR"/>
                        </w:rPr>
                      </w:pPr>
                    </w:p>
                    <w:p w14:paraId="2DE7FD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7E2798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65C88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CB4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6D0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BEED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77667F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7EB7C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5E54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DF2CB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61C46E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D7EE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86C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794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7927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E56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564D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9C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629F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43E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6755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E2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BDB4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F8C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C2F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8744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3E1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5B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2AE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D82A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537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CFA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B2023C" w14:textId="77777777" w:rsidR="00134685" w:rsidRDefault="00134685">
                      <w:pPr>
                        <w:rPr>
                          <w:lang w:val="el-GR"/>
                        </w:rPr>
                      </w:pPr>
                    </w:p>
                    <w:p w14:paraId="260CB49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078DF98" w14:textId="77777777" w:rsidR="00134685" w:rsidRDefault="00134685">
                      <w:pPr>
                        <w:tabs>
                          <w:tab w:val="left" w:pos="360"/>
                          <w:tab w:val="left" w:pos="540"/>
                        </w:tabs>
                        <w:rPr>
                          <w:lang w:val="el-GR"/>
                        </w:rPr>
                      </w:pPr>
                    </w:p>
                    <w:p w14:paraId="4826A2C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0D3FC75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62CE67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65D4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3FA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04697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04F7B1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31C7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D0574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B1C3E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29B5E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410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DB76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5C6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C2F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7F1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B56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1F8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6972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CF7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88EC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D421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0900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6624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A78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0D13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AB2E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A35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4B7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7EA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36B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4C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3D36E" w14:textId="77777777" w:rsidR="00134685" w:rsidRDefault="00134685">
                      <w:pPr>
                        <w:rPr>
                          <w:lang w:val="el-GR"/>
                        </w:rPr>
                      </w:pPr>
                    </w:p>
                    <w:p w14:paraId="3F030EA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355375D" w14:textId="77777777" w:rsidR="00134685" w:rsidRDefault="00134685">
                      <w:pPr>
                        <w:tabs>
                          <w:tab w:val="left" w:pos="360"/>
                          <w:tab w:val="left" w:pos="540"/>
                        </w:tabs>
                        <w:rPr>
                          <w:lang w:val="el-GR"/>
                        </w:rPr>
                      </w:pPr>
                    </w:p>
                    <w:p w14:paraId="2739D4C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0A5E3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72646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528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1FC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729C1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FDA57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5D7D1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9580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7171D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82956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41B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1179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C26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D4CD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D91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1763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100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BD5A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2F6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2031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04DA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381E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0771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CB1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2FB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BFDA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8AD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F44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C8C8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D0E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6F3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5287C" w14:textId="77777777" w:rsidR="00134685" w:rsidRDefault="00134685">
                      <w:pPr>
                        <w:rPr>
                          <w:lang w:val="el-GR"/>
                        </w:rPr>
                      </w:pPr>
                    </w:p>
                    <w:p w14:paraId="77AEDC9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A514189" w14:textId="77777777" w:rsidR="00134685" w:rsidRDefault="00134685">
                      <w:pPr>
                        <w:tabs>
                          <w:tab w:val="left" w:pos="360"/>
                          <w:tab w:val="left" w:pos="540"/>
                        </w:tabs>
                        <w:rPr>
                          <w:lang w:val="el-GR"/>
                        </w:rPr>
                      </w:pPr>
                    </w:p>
                    <w:p w14:paraId="6A4BCC8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8F34EB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292052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5CD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A0D5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290FD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508E9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7AB2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2A90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F1C9B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D3F0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FB6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9662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EEF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013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920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619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0DF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105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546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F64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1FD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220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1338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7DD4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C20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61CA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166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175B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968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C1AB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BB2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DEB4C" w14:textId="77777777" w:rsidR="00134685" w:rsidRDefault="00134685">
                      <w:pPr>
                        <w:rPr>
                          <w:lang w:val="el-GR"/>
                        </w:rPr>
                      </w:pPr>
                    </w:p>
                    <w:p w14:paraId="4F78B19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44154FA" w14:textId="77777777" w:rsidR="00134685" w:rsidRDefault="00134685">
                      <w:pPr>
                        <w:tabs>
                          <w:tab w:val="left" w:pos="360"/>
                          <w:tab w:val="left" w:pos="540"/>
                        </w:tabs>
                        <w:rPr>
                          <w:lang w:val="el-GR"/>
                        </w:rPr>
                      </w:pPr>
                    </w:p>
                    <w:p w14:paraId="3965EF5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69B7B0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5CB8B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8F3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26B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0FC2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43653E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3CFEB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045E6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A5E6B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791B4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DFC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9C26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7BDF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36FD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39F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DDC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152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DFA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F67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3D5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5062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17E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F9D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508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235A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150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839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96B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60C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D85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DB7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DD0B9" w14:textId="77777777" w:rsidR="00134685" w:rsidRDefault="00134685">
                      <w:pPr>
                        <w:rPr>
                          <w:lang w:val="el-GR"/>
                        </w:rPr>
                      </w:pPr>
                    </w:p>
                    <w:p w14:paraId="510D3B8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3B24AE5" w14:textId="77777777" w:rsidR="00134685" w:rsidRDefault="00134685">
                      <w:pPr>
                        <w:tabs>
                          <w:tab w:val="left" w:pos="360"/>
                          <w:tab w:val="left" w:pos="540"/>
                        </w:tabs>
                        <w:rPr>
                          <w:lang w:val="el-GR"/>
                        </w:rPr>
                      </w:pPr>
                    </w:p>
                    <w:p w14:paraId="69EFEF4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34BB90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AB379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4B5C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F2C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423B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4DA90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E460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51F9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CF079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762B9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72F3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E184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79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79D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34D5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F65F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51C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3FA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8A48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1398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022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59B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280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B97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AFB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0AC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A30F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F69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19E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F09A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69C9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7025FA" w14:textId="77777777" w:rsidR="00134685" w:rsidRDefault="00134685">
                      <w:pPr>
                        <w:rPr>
                          <w:lang w:val="el-GR"/>
                        </w:rPr>
                      </w:pPr>
                    </w:p>
                    <w:p w14:paraId="4B6DB37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8BFA82" w14:textId="77777777" w:rsidR="00134685" w:rsidRDefault="00134685">
                      <w:pPr>
                        <w:tabs>
                          <w:tab w:val="left" w:pos="360"/>
                          <w:tab w:val="left" w:pos="540"/>
                        </w:tabs>
                        <w:rPr>
                          <w:lang w:val="el-GR"/>
                        </w:rPr>
                      </w:pPr>
                    </w:p>
                    <w:p w14:paraId="7716323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991D5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5ABB68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91D5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A5CE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DDD0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44574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D589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FF2E2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9A2FB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E2627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70C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98B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9F7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A43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BBC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8B9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041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9D4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581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766F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01F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274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961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C3C6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3A3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2EF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8EA0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A326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F96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452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ECEA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7374C" w14:textId="77777777" w:rsidR="00134685" w:rsidRDefault="00134685">
                      <w:pPr>
                        <w:rPr>
                          <w:lang w:val="el-GR"/>
                        </w:rPr>
                      </w:pPr>
                    </w:p>
                    <w:p w14:paraId="5D112D2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6FD58F9" w14:textId="77777777" w:rsidR="00134685" w:rsidRDefault="00134685">
                      <w:pPr>
                        <w:tabs>
                          <w:tab w:val="left" w:pos="360"/>
                          <w:tab w:val="left" w:pos="540"/>
                        </w:tabs>
                        <w:rPr>
                          <w:lang w:val="el-GR"/>
                        </w:rPr>
                      </w:pPr>
                    </w:p>
                    <w:p w14:paraId="704B50A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462DF6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302060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29E8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BFAE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44B6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1D1E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2654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7B35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B0169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75F35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68A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3FC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395B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FFB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414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762A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B87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BEF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A03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C9A9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DC6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6D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4A7C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56D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B7D7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D39E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781D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1F5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FD42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9D3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9531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0F41F" w14:textId="77777777" w:rsidR="00134685" w:rsidRDefault="00134685">
                      <w:pPr>
                        <w:rPr>
                          <w:lang w:val="el-GR"/>
                        </w:rPr>
                      </w:pPr>
                    </w:p>
                    <w:p w14:paraId="2EF215F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84264C0" w14:textId="77777777" w:rsidR="00134685" w:rsidRDefault="00134685">
                      <w:pPr>
                        <w:tabs>
                          <w:tab w:val="left" w:pos="360"/>
                          <w:tab w:val="left" w:pos="540"/>
                        </w:tabs>
                        <w:rPr>
                          <w:lang w:val="el-GR"/>
                        </w:rPr>
                      </w:pPr>
                    </w:p>
                    <w:p w14:paraId="461FEB6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519767A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86F3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1CF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503A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ADEF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79B12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8E21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9B86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83BD8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0AEC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2DA7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6D6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9F0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AEB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195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63D4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F05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BC9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982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ACAD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50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85E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16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C5BA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8374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FFF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BDAD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54C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5BC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1089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9F2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352233" w14:textId="77777777" w:rsidR="00134685" w:rsidRDefault="00134685">
                      <w:pPr>
                        <w:rPr>
                          <w:lang w:val="el-GR"/>
                        </w:rPr>
                      </w:pPr>
                    </w:p>
                    <w:p w14:paraId="4D6DFC6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F79019E" w14:textId="77777777" w:rsidR="00134685" w:rsidRDefault="00134685">
                      <w:pPr>
                        <w:tabs>
                          <w:tab w:val="left" w:pos="360"/>
                          <w:tab w:val="left" w:pos="540"/>
                        </w:tabs>
                        <w:rPr>
                          <w:lang w:val="el-GR"/>
                        </w:rPr>
                      </w:pPr>
                    </w:p>
                    <w:p w14:paraId="303FCA1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1A3896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08046D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A02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C93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2BD72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FE8EC4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BDFB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5C7F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8E3C8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7AB577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E6B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2C9E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1B8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BEC0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A89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6D4C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BC8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8E9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33B0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0017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632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4BF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0300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6B2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237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B88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F45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E147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8AB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F38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B51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5EE08" w14:textId="77777777" w:rsidR="00134685" w:rsidRDefault="00134685">
                      <w:pPr>
                        <w:rPr>
                          <w:lang w:val="el-GR"/>
                        </w:rPr>
                      </w:pPr>
                    </w:p>
                    <w:p w14:paraId="3FB99C1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EA53F59" w14:textId="77777777" w:rsidR="00134685" w:rsidRDefault="00134685">
                      <w:pPr>
                        <w:tabs>
                          <w:tab w:val="left" w:pos="360"/>
                          <w:tab w:val="left" w:pos="540"/>
                        </w:tabs>
                        <w:rPr>
                          <w:lang w:val="el-GR"/>
                        </w:rPr>
                      </w:pPr>
                    </w:p>
                    <w:p w14:paraId="347C06E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520E5D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A1F40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49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CB1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3281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158E3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FD8C9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08BC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2AD34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F7C6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908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0DF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7A34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62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163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35E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BE59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75EF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735D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C650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B64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450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535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35A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61E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6C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5F8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93CC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29F5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A89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514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D9BA4D" w14:textId="77777777" w:rsidR="00134685" w:rsidRDefault="00134685">
                      <w:pPr>
                        <w:rPr>
                          <w:lang w:val="el-GR"/>
                        </w:rPr>
                      </w:pPr>
                    </w:p>
                    <w:p w14:paraId="54CD10C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09CFC0" w14:textId="77777777" w:rsidR="00134685" w:rsidRDefault="00134685">
                      <w:pPr>
                        <w:tabs>
                          <w:tab w:val="left" w:pos="360"/>
                          <w:tab w:val="left" w:pos="540"/>
                        </w:tabs>
                        <w:rPr>
                          <w:lang w:val="el-GR"/>
                        </w:rPr>
                      </w:pPr>
                    </w:p>
                    <w:p w14:paraId="4573E5B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A3FBB8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A0ADA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6F34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484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BB73F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5BB06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8A4C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9983D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637DA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D7A8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1C8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4583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C457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4FC4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022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73EA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90C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865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EB6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4BE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9D3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0C67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DA20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0BC9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419B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EE71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E7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114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3C4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C212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759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4028B5" w14:textId="77777777" w:rsidR="00134685" w:rsidRDefault="00134685">
                      <w:pPr>
                        <w:rPr>
                          <w:lang w:val="el-GR"/>
                        </w:rPr>
                      </w:pPr>
                    </w:p>
                    <w:p w14:paraId="766698F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9074D8A" w14:textId="77777777" w:rsidR="00134685" w:rsidRDefault="00134685">
                      <w:pPr>
                        <w:tabs>
                          <w:tab w:val="left" w:pos="360"/>
                          <w:tab w:val="left" w:pos="540"/>
                        </w:tabs>
                        <w:rPr>
                          <w:lang w:val="el-GR"/>
                        </w:rPr>
                      </w:pPr>
                    </w:p>
                    <w:p w14:paraId="0836934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0BC029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7BB92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7B9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A50F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DFCB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1416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A66A1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3FFF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410A4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73361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2EE3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E70E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21B1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171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C1BC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AB9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32F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F6B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55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D2F2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C075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7610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326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D00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494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4AB3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584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23C5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6BC8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04DA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3DD2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BFBA6E" w14:textId="77777777" w:rsidR="00134685" w:rsidRDefault="00134685">
                      <w:pPr>
                        <w:rPr>
                          <w:lang w:val="el-GR"/>
                        </w:rPr>
                      </w:pPr>
                    </w:p>
                    <w:p w14:paraId="235FE56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F07949" w14:textId="77777777" w:rsidR="00134685" w:rsidRDefault="00134685">
                      <w:pPr>
                        <w:tabs>
                          <w:tab w:val="left" w:pos="360"/>
                          <w:tab w:val="left" w:pos="540"/>
                        </w:tabs>
                        <w:rPr>
                          <w:lang w:val="el-GR"/>
                        </w:rPr>
                      </w:pPr>
                    </w:p>
                    <w:p w14:paraId="1469A95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3491E41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5BE91C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EDBC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036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0D6A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698CAD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A9AC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4DD4E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EC509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DBB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D4C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1A1C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88F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8BA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64C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8AD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80B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BD20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9012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5ED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85A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5C4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203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998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EF5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606D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764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DA0B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582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6501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075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FFA31D" w14:textId="77777777" w:rsidR="00134685" w:rsidRDefault="00134685">
                      <w:pPr>
                        <w:rPr>
                          <w:lang w:val="el-GR"/>
                        </w:rPr>
                      </w:pPr>
                    </w:p>
                    <w:p w14:paraId="2D215F8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45BCA7C" w14:textId="77777777" w:rsidR="00134685" w:rsidRDefault="00134685">
                      <w:pPr>
                        <w:tabs>
                          <w:tab w:val="left" w:pos="360"/>
                          <w:tab w:val="left" w:pos="540"/>
                        </w:tabs>
                        <w:rPr>
                          <w:lang w:val="el-GR"/>
                        </w:rPr>
                      </w:pPr>
                    </w:p>
                    <w:p w14:paraId="0073F9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C3A40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61B880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5A5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94A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CA576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887F7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1E092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5351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60E3C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0F60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EA57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3059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7B0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6D2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963C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A4A8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A62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672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947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06D2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934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026A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B80C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E3E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3EC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6C7F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A3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EAB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5F8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D17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514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F988F" w14:textId="77777777" w:rsidR="00134685" w:rsidRDefault="00134685">
                      <w:pPr>
                        <w:rPr>
                          <w:lang w:val="el-GR"/>
                        </w:rPr>
                      </w:pPr>
                    </w:p>
                    <w:p w14:paraId="517C6B4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2B9D7E" w14:textId="77777777" w:rsidR="00134685" w:rsidRDefault="00134685">
                      <w:pPr>
                        <w:tabs>
                          <w:tab w:val="left" w:pos="360"/>
                          <w:tab w:val="left" w:pos="540"/>
                        </w:tabs>
                        <w:rPr>
                          <w:lang w:val="el-GR"/>
                        </w:rPr>
                      </w:pPr>
                    </w:p>
                    <w:p w14:paraId="7D45AE6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7541B2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47C65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4BE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BAC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0D43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CA06B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6F7D6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2BC99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E17D9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39C24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2A4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B50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69E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293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CE1C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0AB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321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2701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8E4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979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B3D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8017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0FF2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768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978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0199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6DAF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F37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1C4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E05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66AF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55E04" w14:textId="77777777" w:rsidR="00134685" w:rsidRDefault="00134685">
                      <w:pPr>
                        <w:rPr>
                          <w:lang w:val="el-GR"/>
                        </w:rPr>
                      </w:pPr>
                    </w:p>
                    <w:p w14:paraId="63A4AA2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F2066D2" w14:textId="77777777" w:rsidR="00134685" w:rsidRDefault="00134685">
                      <w:pPr>
                        <w:tabs>
                          <w:tab w:val="left" w:pos="360"/>
                          <w:tab w:val="left" w:pos="540"/>
                        </w:tabs>
                        <w:rPr>
                          <w:lang w:val="el-GR"/>
                        </w:rPr>
                      </w:pPr>
                    </w:p>
                    <w:p w14:paraId="591559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230A4FB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5D9FEB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BC1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6D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05E14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9F6D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296D4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5195F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F3949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w:t>
                      </w:r>
                      <w:r>
                        <w:rPr>
                          <w:rFonts w:ascii="Georgia" w:hAnsi="Georgia" w:cs="Arial"/>
                          <w:sz w:val="22"/>
                          <w:szCs w:val="22"/>
                          <w:shd w:val="clear" w:color="auto" w:fill="FFFFFF"/>
                          <w:lang w:val="el-GR"/>
                        </w:rPr>
                        <w:t>νικός Υπολογιστών Ε.Μ.Π.</w:t>
                      </w:r>
                    </w:p>
                    <w:p w14:paraId="1D97B5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650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F7A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3722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81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539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46D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725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9661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059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3C1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AC2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BFA8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A695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B348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74E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9BC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500F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EB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E25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340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EB5C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4A8E07" w14:textId="77777777" w:rsidR="00134685" w:rsidRDefault="00134685">
                      <w:pPr>
                        <w:rPr>
                          <w:lang w:val="el-GR"/>
                        </w:rPr>
                      </w:pPr>
                    </w:p>
                    <w:p w14:paraId="17375F5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2503F74" w14:textId="77777777" w:rsidR="00134685" w:rsidRDefault="00134685">
                      <w:pPr>
                        <w:tabs>
                          <w:tab w:val="left" w:pos="360"/>
                          <w:tab w:val="left" w:pos="540"/>
                        </w:tabs>
                        <w:rPr>
                          <w:lang w:val="el-GR"/>
                        </w:rPr>
                      </w:pPr>
                    </w:p>
                    <w:p w14:paraId="1B9F123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408BAAD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4925DD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0AC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491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1D894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2864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A458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D37D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703F9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C451F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62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7F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D13F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41E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9A66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B6C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6CE3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011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E5D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0A5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E5B4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1B0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ED4C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A1C1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41B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381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880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A3C7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166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650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941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6F724" w14:textId="77777777" w:rsidR="00134685" w:rsidRDefault="00134685">
                      <w:pPr>
                        <w:rPr>
                          <w:lang w:val="el-GR"/>
                        </w:rPr>
                      </w:pPr>
                    </w:p>
                    <w:p w14:paraId="1DA3E56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3A3E17B" w14:textId="77777777" w:rsidR="00134685" w:rsidRDefault="00134685">
                      <w:pPr>
                        <w:tabs>
                          <w:tab w:val="left" w:pos="360"/>
                          <w:tab w:val="left" w:pos="540"/>
                        </w:tabs>
                        <w:rPr>
                          <w:lang w:val="el-GR"/>
                        </w:rPr>
                      </w:pPr>
                    </w:p>
                    <w:p w14:paraId="310DEF5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EA3DDA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F7A61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94B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C995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85678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E0FEB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9831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B8B3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D72D7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F744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FABE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EFA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C4B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0B66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597D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2E2B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3A1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9D2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262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20E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C80F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799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9CD6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CBBB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D22E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3E2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609E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B702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A09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A64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CE6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8ED01" w14:textId="77777777" w:rsidR="00134685" w:rsidRDefault="00134685">
                      <w:pPr>
                        <w:rPr>
                          <w:lang w:val="el-GR"/>
                        </w:rPr>
                      </w:pPr>
                    </w:p>
                    <w:p w14:paraId="4329001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6F5BCE4" w14:textId="77777777" w:rsidR="00134685" w:rsidRDefault="00134685">
                      <w:pPr>
                        <w:tabs>
                          <w:tab w:val="left" w:pos="360"/>
                          <w:tab w:val="left" w:pos="540"/>
                        </w:tabs>
                        <w:rPr>
                          <w:lang w:val="el-GR"/>
                        </w:rPr>
                      </w:pPr>
                    </w:p>
                    <w:p w14:paraId="6C5C295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6AA65B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20BF9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73CC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73B4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F51A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C4B9F3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2832B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2E444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FD978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5AA0F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345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4052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07B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F45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D43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67A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73F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AC1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0C7B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F26D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607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66A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178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71E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38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CC7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78E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AE32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584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1400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701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F2DE68" w14:textId="77777777" w:rsidR="00134685" w:rsidRDefault="00134685">
                      <w:pPr>
                        <w:rPr>
                          <w:lang w:val="el-GR"/>
                        </w:rPr>
                      </w:pPr>
                    </w:p>
                    <w:p w14:paraId="314B23C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AA88DFE" w14:textId="77777777" w:rsidR="00134685" w:rsidRDefault="00134685">
                      <w:pPr>
                        <w:tabs>
                          <w:tab w:val="left" w:pos="360"/>
                          <w:tab w:val="left" w:pos="540"/>
                        </w:tabs>
                        <w:rPr>
                          <w:lang w:val="el-GR"/>
                        </w:rPr>
                      </w:pPr>
                    </w:p>
                    <w:p w14:paraId="1F5C170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2AED16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6472EF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512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631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7AEE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A5E2D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F941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45CC3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B8194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1BAF3E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06D9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16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64A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45A1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5E0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386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7517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A69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761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B94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E79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632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0127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5A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A1B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F16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BAAC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7ACD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3CDC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E2C0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03F2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77D33B" w14:textId="77777777" w:rsidR="00134685" w:rsidRDefault="00134685">
                      <w:pPr>
                        <w:rPr>
                          <w:lang w:val="el-GR"/>
                        </w:rPr>
                      </w:pPr>
                    </w:p>
                    <w:p w14:paraId="74EF488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ABEA243" w14:textId="77777777" w:rsidR="00134685" w:rsidRDefault="00134685">
                      <w:pPr>
                        <w:tabs>
                          <w:tab w:val="left" w:pos="360"/>
                          <w:tab w:val="left" w:pos="540"/>
                        </w:tabs>
                        <w:rPr>
                          <w:lang w:val="el-GR"/>
                        </w:rPr>
                      </w:pPr>
                    </w:p>
                    <w:p w14:paraId="1E63ACC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0E8DA6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w:t>
                      </w:r>
                      <w:r>
                        <w:rPr>
                          <w:rFonts w:ascii="Times New Roman" w:hAnsi="Times New Roman" w:cs="Times New Roman"/>
                          <w:sz w:val="22"/>
                          <w:szCs w:val="24"/>
                          <w:lang w:val="el-GR"/>
                        </w:rPr>
                        <w:t>αντιπροσωπεύουν τις επίσημες θέσεις του Εθνικού Μετσόβιου Πολυτεχνείου.</w:t>
                      </w:r>
                    </w:p>
                    <w:p w14:paraId="300EDE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533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6C6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3A953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7A271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3B1A6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7048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8D6B4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159F5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313C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E886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8858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C41B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DD6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06B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6B27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265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680E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C20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4381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C56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1AB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ABD0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706E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59BF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DC3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DC19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D1F4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AB95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5F5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214A2B" w14:textId="77777777" w:rsidR="00134685" w:rsidRDefault="00134685">
                      <w:pPr>
                        <w:rPr>
                          <w:lang w:val="el-GR"/>
                        </w:rPr>
                      </w:pPr>
                    </w:p>
                    <w:p w14:paraId="7227255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2D16781" w14:textId="77777777" w:rsidR="00134685" w:rsidRDefault="00134685">
                      <w:pPr>
                        <w:tabs>
                          <w:tab w:val="left" w:pos="360"/>
                          <w:tab w:val="left" w:pos="540"/>
                        </w:tabs>
                        <w:rPr>
                          <w:lang w:val="el-GR"/>
                        </w:rPr>
                      </w:pPr>
                    </w:p>
                    <w:p w14:paraId="167CB07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88B38B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00CDD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AC1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64F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5DE43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0E0879E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3A6D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8904F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8FB29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C272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A1A6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E15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FF6F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7419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0AD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38D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A72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DF0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28E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38C8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863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D3E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D26E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DAE0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A51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78F3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815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FA94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2B11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3A3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72C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79411" w14:textId="77777777" w:rsidR="00134685" w:rsidRDefault="00134685">
                      <w:pPr>
                        <w:rPr>
                          <w:lang w:val="el-GR"/>
                        </w:rPr>
                      </w:pPr>
                    </w:p>
                    <w:p w14:paraId="0FA82D7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1E4E72D" w14:textId="77777777" w:rsidR="00134685" w:rsidRDefault="00134685">
                      <w:pPr>
                        <w:tabs>
                          <w:tab w:val="left" w:pos="360"/>
                          <w:tab w:val="left" w:pos="540"/>
                        </w:tabs>
                        <w:rPr>
                          <w:lang w:val="el-GR"/>
                        </w:rPr>
                      </w:pPr>
                    </w:p>
                    <w:p w14:paraId="058584F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E4B97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4ECEA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DD0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3C9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A581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5A22BE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7BAD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C4FD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401EE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ED85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921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B1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458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7101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E87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A013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919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505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553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C16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DFA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E3F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B3F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B240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6BB5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2204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6ED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554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4D4F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FC44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047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B09EB" w14:textId="77777777" w:rsidR="00134685" w:rsidRDefault="00134685">
                      <w:pPr>
                        <w:rPr>
                          <w:lang w:val="el-GR"/>
                        </w:rPr>
                      </w:pPr>
                    </w:p>
                    <w:p w14:paraId="48584CE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8BB752" w14:textId="77777777" w:rsidR="00134685" w:rsidRDefault="00134685">
                      <w:pPr>
                        <w:tabs>
                          <w:tab w:val="left" w:pos="360"/>
                          <w:tab w:val="left" w:pos="540"/>
                        </w:tabs>
                        <w:rPr>
                          <w:lang w:val="el-GR"/>
                        </w:rPr>
                      </w:pPr>
                    </w:p>
                    <w:p w14:paraId="5104D0D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40CC41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76FCF8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56E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C90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5DE9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C9EA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2C828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98306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851A6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7B52FC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9DE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B08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D9E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FA0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93D0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644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90BA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5DD3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260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803A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4C5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938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1F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6A84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747B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0C8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00E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93B4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DDA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385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743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5D9F91" w14:textId="77777777" w:rsidR="00134685" w:rsidRDefault="00134685">
                      <w:pPr>
                        <w:rPr>
                          <w:lang w:val="el-GR"/>
                        </w:rPr>
                      </w:pPr>
                    </w:p>
                    <w:p w14:paraId="10BF609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8E904FB" w14:textId="77777777" w:rsidR="00134685" w:rsidRDefault="00134685">
                      <w:pPr>
                        <w:tabs>
                          <w:tab w:val="left" w:pos="360"/>
                          <w:tab w:val="left" w:pos="540"/>
                        </w:tabs>
                        <w:rPr>
                          <w:lang w:val="el-GR"/>
                        </w:rPr>
                      </w:pPr>
                    </w:p>
                    <w:p w14:paraId="3E70C44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726F9B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D46A9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D289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0A6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FB2C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4B35D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5E65D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7665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10F7B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DFC62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311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C45E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74B8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A00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396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FF11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0A9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857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FD38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C91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E382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1EA1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49B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A157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E28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0B4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FB6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B25C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760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61D9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214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286FA" w14:textId="77777777" w:rsidR="00134685" w:rsidRDefault="00134685">
                      <w:pPr>
                        <w:rPr>
                          <w:lang w:val="el-GR"/>
                        </w:rPr>
                      </w:pPr>
                    </w:p>
                    <w:p w14:paraId="2BD1096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D617894" w14:textId="77777777" w:rsidR="00134685" w:rsidRDefault="00134685">
                      <w:pPr>
                        <w:tabs>
                          <w:tab w:val="left" w:pos="360"/>
                          <w:tab w:val="left" w:pos="540"/>
                        </w:tabs>
                        <w:rPr>
                          <w:lang w:val="el-GR"/>
                        </w:rPr>
                      </w:pPr>
                    </w:p>
                    <w:p w14:paraId="6F5B6AE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12209E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1E283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C12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FF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39207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59FB9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8F80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31A1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0735C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A830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601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2EA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938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540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2FB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6EB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35D9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8A1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53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BFC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601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5D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4D1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ED1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5D71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CC65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544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3D5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CECD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F1B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F4B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DCD53" w14:textId="77777777" w:rsidR="00134685" w:rsidRDefault="00134685">
                      <w:pPr>
                        <w:rPr>
                          <w:lang w:val="el-GR"/>
                        </w:rPr>
                      </w:pPr>
                    </w:p>
                    <w:p w14:paraId="3BFACEE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FE06789" w14:textId="77777777" w:rsidR="00134685" w:rsidRDefault="00134685">
                      <w:pPr>
                        <w:tabs>
                          <w:tab w:val="left" w:pos="360"/>
                          <w:tab w:val="left" w:pos="540"/>
                        </w:tabs>
                        <w:rPr>
                          <w:lang w:val="el-GR"/>
                        </w:rPr>
                      </w:pPr>
                    </w:p>
                    <w:p w14:paraId="7EF0B0A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2B61E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FC016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11E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AD9B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72F6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52F18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08200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C1ACE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12ACC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4C7C05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073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94D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3AB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C97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1A3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A5C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36E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80E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343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0970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EB0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5965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C07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8BF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C15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EEC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63C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4DCC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6B6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7AB7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CC52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658A9" w14:textId="77777777" w:rsidR="00134685" w:rsidRDefault="00134685">
                      <w:pPr>
                        <w:rPr>
                          <w:lang w:val="el-GR"/>
                        </w:rPr>
                      </w:pPr>
                    </w:p>
                    <w:p w14:paraId="6C33FB1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35C927" w14:textId="77777777" w:rsidR="00134685" w:rsidRDefault="00134685">
                      <w:pPr>
                        <w:tabs>
                          <w:tab w:val="left" w:pos="360"/>
                          <w:tab w:val="left" w:pos="540"/>
                        </w:tabs>
                        <w:rPr>
                          <w:lang w:val="el-GR"/>
                        </w:rPr>
                      </w:pPr>
                    </w:p>
                    <w:p w14:paraId="27729E6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334C3D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4A490B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39C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C74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18A6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778A4F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5E17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AB61E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D7A4E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w:t>
                      </w:r>
                      <w:r>
                        <w:rPr>
                          <w:rFonts w:ascii="Georgia" w:hAnsi="Georgia" w:cs="Arial"/>
                          <w:sz w:val="22"/>
                          <w:szCs w:val="22"/>
                          <w:shd w:val="clear" w:color="auto" w:fill="FFFFFF"/>
                          <w:lang w:val="el-GR"/>
                        </w:rPr>
                        <w:t>κός και Μηχανικός Υπολογιστών Ε.Μ.Π.</w:t>
                      </w:r>
                    </w:p>
                    <w:p w14:paraId="16DCE3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15E2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9552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2E5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A33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271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836B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CA82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258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6AB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41B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CE0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AF1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BC3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99F6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88E3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7FD4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312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EEA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8A14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4CCA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0620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C3A9E" w14:textId="77777777" w:rsidR="00134685" w:rsidRDefault="00134685">
                      <w:pPr>
                        <w:rPr>
                          <w:lang w:val="el-GR"/>
                        </w:rPr>
                      </w:pPr>
                    </w:p>
                    <w:p w14:paraId="51D1756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B9288A6" w14:textId="77777777" w:rsidR="00134685" w:rsidRDefault="00134685">
                      <w:pPr>
                        <w:tabs>
                          <w:tab w:val="left" w:pos="360"/>
                          <w:tab w:val="left" w:pos="540"/>
                        </w:tabs>
                        <w:rPr>
                          <w:lang w:val="el-GR"/>
                        </w:rPr>
                      </w:pPr>
                    </w:p>
                    <w:p w14:paraId="6F912F0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2FC620F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5EEAB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DFA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517F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93D8D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6F182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2B01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D8983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53C49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6AA2D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96B9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6C2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EB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BC4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B8E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4A4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376D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6CF5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4C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1B5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D9C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ED6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3CA0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BE9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B75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DDF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30E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716B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8C4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4E0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B239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A4170" w14:textId="77777777" w:rsidR="00134685" w:rsidRDefault="00134685">
                      <w:pPr>
                        <w:rPr>
                          <w:lang w:val="el-GR"/>
                        </w:rPr>
                      </w:pPr>
                    </w:p>
                    <w:p w14:paraId="628D3F0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FB6D09E" w14:textId="77777777" w:rsidR="00134685" w:rsidRDefault="00134685">
                      <w:pPr>
                        <w:tabs>
                          <w:tab w:val="left" w:pos="360"/>
                          <w:tab w:val="left" w:pos="540"/>
                        </w:tabs>
                        <w:rPr>
                          <w:lang w:val="el-GR"/>
                        </w:rPr>
                      </w:pPr>
                    </w:p>
                    <w:p w14:paraId="036E33A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5BFBFD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182E99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D1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DAB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33520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DE57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D8EA4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A00F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729DA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167F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A20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A63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3C7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6A5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770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F097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DF60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9EB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AB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D75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A58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0E54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C93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01AE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E93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EB3F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A74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42B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4DB6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D7E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A23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71641" w14:textId="77777777" w:rsidR="00134685" w:rsidRDefault="00134685">
                      <w:pPr>
                        <w:rPr>
                          <w:lang w:val="el-GR"/>
                        </w:rPr>
                      </w:pPr>
                    </w:p>
                    <w:p w14:paraId="1DFDAAC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78E8FF5" w14:textId="77777777" w:rsidR="00134685" w:rsidRDefault="00134685">
                      <w:pPr>
                        <w:tabs>
                          <w:tab w:val="left" w:pos="360"/>
                          <w:tab w:val="left" w:pos="540"/>
                        </w:tabs>
                        <w:rPr>
                          <w:lang w:val="el-GR"/>
                        </w:rPr>
                      </w:pPr>
                    </w:p>
                    <w:p w14:paraId="23356BC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37510A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D0CC2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0FD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2CC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FBF2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65368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E8A5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2B2A5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03130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FF0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CDA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6BC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C323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3F8A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ED7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7C40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CDB0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9CC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E27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A51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777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2E7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D200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829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D7E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E8B7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D48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B42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D7F3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6AC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155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07F01A" w14:textId="77777777" w:rsidR="00134685" w:rsidRDefault="00134685">
                      <w:pPr>
                        <w:rPr>
                          <w:lang w:val="el-GR"/>
                        </w:rPr>
                      </w:pPr>
                    </w:p>
                    <w:p w14:paraId="0592C85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B1BD871" w14:textId="77777777" w:rsidR="00134685" w:rsidRDefault="00134685">
                      <w:pPr>
                        <w:tabs>
                          <w:tab w:val="left" w:pos="360"/>
                          <w:tab w:val="left" w:pos="540"/>
                        </w:tabs>
                        <w:rPr>
                          <w:lang w:val="el-GR"/>
                        </w:rPr>
                      </w:pPr>
                    </w:p>
                    <w:p w14:paraId="264B520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3297230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6B276B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5040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C893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BC72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7380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149E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0B37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500BA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54DB74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0049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DBC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950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591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9E0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A5D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BCEB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CBE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D67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806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45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4D16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04D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990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A818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B1A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1F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0B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C5A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76D5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76F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BBA8B6" w14:textId="77777777" w:rsidR="00134685" w:rsidRDefault="00134685">
                      <w:pPr>
                        <w:rPr>
                          <w:lang w:val="el-GR"/>
                        </w:rPr>
                      </w:pPr>
                    </w:p>
                    <w:p w14:paraId="37441AC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C3CA70" w14:textId="77777777" w:rsidR="00134685" w:rsidRDefault="00134685">
                      <w:pPr>
                        <w:tabs>
                          <w:tab w:val="left" w:pos="360"/>
                          <w:tab w:val="left" w:pos="540"/>
                        </w:tabs>
                        <w:rPr>
                          <w:lang w:val="el-GR"/>
                        </w:rPr>
                      </w:pPr>
                    </w:p>
                    <w:p w14:paraId="543A007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03147B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0D986F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4DF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F6E3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952D0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EDA11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49BBA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B00C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D29C6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8C651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21B2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B691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F29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1CD6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1BA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E73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4FF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ACB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748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D984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C102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095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38E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C09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AE76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902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B6E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FDA3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6F30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0AC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CFC3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83F79A" w14:textId="77777777" w:rsidR="00134685" w:rsidRDefault="00134685">
                      <w:pPr>
                        <w:rPr>
                          <w:lang w:val="el-GR"/>
                        </w:rPr>
                      </w:pPr>
                    </w:p>
                    <w:p w14:paraId="24BEA33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0894243" w14:textId="77777777" w:rsidR="00134685" w:rsidRDefault="00134685">
                      <w:pPr>
                        <w:tabs>
                          <w:tab w:val="left" w:pos="360"/>
                          <w:tab w:val="left" w:pos="540"/>
                        </w:tabs>
                        <w:rPr>
                          <w:lang w:val="el-GR"/>
                        </w:rPr>
                      </w:pPr>
                    </w:p>
                    <w:p w14:paraId="6CBFDB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75F60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106B8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63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8F1C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3AB0F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FA4C48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1481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B716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DEAB8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6695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04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B3B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7A1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0F1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94D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DC2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AFF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255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92A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841A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2C6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25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7EB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FB7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D08B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8E8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C9F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895F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2F6E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C1A1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53D6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0E274" w14:textId="77777777" w:rsidR="00134685" w:rsidRDefault="00134685">
                      <w:pPr>
                        <w:rPr>
                          <w:lang w:val="el-GR"/>
                        </w:rPr>
                      </w:pPr>
                    </w:p>
                    <w:p w14:paraId="40DC49F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0F648C" w14:textId="77777777" w:rsidR="00134685" w:rsidRDefault="00134685">
                      <w:pPr>
                        <w:tabs>
                          <w:tab w:val="left" w:pos="360"/>
                          <w:tab w:val="left" w:pos="540"/>
                        </w:tabs>
                        <w:rPr>
                          <w:lang w:val="el-GR"/>
                        </w:rPr>
                      </w:pPr>
                    </w:p>
                    <w:p w14:paraId="0F912F7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FD5E1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B27E2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2C11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A245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F9C4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5BFF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6A8C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930E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A6C8C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737080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BBC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DB5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3C62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C68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A3C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1C1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F8B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E2E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C41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B2B0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E2D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66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ACF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DD4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C85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11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30E9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6F2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706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E21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20B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FDD7F" w14:textId="77777777" w:rsidR="00134685" w:rsidRDefault="00134685">
                      <w:pPr>
                        <w:rPr>
                          <w:lang w:val="el-GR"/>
                        </w:rPr>
                      </w:pPr>
                    </w:p>
                    <w:p w14:paraId="6E414C2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13F159" w14:textId="77777777" w:rsidR="00134685" w:rsidRDefault="00134685">
                      <w:pPr>
                        <w:tabs>
                          <w:tab w:val="left" w:pos="360"/>
                          <w:tab w:val="left" w:pos="540"/>
                        </w:tabs>
                        <w:rPr>
                          <w:lang w:val="el-GR"/>
                        </w:rPr>
                      </w:pPr>
                    </w:p>
                    <w:p w14:paraId="4A1EDA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1CB2DFF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1546B5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01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33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BDA1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297E1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D726D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FB36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58EA1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3219DE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714D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A947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748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E50E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5AA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ADB4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4F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234F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9E29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36A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C4B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605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791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4C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16A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029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FCD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CED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8E1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A8FB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B906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410093" w14:textId="77777777" w:rsidR="00134685" w:rsidRDefault="00134685">
                      <w:pPr>
                        <w:rPr>
                          <w:lang w:val="el-GR"/>
                        </w:rPr>
                      </w:pPr>
                    </w:p>
                    <w:p w14:paraId="6EBFBAF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C73FB48" w14:textId="77777777" w:rsidR="00134685" w:rsidRDefault="00134685">
                      <w:pPr>
                        <w:tabs>
                          <w:tab w:val="left" w:pos="360"/>
                          <w:tab w:val="left" w:pos="540"/>
                        </w:tabs>
                        <w:rPr>
                          <w:lang w:val="el-GR"/>
                        </w:rPr>
                      </w:pPr>
                    </w:p>
                    <w:p w14:paraId="187BCE8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60ADDA1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0893A8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9C6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FDAF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4BE0B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4F7C9E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08A5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D2C2E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8CD6A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11406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940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F9F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3DC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9AC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565C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678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5C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490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10C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9EC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BE6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A2C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DDC6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F0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E8A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0E19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177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3CF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429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D18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F60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E85504" w14:textId="77777777" w:rsidR="00134685" w:rsidRDefault="00134685">
                      <w:pPr>
                        <w:rPr>
                          <w:lang w:val="el-GR"/>
                        </w:rPr>
                      </w:pPr>
                    </w:p>
                    <w:p w14:paraId="451251A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AD3F771" w14:textId="77777777" w:rsidR="00134685" w:rsidRDefault="00134685">
                      <w:pPr>
                        <w:tabs>
                          <w:tab w:val="left" w:pos="360"/>
                          <w:tab w:val="left" w:pos="540"/>
                        </w:tabs>
                        <w:rPr>
                          <w:lang w:val="el-GR"/>
                        </w:rPr>
                      </w:pPr>
                    </w:p>
                    <w:p w14:paraId="60C8A0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BC5821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31D9A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6C0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D38E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1146F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DD2A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B390F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CD3D4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B5B08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42FB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8FA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CE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53F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2B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B0D2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7E1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000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DE74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6BD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22B1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1B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97E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EB51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004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AB15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5165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05F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A5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631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B61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FA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C4C25" w14:textId="77777777" w:rsidR="00134685" w:rsidRDefault="00134685">
                      <w:pPr>
                        <w:rPr>
                          <w:lang w:val="el-GR"/>
                        </w:rPr>
                      </w:pPr>
                    </w:p>
                    <w:p w14:paraId="78F2247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6EFC1E" w14:textId="77777777" w:rsidR="00134685" w:rsidRDefault="00134685">
                      <w:pPr>
                        <w:tabs>
                          <w:tab w:val="left" w:pos="360"/>
                          <w:tab w:val="left" w:pos="540"/>
                        </w:tabs>
                        <w:rPr>
                          <w:lang w:val="el-GR"/>
                        </w:rPr>
                      </w:pPr>
                    </w:p>
                    <w:p w14:paraId="48CAFE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EA40B2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64C5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3A6C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53DB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2D49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72E7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314F0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B15B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0A015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E2D7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C62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1060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686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722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23B4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C48A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B79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7BA9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4F9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86C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576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918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F10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7C3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8311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542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8D0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9362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2E6E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85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4BDE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A6C2A" w14:textId="77777777" w:rsidR="00134685" w:rsidRDefault="00134685">
                      <w:pPr>
                        <w:rPr>
                          <w:lang w:val="el-GR"/>
                        </w:rPr>
                      </w:pPr>
                    </w:p>
                    <w:p w14:paraId="46044E8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E44EDD4" w14:textId="77777777" w:rsidR="00134685" w:rsidRDefault="00134685">
                      <w:pPr>
                        <w:tabs>
                          <w:tab w:val="left" w:pos="360"/>
                          <w:tab w:val="left" w:pos="540"/>
                        </w:tabs>
                        <w:rPr>
                          <w:lang w:val="el-GR"/>
                        </w:rPr>
                      </w:pPr>
                    </w:p>
                    <w:p w14:paraId="2564A99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21CBF6C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8C7FF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A564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07AD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3568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6B4F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CD7F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B39F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FD604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C6385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51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2BB9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70B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2C52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A06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2A1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FA1A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E3C6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3F3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E224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6DE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BA0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720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BE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E17A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6FE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0E17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372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B79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1E32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375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0BADB6" w14:textId="77777777" w:rsidR="00134685" w:rsidRDefault="00134685">
                      <w:pPr>
                        <w:rPr>
                          <w:lang w:val="el-GR"/>
                        </w:rPr>
                      </w:pPr>
                    </w:p>
                    <w:p w14:paraId="6413E91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AE13C17" w14:textId="77777777" w:rsidR="00134685" w:rsidRDefault="00134685">
                      <w:pPr>
                        <w:tabs>
                          <w:tab w:val="left" w:pos="360"/>
                          <w:tab w:val="left" w:pos="540"/>
                        </w:tabs>
                        <w:rPr>
                          <w:lang w:val="el-GR"/>
                        </w:rPr>
                      </w:pPr>
                    </w:p>
                    <w:p w14:paraId="5DCB356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57CD157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71BDA7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CA5D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397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FB80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946E2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5317E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C7C55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E97F3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C1D2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B050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032A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75B7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FC11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424D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10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AA2F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9A0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84E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3816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C07D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8C3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348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8992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0B3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A9AA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0524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F06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7B04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878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570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C1AC0" w14:textId="77777777" w:rsidR="00134685" w:rsidRDefault="00134685">
                      <w:pPr>
                        <w:rPr>
                          <w:lang w:val="el-GR"/>
                        </w:rPr>
                      </w:pPr>
                    </w:p>
                    <w:p w14:paraId="78BB136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BE39C6D" w14:textId="77777777" w:rsidR="00134685" w:rsidRDefault="00134685">
                      <w:pPr>
                        <w:tabs>
                          <w:tab w:val="left" w:pos="360"/>
                          <w:tab w:val="left" w:pos="540"/>
                        </w:tabs>
                        <w:rPr>
                          <w:lang w:val="el-GR"/>
                        </w:rPr>
                      </w:pPr>
                    </w:p>
                    <w:p w14:paraId="25F4C4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A34D02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172270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70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0922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7AF3C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E647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5F2F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B472D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A5582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347C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8CD5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ECC1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D1E6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0B6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0E9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67B3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6576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E46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6F9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22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0DAA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B8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CDCE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A39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D412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BB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1698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E46D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40A7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6FD5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6EBD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790BE" w14:textId="77777777" w:rsidR="00134685" w:rsidRDefault="00134685">
                      <w:pPr>
                        <w:rPr>
                          <w:lang w:val="el-GR"/>
                        </w:rPr>
                      </w:pPr>
                    </w:p>
                    <w:p w14:paraId="4BF8BCB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06C7D58" w14:textId="77777777" w:rsidR="00134685" w:rsidRDefault="00134685">
                      <w:pPr>
                        <w:tabs>
                          <w:tab w:val="left" w:pos="360"/>
                          <w:tab w:val="left" w:pos="540"/>
                        </w:tabs>
                        <w:rPr>
                          <w:lang w:val="el-GR"/>
                        </w:rPr>
                      </w:pPr>
                    </w:p>
                    <w:p w14:paraId="7D1149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B4427E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0BA6E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E12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7CDF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4173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7B310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14E5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B591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A577A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Υπολογιστών </w:t>
                      </w:r>
                      <w:r>
                        <w:rPr>
                          <w:rFonts w:ascii="Georgia" w:hAnsi="Georgia" w:cs="Arial"/>
                          <w:sz w:val="22"/>
                          <w:szCs w:val="22"/>
                          <w:shd w:val="clear" w:color="auto" w:fill="FFFFFF"/>
                          <w:lang w:val="el-GR"/>
                        </w:rPr>
                        <w:t>Ε.Μ.Π.</w:t>
                      </w:r>
                    </w:p>
                    <w:p w14:paraId="63ECE4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A01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AD7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C54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F508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40CB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775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67D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BA7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FF4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C0F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F7A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B643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47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82DD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871E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6DB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A01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03C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BC0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71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FCA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BE7B6" w14:textId="77777777" w:rsidR="00134685" w:rsidRDefault="00134685">
                      <w:pPr>
                        <w:rPr>
                          <w:lang w:val="el-GR"/>
                        </w:rPr>
                      </w:pPr>
                    </w:p>
                    <w:p w14:paraId="6A84F75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A112391" w14:textId="77777777" w:rsidR="00134685" w:rsidRDefault="00134685">
                      <w:pPr>
                        <w:tabs>
                          <w:tab w:val="left" w:pos="360"/>
                          <w:tab w:val="left" w:pos="540"/>
                        </w:tabs>
                        <w:rPr>
                          <w:lang w:val="el-GR"/>
                        </w:rPr>
                      </w:pPr>
                    </w:p>
                    <w:p w14:paraId="4E8E212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3D9BC1B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1B6297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52D2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6BD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93241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BDB90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5455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62E0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4D9BC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5B5ED6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613D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332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5F5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DAD1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672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4A33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E1A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7766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A39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A49E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C4A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6693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D49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747D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01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134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6AC0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9D4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C9C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7AA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CB54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6D31BC" w14:textId="77777777" w:rsidR="00134685" w:rsidRDefault="00134685">
                      <w:pPr>
                        <w:rPr>
                          <w:lang w:val="el-GR"/>
                        </w:rPr>
                      </w:pPr>
                    </w:p>
                    <w:p w14:paraId="6519E27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12FCE0" w14:textId="77777777" w:rsidR="00134685" w:rsidRDefault="00134685">
                      <w:pPr>
                        <w:tabs>
                          <w:tab w:val="left" w:pos="360"/>
                          <w:tab w:val="left" w:pos="540"/>
                        </w:tabs>
                        <w:rPr>
                          <w:lang w:val="el-GR"/>
                        </w:rPr>
                      </w:pPr>
                    </w:p>
                    <w:p w14:paraId="4C7BF5F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4A96ECD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1B0939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FFB4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1F6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3C58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FD19F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DAF23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8B63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75FE5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4AA66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1EDD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552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03AA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AD9F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BFF5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34A1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3274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EC0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D82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A26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9E8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327C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CF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30E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22C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ED73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1F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EDE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2856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27C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B65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3C548E" w14:textId="77777777" w:rsidR="00134685" w:rsidRDefault="00134685">
                      <w:pPr>
                        <w:rPr>
                          <w:lang w:val="el-GR"/>
                        </w:rPr>
                      </w:pPr>
                    </w:p>
                    <w:p w14:paraId="4884D6A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B2BA34E" w14:textId="77777777" w:rsidR="00134685" w:rsidRDefault="00134685">
                      <w:pPr>
                        <w:tabs>
                          <w:tab w:val="left" w:pos="360"/>
                          <w:tab w:val="left" w:pos="540"/>
                        </w:tabs>
                        <w:rPr>
                          <w:lang w:val="el-GR"/>
                        </w:rPr>
                      </w:pPr>
                    </w:p>
                    <w:p w14:paraId="4424AA9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DB273F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216F1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CDC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1E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992CD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15987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A297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9108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02F48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6C96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D469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AA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7BAF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0745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738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CF6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128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62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D29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64A5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2019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8282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B47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5FD0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496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ACBA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2A4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F66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A13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FCF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244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103611" w14:textId="77777777" w:rsidR="00134685" w:rsidRDefault="00134685">
                      <w:pPr>
                        <w:rPr>
                          <w:lang w:val="el-GR"/>
                        </w:rPr>
                      </w:pPr>
                    </w:p>
                    <w:p w14:paraId="22F7119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B6A27B7" w14:textId="77777777" w:rsidR="00134685" w:rsidRDefault="00134685">
                      <w:pPr>
                        <w:tabs>
                          <w:tab w:val="left" w:pos="360"/>
                          <w:tab w:val="left" w:pos="540"/>
                        </w:tabs>
                        <w:rPr>
                          <w:lang w:val="el-GR"/>
                        </w:rPr>
                      </w:pPr>
                    </w:p>
                    <w:p w14:paraId="3282863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464248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0DA37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FBE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8E2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7AF8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2A6AA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DABCF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91047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6414F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84AD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E38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D8F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495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EE76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628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360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9847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57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F187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EDD8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968C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A25F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3ED1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FD32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812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5C00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40A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6790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0A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02F9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E34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A5DA5B" w14:textId="77777777" w:rsidR="00134685" w:rsidRDefault="00134685">
                      <w:pPr>
                        <w:rPr>
                          <w:lang w:val="el-GR"/>
                        </w:rPr>
                      </w:pPr>
                    </w:p>
                    <w:p w14:paraId="28B6B50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44C34A0" w14:textId="77777777" w:rsidR="00134685" w:rsidRDefault="00134685">
                      <w:pPr>
                        <w:tabs>
                          <w:tab w:val="left" w:pos="360"/>
                          <w:tab w:val="left" w:pos="540"/>
                        </w:tabs>
                        <w:rPr>
                          <w:lang w:val="el-GR"/>
                        </w:rPr>
                      </w:pPr>
                    </w:p>
                    <w:p w14:paraId="7A8B987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586606B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D1C9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07F6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55D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3845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F7A1D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C066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33D4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63AEE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03927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9C5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88E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7574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FCB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DAE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C8A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0CFC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51E0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7E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4D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0EC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5AA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A50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2716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8BD7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EF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96D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C00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030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A96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69F3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B31C95" w14:textId="77777777" w:rsidR="00134685" w:rsidRDefault="00134685">
                      <w:pPr>
                        <w:rPr>
                          <w:lang w:val="el-GR"/>
                        </w:rPr>
                      </w:pPr>
                    </w:p>
                    <w:p w14:paraId="1B5C5E7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1A0C902" w14:textId="77777777" w:rsidR="00134685" w:rsidRDefault="00134685">
                      <w:pPr>
                        <w:tabs>
                          <w:tab w:val="left" w:pos="360"/>
                          <w:tab w:val="left" w:pos="540"/>
                        </w:tabs>
                        <w:rPr>
                          <w:lang w:val="el-GR"/>
                        </w:rPr>
                      </w:pPr>
                    </w:p>
                    <w:p w14:paraId="504C1A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128F899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279F04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50D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A65A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F39E2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0675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CD6F4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3375E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3FCB3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496470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AFE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1B0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E9E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6D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165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EE0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064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2D9E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331A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291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86A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796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A43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4055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1DD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0B8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F5D1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6C29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9256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B47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BC3B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DE3BA" w14:textId="77777777" w:rsidR="00134685" w:rsidRDefault="00134685">
                      <w:pPr>
                        <w:rPr>
                          <w:lang w:val="el-GR"/>
                        </w:rPr>
                      </w:pPr>
                    </w:p>
                    <w:p w14:paraId="7956565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03A7C75" w14:textId="77777777" w:rsidR="00134685" w:rsidRDefault="00134685">
                      <w:pPr>
                        <w:tabs>
                          <w:tab w:val="left" w:pos="360"/>
                          <w:tab w:val="left" w:pos="540"/>
                        </w:tabs>
                        <w:rPr>
                          <w:lang w:val="el-GR"/>
                        </w:rPr>
                      </w:pPr>
                    </w:p>
                    <w:p w14:paraId="5EC540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5059060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02488C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472F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A65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599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B6F70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3735B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13BC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2A44F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A362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08EA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20E4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F12F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B99C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B771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6BF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D5E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07A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0C6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EE3D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8CA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D96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9EE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D5A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D452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7D79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0E0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AADA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9015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9276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9C5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7C882B" w14:textId="77777777" w:rsidR="00134685" w:rsidRDefault="00134685">
                      <w:pPr>
                        <w:rPr>
                          <w:lang w:val="el-GR"/>
                        </w:rPr>
                      </w:pPr>
                    </w:p>
                    <w:p w14:paraId="66809A3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EA8D31F" w14:textId="77777777" w:rsidR="00134685" w:rsidRDefault="00134685">
                      <w:pPr>
                        <w:tabs>
                          <w:tab w:val="left" w:pos="360"/>
                          <w:tab w:val="left" w:pos="540"/>
                        </w:tabs>
                        <w:rPr>
                          <w:lang w:val="el-GR"/>
                        </w:rPr>
                      </w:pPr>
                    </w:p>
                    <w:p w14:paraId="5DB82D5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7DB1589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79FC8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E2AD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73A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A80C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BB50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0267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50ACD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04A9F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5FA84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B2C1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B1C2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6CDF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8E0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425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9CB8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4D3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580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D6D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2A5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5CA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F4B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CC7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3F0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4432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4680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B9D4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23AC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EF9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A12D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686E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7110EF" w14:textId="77777777" w:rsidR="00134685" w:rsidRDefault="00134685">
                      <w:pPr>
                        <w:rPr>
                          <w:lang w:val="el-GR"/>
                        </w:rPr>
                      </w:pPr>
                    </w:p>
                    <w:p w14:paraId="49A3911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30116C3" w14:textId="77777777" w:rsidR="00134685" w:rsidRDefault="00134685">
                      <w:pPr>
                        <w:tabs>
                          <w:tab w:val="left" w:pos="360"/>
                          <w:tab w:val="left" w:pos="540"/>
                        </w:tabs>
                        <w:rPr>
                          <w:lang w:val="el-GR"/>
                        </w:rPr>
                      </w:pPr>
                    </w:p>
                    <w:p w14:paraId="7BD30BA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6A731D8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5D4164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861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8FA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EFB9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9596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B23E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1DAD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97F2C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1E49C6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4F74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953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3CD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4E2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825D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6DF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8FB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0B2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74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F82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2BA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561B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6F8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502A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D17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603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41B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EE5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754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E238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ADAD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39261" w14:textId="77777777" w:rsidR="00134685" w:rsidRDefault="00134685">
                      <w:pPr>
                        <w:rPr>
                          <w:lang w:val="el-GR"/>
                        </w:rPr>
                      </w:pPr>
                    </w:p>
                    <w:p w14:paraId="5C73744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4405D85" w14:textId="77777777" w:rsidR="00134685" w:rsidRDefault="00134685">
                      <w:pPr>
                        <w:tabs>
                          <w:tab w:val="left" w:pos="360"/>
                          <w:tab w:val="left" w:pos="540"/>
                        </w:tabs>
                        <w:rPr>
                          <w:lang w:val="el-GR"/>
                        </w:rPr>
                      </w:pPr>
                    </w:p>
                    <w:p w14:paraId="4450AB1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5C0107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14442B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43B7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4FE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F224A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756A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87252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A944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B89B7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30D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06D5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3896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7EB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358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207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472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7D1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AB1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6A6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D825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42A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6A1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370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DAD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457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5E40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CAA3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CF0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57C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9DCA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668E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4EE75" w14:textId="77777777" w:rsidR="00134685" w:rsidRDefault="00134685">
                      <w:pPr>
                        <w:rPr>
                          <w:lang w:val="el-GR"/>
                        </w:rPr>
                      </w:pPr>
                    </w:p>
                    <w:p w14:paraId="511CAE8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46081CE" w14:textId="77777777" w:rsidR="00134685" w:rsidRDefault="00134685">
                      <w:pPr>
                        <w:tabs>
                          <w:tab w:val="left" w:pos="360"/>
                          <w:tab w:val="left" w:pos="540"/>
                        </w:tabs>
                        <w:rPr>
                          <w:lang w:val="el-GR"/>
                        </w:rPr>
                      </w:pPr>
                    </w:p>
                    <w:p w14:paraId="156092F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4F3642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856E6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DB0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8D2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6298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D4309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58865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278D8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6C610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D361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8CC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0D3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BC25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EC92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520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E7D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689C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3E46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47E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B33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2061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AEA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1D4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956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9723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8FD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9F2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1836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F98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B3A1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4608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5DD63" w14:textId="77777777" w:rsidR="00134685" w:rsidRDefault="00134685">
                      <w:pPr>
                        <w:rPr>
                          <w:lang w:val="el-GR"/>
                        </w:rPr>
                      </w:pPr>
                    </w:p>
                    <w:p w14:paraId="1CCACAB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ACFF80B" w14:textId="77777777" w:rsidR="00134685" w:rsidRDefault="00134685">
                      <w:pPr>
                        <w:tabs>
                          <w:tab w:val="left" w:pos="360"/>
                          <w:tab w:val="left" w:pos="540"/>
                        </w:tabs>
                        <w:rPr>
                          <w:lang w:val="el-GR"/>
                        </w:rPr>
                      </w:pPr>
                    </w:p>
                    <w:p w14:paraId="076B99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5FA5A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07EEC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54D8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F915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5BC9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611005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45E8E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040E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AF190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4C5F16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F99A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B646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7DA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33F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D16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6BD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2D4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3A59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92B5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3F6A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D947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847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710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F9B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2F8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08FF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890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183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EE87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187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4459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3BAFD2" w14:textId="77777777" w:rsidR="00134685" w:rsidRDefault="00134685">
                      <w:pPr>
                        <w:rPr>
                          <w:lang w:val="el-GR"/>
                        </w:rPr>
                      </w:pPr>
                    </w:p>
                    <w:p w14:paraId="66D4DE6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F64404E" w14:textId="77777777" w:rsidR="00134685" w:rsidRDefault="00134685">
                      <w:pPr>
                        <w:tabs>
                          <w:tab w:val="left" w:pos="360"/>
                          <w:tab w:val="left" w:pos="540"/>
                        </w:tabs>
                        <w:rPr>
                          <w:lang w:val="el-GR"/>
                        </w:rPr>
                      </w:pPr>
                    </w:p>
                    <w:p w14:paraId="140396A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8B64A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3467EE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2CA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A1AA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195D0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212EC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02EB1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012D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42A77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0A1F0A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DCB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773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0B6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EAF4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D7B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2CC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D28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7554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CC6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612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7D9A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9125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5059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2B6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5F2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7EC5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E8D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356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E3D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33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C1D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A56DF9" w14:textId="77777777" w:rsidR="00134685" w:rsidRDefault="00134685">
                      <w:pPr>
                        <w:rPr>
                          <w:lang w:val="el-GR"/>
                        </w:rPr>
                      </w:pPr>
                    </w:p>
                    <w:p w14:paraId="6A78C92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6C94232" w14:textId="77777777" w:rsidR="00134685" w:rsidRDefault="00134685">
                      <w:pPr>
                        <w:tabs>
                          <w:tab w:val="left" w:pos="360"/>
                          <w:tab w:val="left" w:pos="540"/>
                        </w:tabs>
                        <w:rPr>
                          <w:lang w:val="el-GR"/>
                        </w:rPr>
                      </w:pPr>
                    </w:p>
                    <w:p w14:paraId="61FD43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4C00DBE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5800F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4F5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A66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356A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7FBB7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471DD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51A7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93381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DB57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629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156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9CF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D5D3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8E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77E2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20C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430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CFF9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9D1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777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1E3B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CD6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5129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AE70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29F8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DC7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A50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C00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A2C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5F8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F7CA8F" w14:textId="77777777" w:rsidR="00134685" w:rsidRDefault="00134685">
                      <w:pPr>
                        <w:rPr>
                          <w:lang w:val="el-GR"/>
                        </w:rPr>
                      </w:pPr>
                    </w:p>
                    <w:p w14:paraId="1222BF3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0E9711" w14:textId="77777777" w:rsidR="00134685" w:rsidRDefault="00134685">
                      <w:pPr>
                        <w:tabs>
                          <w:tab w:val="left" w:pos="360"/>
                          <w:tab w:val="left" w:pos="540"/>
                        </w:tabs>
                        <w:rPr>
                          <w:lang w:val="el-GR"/>
                        </w:rPr>
                      </w:pPr>
                    </w:p>
                    <w:p w14:paraId="7CC64B3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E3FF68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6E1CE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B3FB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D73C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49416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575E65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64221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7C9C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966E2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0BD5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A11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0C1B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59B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B4F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BC21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25F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208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F1C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7E8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1334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F74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A2BA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DFAC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F7F2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1A7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E16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275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DA07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D8F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4DE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10BC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3A47E" w14:textId="77777777" w:rsidR="00134685" w:rsidRDefault="00134685">
                      <w:pPr>
                        <w:rPr>
                          <w:lang w:val="el-GR"/>
                        </w:rPr>
                      </w:pPr>
                    </w:p>
                    <w:p w14:paraId="2D6A7FF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BB184A" w14:textId="77777777" w:rsidR="00134685" w:rsidRDefault="00134685">
                      <w:pPr>
                        <w:tabs>
                          <w:tab w:val="left" w:pos="360"/>
                          <w:tab w:val="left" w:pos="540"/>
                        </w:tabs>
                        <w:rPr>
                          <w:lang w:val="el-GR"/>
                        </w:rPr>
                      </w:pPr>
                    </w:p>
                    <w:p w14:paraId="499FC39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120847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78619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B88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D82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38D7A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B749C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959AF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673A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304DA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220EA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129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4A8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356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2881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074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E07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FE3D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3FF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6BB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DF5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1B3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B02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1DE7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57C0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8762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EFE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9CC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FCA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05F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D39E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74A4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C944B" w14:textId="77777777" w:rsidR="00134685" w:rsidRDefault="00134685">
                      <w:pPr>
                        <w:rPr>
                          <w:lang w:val="el-GR"/>
                        </w:rPr>
                      </w:pPr>
                    </w:p>
                    <w:p w14:paraId="3D61D19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CB19D16" w14:textId="77777777" w:rsidR="00134685" w:rsidRDefault="00134685">
                      <w:pPr>
                        <w:tabs>
                          <w:tab w:val="left" w:pos="360"/>
                          <w:tab w:val="left" w:pos="540"/>
                        </w:tabs>
                        <w:rPr>
                          <w:lang w:val="el-GR"/>
                        </w:rPr>
                      </w:pPr>
                    </w:p>
                    <w:p w14:paraId="74E447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7485E96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058ED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072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67E3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08FF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BF8A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233C4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CC487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039F9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D0E58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7238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F24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46E9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7AB6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B6D0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5B6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088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2F7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0E8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AC81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FF86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82B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611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6BD6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C8C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7D4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1F70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6C3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03A3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276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CF30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38B26" w14:textId="77777777" w:rsidR="00134685" w:rsidRDefault="00134685">
                      <w:pPr>
                        <w:rPr>
                          <w:lang w:val="el-GR"/>
                        </w:rPr>
                      </w:pPr>
                    </w:p>
                    <w:p w14:paraId="364DEEF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6D67D55" w14:textId="77777777" w:rsidR="00134685" w:rsidRDefault="00134685">
                      <w:pPr>
                        <w:tabs>
                          <w:tab w:val="left" w:pos="360"/>
                          <w:tab w:val="left" w:pos="540"/>
                        </w:tabs>
                        <w:rPr>
                          <w:lang w:val="el-GR"/>
                        </w:rPr>
                      </w:pPr>
                    </w:p>
                    <w:p w14:paraId="4D9317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1F03BE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6D9CF3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2C8B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E829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A972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D6DC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DD141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58B3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ED62C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F3EA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790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2B07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AD0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79F5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AFA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F51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B24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D6C3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1D5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C30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83B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A3DE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8B9B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DEF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7C65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E4B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66C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E7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4DB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113D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7C1A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14F323" w14:textId="77777777" w:rsidR="00134685" w:rsidRDefault="00134685">
                      <w:pPr>
                        <w:rPr>
                          <w:lang w:val="el-GR"/>
                        </w:rPr>
                      </w:pPr>
                    </w:p>
                    <w:p w14:paraId="35C06F4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27A411A" w14:textId="77777777" w:rsidR="00134685" w:rsidRDefault="00134685">
                      <w:pPr>
                        <w:tabs>
                          <w:tab w:val="left" w:pos="360"/>
                          <w:tab w:val="left" w:pos="540"/>
                        </w:tabs>
                        <w:rPr>
                          <w:lang w:val="el-GR"/>
                        </w:rPr>
                      </w:pPr>
                    </w:p>
                    <w:p w14:paraId="1720466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C39D3F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1851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795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B5D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0AFE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392E6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B6C89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3A1D4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E82E1B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E1A4C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0D4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0FFD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2D1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B4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1611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1D1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CC5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53F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F067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B57A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27B8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DF5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3547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7CC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0CC2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C37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0B2C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B451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777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A678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60BB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13497" w14:textId="77777777" w:rsidR="00134685" w:rsidRDefault="00134685">
                      <w:pPr>
                        <w:rPr>
                          <w:lang w:val="el-GR"/>
                        </w:rPr>
                      </w:pPr>
                    </w:p>
                    <w:p w14:paraId="5B1B3BA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CB60DC" w14:textId="77777777" w:rsidR="00134685" w:rsidRDefault="00134685">
                      <w:pPr>
                        <w:tabs>
                          <w:tab w:val="left" w:pos="360"/>
                          <w:tab w:val="left" w:pos="540"/>
                        </w:tabs>
                        <w:rPr>
                          <w:lang w:val="el-GR"/>
                        </w:rPr>
                      </w:pPr>
                    </w:p>
                    <w:p w14:paraId="1B4FBBC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CE4862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5FC83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4707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A9F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FBFF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357FF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7BEB6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025D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C61ED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1E9A2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71A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F88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BBEE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3D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2A39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E80B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655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55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890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5B1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AED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A47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50E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2B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3A5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F8B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BCA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6E8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26F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834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8496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55A76" w14:textId="77777777" w:rsidR="00134685" w:rsidRDefault="00134685">
                      <w:pPr>
                        <w:rPr>
                          <w:lang w:val="el-GR"/>
                        </w:rPr>
                      </w:pPr>
                    </w:p>
                    <w:p w14:paraId="78EC3DB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A07FE41" w14:textId="77777777" w:rsidR="00134685" w:rsidRDefault="00134685">
                      <w:pPr>
                        <w:tabs>
                          <w:tab w:val="left" w:pos="360"/>
                          <w:tab w:val="left" w:pos="540"/>
                        </w:tabs>
                        <w:rPr>
                          <w:lang w:val="el-GR"/>
                        </w:rPr>
                      </w:pPr>
                    </w:p>
                    <w:p w14:paraId="3FB1D1C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3C910F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739D8A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44F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2088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E641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C1B06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9A0D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0B9C0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6CE3C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266BF8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D10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1C6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7885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C7A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073A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4FD4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73B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E62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BA2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F718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68BC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57E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E4F9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4F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635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AFD6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28B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06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092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76D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46D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40843" w14:textId="77777777" w:rsidR="00134685" w:rsidRDefault="00134685">
                      <w:pPr>
                        <w:rPr>
                          <w:lang w:val="el-GR"/>
                        </w:rPr>
                      </w:pPr>
                    </w:p>
                    <w:p w14:paraId="1D6DCD6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86CD051" w14:textId="77777777" w:rsidR="00134685" w:rsidRDefault="00134685">
                      <w:pPr>
                        <w:tabs>
                          <w:tab w:val="left" w:pos="360"/>
                          <w:tab w:val="left" w:pos="540"/>
                        </w:tabs>
                        <w:rPr>
                          <w:lang w:val="el-GR"/>
                        </w:rPr>
                      </w:pPr>
                    </w:p>
                    <w:p w14:paraId="2180713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7852BB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AEBF8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BF2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A35B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EEDF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82B5A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2D1E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0143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92F51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D0BF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4CBD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F79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C80E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E9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D13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65E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B7A5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4AD4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A92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A51F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3BE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D3F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3DA7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4FA7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AF5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9B7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3D15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0B9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990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F74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3E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E8785" w14:textId="77777777" w:rsidR="00134685" w:rsidRDefault="00134685">
                      <w:pPr>
                        <w:rPr>
                          <w:lang w:val="el-GR"/>
                        </w:rPr>
                      </w:pPr>
                    </w:p>
                    <w:p w14:paraId="0CA1B9D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362E2EB" w14:textId="77777777" w:rsidR="00134685" w:rsidRDefault="00134685">
                      <w:pPr>
                        <w:tabs>
                          <w:tab w:val="left" w:pos="360"/>
                          <w:tab w:val="left" w:pos="540"/>
                        </w:tabs>
                        <w:rPr>
                          <w:lang w:val="el-GR"/>
                        </w:rPr>
                      </w:pPr>
                    </w:p>
                    <w:p w14:paraId="73A8103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183B6D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50A6F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F3A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204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46282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7F77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1926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DC2A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5E244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A1EA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B86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95F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5AA1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40D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6C9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AA4D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6691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D65B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7DA8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4A2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9D84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0108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C173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530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E3B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596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058F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2D4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7EE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699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8046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4B948" w14:textId="77777777" w:rsidR="00134685" w:rsidRDefault="00134685">
                      <w:pPr>
                        <w:rPr>
                          <w:lang w:val="el-GR"/>
                        </w:rPr>
                      </w:pPr>
                    </w:p>
                    <w:p w14:paraId="6D14CE6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240328B" w14:textId="77777777" w:rsidR="00134685" w:rsidRDefault="00134685">
                      <w:pPr>
                        <w:tabs>
                          <w:tab w:val="left" w:pos="360"/>
                          <w:tab w:val="left" w:pos="540"/>
                        </w:tabs>
                        <w:rPr>
                          <w:lang w:val="el-GR"/>
                        </w:rPr>
                      </w:pPr>
                    </w:p>
                    <w:p w14:paraId="03DFDD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E4463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0B7DA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F93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D96A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0B01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CF93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58BF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A74F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9C2EC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BB3E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CC2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207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B6BE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39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62A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336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848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DA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70A4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1F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DED7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9EE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06D7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8A5B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E0E5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80C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587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A17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C8C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33B9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009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4A7E6A" w14:textId="77777777" w:rsidR="00134685" w:rsidRDefault="00134685">
                      <w:pPr>
                        <w:rPr>
                          <w:lang w:val="el-GR"/>
                        </w:rPr>
                      </w:pPr>
                    </w:p>
                    <w:p w14:paraId="5CE0A36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E908F9" w14:textId="77777777" w:rsidR="00134685" w:rsidRDefault="00134685">
                      <w:pPr>
                        <w:tabs>
                          <w:tab w:val="left" w:pos="360"/>
                          <w:tab w:val="left" w:pos="540"/>
                        </w:tabs>
                        <w:rPr>
                          <w:lang w:val="el-GR"/>
                        </w:rPr>
                      </w:pPr>
                    </w:p>
                    <w:p w14:paraId="770A038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563678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02C38A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981F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A80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19FF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F4402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304F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587E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CF7FD5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30BE93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3BC4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F6F0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85C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3FEA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7B7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0E42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A8A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80C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E5BE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712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F79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243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534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4A6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CC06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2CF3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02F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8662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133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D5CA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C40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58A43" w14:textId="77777777" w:rsidR="00134685" w:rsidRDefault="00134685">
                      <w:pPr>
                        <w:rPr>
                          <w:lang w:val="el-GR"/>
                        </w:rPr>
                      </w:pPr>
                    </w:p>
                    <w:p w14:paraId="0125FDC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985F2DE" w14:textId="77777777" w:rsidR="00134685" w:rsidRDefault="00134685">
                      <w:pPr>
                        <w:tabs>
                          <w:tab w:val="left" w:pos="360"/>
                          <w:tab w:val="left" w:pos="540"/>
                        </w:tabs>
                        <w:rPr>
                          <w:lang w:val="el-GR"/>
                        </w:rPr>
                      </w:pPr>
                    </w:p>
                    <w:p w14:paraId="12C3093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F463F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4F6DF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8AE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A478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F91E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67C346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F2971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9B91E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38C2A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9141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83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269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9821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C37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B1E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D2B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E64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02F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E27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F0A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9FCF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227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2C9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E8D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363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B2B4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294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C0E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2F55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EC18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D55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5AA47" w14:textId="77777777" w:rsidR="00134685" w:rsidRDefault="00134685">
                      <w:pPr>
                        <w:rPr>
                          <w:lang w:val="el-GR"/>
                        </w:rPr>
                      </w:pPr>
                    </w:p>
                    <w:p w14:paraId="20724F8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C61602E" w14:textId="77777777" w:rsidR="00134685" w:rsidRDefault="00134685">
                      <w:pPr>
                        <w:tabs>
                          <w:tab w:val="left" w:pos="360"/>
                          <w:tab w:val="left" w:pos="540"/>
                        </w:tabs>
                        <w:rPr>
                          <w:lang w:val="el-GR"/>
                        </w:rPr>
                      </w:pPr>
                    </w:p>
                    <w:p w14:paraId="1EB3ADC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E1DDEA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0AF31A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815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E42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2578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0E5735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87D15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77AC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0137BE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68527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4F0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4FF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20F0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CC8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AF7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DF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ADAE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0265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00A0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0934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FA5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F9B0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071D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302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39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87B6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747B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EC8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5E1F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6C7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BA4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3BD961" w14:textId="77777777" w:rsidR="00134685" w:rsidRDefault="00134685">
                      <w:pPr>
                        <w:rPr>
                          <w:lang w:val="el-GR"/>
                        </w:rPr>
                      </w:pPr>
                    </w:p>
                    <w:p w14:paraId="280F153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5AE8512" w14:textId="77777777" w:rsidR="00134685" w:rsidRDefault="00134685">
                      <w:pPr>
                        <w:tabs>
                          <w:tab w:val="left" w:pos="360"/>
                          <w:tab w:val="left" w:pos="540"/>
                        </w:tabs>
                        <w:rPr>
                          <w:lang w:val="el-GR"/>
                        </w:rPr>
                      </w:pPr>
                    </w:p>
                    <w:p w14:paraId="7334016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2D2745B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6A9F0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7CE7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D924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12A0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C5586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DC70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CC5B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D8E2A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7B4C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DCB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E2E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C98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5DB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83E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472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92E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3F8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998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6DA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AEB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EA83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39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1E7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5B1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13C1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18D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EEA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CB1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B1B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B18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94424" w14:textId="77777777" w:rsidR="00134685" w:rsidRDefault="00134685">
                      <w:pPr>
                        <w:rPr>
                          <w:lang w:val="el-GR"/>
                        </w:rPr>
                      </w:pPr>
                    </w:p>
                    <w:p w14:paraId="79D7DB9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10FB43" w14:textId="77777777" w:rsidR="00134685" w:rsidRDefault="00134685">
                      <w:pPr>
                        <w:tabs>
                          <w:tab w:val="left" w:pos="360"/>
                          <w:tab w:val="left" w:pos="540"/>
                        </w:tabs>
                        <w:rPr>
                          <w:lang w:val="el-GR"/>
                        </w:rPr>
                      </w:pPr>
                    </w:p>
                    <w:p w14:paraId="4B84227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272B03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381EF3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777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CB18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8CF8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BD676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347E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DB96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38938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3806E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2375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60DE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471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D4F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69D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F86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377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61B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555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46B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8C03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B11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400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99AC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BE3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A76D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1436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7067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3D52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88AF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324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0582A" w14:textId="77777777" w:rsidR="00134685" w:rsidRDefault="00134685">
                      <w:pPr>
                        <w:rPr>
                          <w:lang w:val="el-GR"/>
                        </w:rPr>
                      </w:pPr>
                    </w:p>
                    <w:p w14:paraId="62933C9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5876370" w14:textId="77777777" w:rsidR="00134685" w:rsidRDefault="00134685">
                      <w:pPr>
                        <w:tabs>
                          <w:tab w:val="left" w:pos="360"/>
                          <w:tab w:val="left" w:pos="540"/>
                        </w:tabs>
                        <w:rPr>
                          <w:lang w:val="el-GR"/>
                        </w:rPr>
                      </w:pPr>
                    </w:p>
                    <w:p w14:paraId="75FE94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4296EA4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2A576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00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D70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33FB2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372C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A8D9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AEFB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F9BC3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BB675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D221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C3C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02F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FC07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7F0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01B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938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87FB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7A5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2611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8B4B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ED9D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859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247C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D053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0E7E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0777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8A84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53F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60F4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764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E4DF1E" w14:textId="77777777" w:rsidR="00134685" w:rsidRDefault="00134685">
                      <w:pPr>
                        <w:rPr>
                          <w:lang w:val="el-GR"/>
                        </w:rPr>
                      </w:pPr>
                    </w:p>
                    <w:p w14:paraId="605070C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903EEFF" w14:textId="77777777" w:rsidR="00134685" w:rsidRDefault="00134685">
                      <w:pPr>
                        <w:tabs>
                          <w:tab w:val="left" w:pos="360"/>
                          <w:tab w:val="left" w:pos="540"/>
                        </w:tabs>
                        <w:rPr>
                          <w:lang w:val="el-GR"/>
                        </w:rPr>
                      </w:pPr>
                    </w:p>
                    <w:p w14:paraId="76F458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6F5B7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B84A5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7FF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3E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D8268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4A02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5C0C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56C5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D97BB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6D05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885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882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2D7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30C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B381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99F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3D8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F2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2457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A48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081C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A97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14B1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DA17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9E4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351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A6E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889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04D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55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FC4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DC9E45" w14:textId="77777777" w:rsidR="00134685" w:rsidRDefault="00134685">
                      <w:pPr>
                        <w:rPr>
                          <w:lang w:val="el-GR"/>
                        </w:rPr>
                      </w:pPr>
                    </w:p>
                    <w:p w14:paraId="1AB09BB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4520BAE" w14:textId="77777777" w:rsidR="00134685" w:rsidRDefault="00134685">
                      <w:pPr>
                        <w:tabs>
                          <w:tab w:val="left" w:pos="360"/>
                          <w:tab w:val="left" w:pos="540"/>
                        </w:tabs>
                        <w:rPr>
                          <w:lang w:val="el-GR"/>
                        </w:rPr>
                      </w:pPr>
                    </w:p>
                    <w:p w14:paraId="5A96CA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5D17B1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06CB1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AC3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64E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E9618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C4EDF6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DCE26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E5A8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79AF3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429A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962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A8C6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FBC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726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CBF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DC0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D533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06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226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C65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CE2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11D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FC6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0227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B284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A15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44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570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CBC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19E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733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06A668" w14:textId="77777777" w:rsidR="00134685" w:rsidRDefault="00134685">
                      <w:pPr>
                        <w:rPr>
                          <w:lang w:val="el-GR"/>
                        </w:rPr>
                      </w:pPr>
                    </w:p>
                    <w:p w14:paraId="5E2A917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21C3A9C" w14:textId="77777777" w:rsidR="00134685" w:rsidRDefault="00134685">
                      <w:pPr>
                        <w:tabs>
                          <w:tab w:val="left" w:pos="360"/>
                          <w:tab w:val="left" w:pos="540"/>
                        </w:tabs>
                        <w:rPr>
                          <w:lang w:val="el-GR"/>
                        </w:rPr>
                      </w:pPr>
                    </w:p>
                    <w:p w14:paraId="3001301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389FA04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ED492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F855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DA1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64F0B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74768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F2DF4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6D357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A7C07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w:t>
                      </w:r>
                      <w:r>
                        <w:rPr>
                          <w:rFonts w:ascii="Georgia" w:hAnsi="Georgia" w:cs="Arial"/>
                          <w:sz w:val="22"/>
                          <w:szCs w:val="22"/>
                          <w:shd w:val="clear" w:color="auto" w:fill="FFFFFF"/>
                          <w:lang w:val="el-GR"/>
                        </w:rPr>
                        <w:t>Π.</w:t>
                      </w:r>
                    </w:p>
                    <w:p w14:paraId="528F40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048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886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46A8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B06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9A8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C460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B5AA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BC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20B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9A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174F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7D9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0BA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929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82EB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38C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BB2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895F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D89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026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A1F6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7CA1AB" w14:textId="77777777" w:rsidR="00134685" w:rsidRDefault="00134685">
                      <w:pPr>
                        <w:rPr>
                          <w:lang w:val="el-GR"/>
                        </w:rPr>
                      </w:pPr>
                    </w:p>
                    <w:p w14:paraId="1752EF2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3AE1A7D" w14:textId="77777777" w:rsidR="00134685" w:rsidRDefault="00134685">
                      <w:pPr>
                        <w:tabs>
                          <w:tab w:val="left" w:pos="360"/>
                          <w:tab w:val="left" w:pos="540"/>
                        </w:tabs>
                        <w:rPr>
                          <w:lang w:val="el-GR"/>
                        </w:rPr>
                      </w:pPr>
                    </w:p>
                    <w:p w14:paraId="293B0D6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97DA95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44D56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010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4F6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6199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9604A2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09E9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49EF1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665DE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6A2D86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12B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321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610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72E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D5F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7DDB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4BF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10C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C94E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DAB7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AD67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567A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ACD2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382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D4B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6A9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DFFD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22C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BE0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E6A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F52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E27E5" w14:textId="77777777" w:rsidR="00134685" w:rsidRDefault="00134685">
                      <w:pPr>
                        <w:rPr>
                          <w:lang w:val="el-GR"/>
                        </w:rPr>
                      </w:pPr>
                    </w:p>
                    <w:p w14:paraId="346D3A1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D5A12D1" w14:textId="77777777" w:rsidR="00134685" w:rsidRDefault="00134685">
                      <w:pPr>
                        <w:tabs>
                          <w:tab w:val="left" w:pos="360"/>
                          <w:tab w:val="left" w:pos="540"/>
                        </w:tabs>
                        <w:rPr>
                          <w:lang w:val="el-GR"/>
                        </w:rPr>
                      </w:pPr>
                    </w:p>
                    <w:p w14:paraId="6390B7F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41ED4E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47DAF6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32FE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52F5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DBFB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D1CCD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AD29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147CD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059F2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B7F9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E7DA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4C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FAA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D30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548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366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4AF7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D2F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219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100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88C6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3B1E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079F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7594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E00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6D8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42F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807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D9BD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496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3D44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8AB1AF" w14:textId="77777777" w:rsidR="00134685" w:rsidRDefault="00134685">
                      <w:pPr>
                        <w:rPr>
                          <w:lang w:val="el-GR"/>
                        </w:rPr>
                      </w:pPr>
                    </w:p>
                    <w:p w14:paraId="53CF622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5F4B134" w14:textId="77777777" w:rsidR="00134685" w:rsidRDefault="00134685">
                      <w:pPr>
                        <w:tabs>
                          <w:tab w:val="left" w:pos="360"/>
                          <w:tab w:val="left" w:pos="540"/>
                        </w:tabs>
                        <w:rPr>
                          <w:lang w:val="el-GR"/>
                        </w:rPr>
                      </w:pPr>
                    </w:p>
                    <w:p w14:paraId="273F05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7C6225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72004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211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8D6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C555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8027C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6F97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09DD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7D5F2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B902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31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F3F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530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F08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844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8C06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0B6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9F31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26C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BA1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4DC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994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37B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286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917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0CE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2F0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EFA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131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5CF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016C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B49654" w14:textId="77777777" w:rsidR="00134685" w:rsidRDefault="00134685">
                      <w:pPr>
                        <w:rPr>
                          <w:lang w:val="el-GR"/>
                        </w:rPr>
                      </w:pPr>
                    </w:p>
                    <w:p w14:paraId="12F7D2E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863DA10" w14:textId="77777777" w:rsidR="00134685" w:rsidRDefault="00134685">
                      <w:pPr>
                        <w:tabs>
                          <w:tab w:val="left" w:pos="360"/>
                          <w:tab w:val="left" w:pos="540"/>
                        </w:tabs>
                        <w:rPr>
                          <w:lang w:val="el-GR"/>
                        </w:rPr>
                      </w:pPr>
                    </w:p>
                    <w:p w14:paraId="39B17D5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922512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4909A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94C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4F86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B960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AE6E9A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9E691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332EE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9B956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BEAA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7D9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271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A33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36B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E7C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B39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2FD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54B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01F1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88D1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9A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BC05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B8B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8A77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56B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AFF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621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75BA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ED0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4D00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262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03EAB" w14:textId="77777777" w:rsidR="00134685" w:rsidRDefault="00134685">
                      <w:pPr>
                        <w:rPr>
                          <w:lang w:val="el-GR"/>
                        </w:rPr>
                      </w:pPr>
                    </w:p>
                    <w:p w14:paraId="12E10C5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A29CB3" w14:textId="77777777" w:rsidR="00134685" w:rsidRDefault="00134685">
                      <w:pPr>
                        <w:tabs>
                          <w:tab w:val="left" w:pos="360"/>
                          <w:tab w:val="left" w:pos="540"/>
                        </w:tabs>
                        <w:rPr>
                          <w:lang w:val="el-GR"/>
                        </w:rPr>
                      </w:pPr>
                    </w:p>
                    <w:p w14:paraId="1F6262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C7C1C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06C10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EB3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F1C0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C8AE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FE96A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B22A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0B26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DA5D4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83867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FE7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80B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2821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B54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9CA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D382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468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685F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2EC7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5B0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E2F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02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1AC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BF6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9FC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E11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FE43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616E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F68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38C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9E81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CD6A5E" w14:textId="77777777" w:rsidR="00134685" w:rsidRDefault="00134685">
                      <w:pPr>
                        <w:rPr>
                          <w:lang w:val="el-GR"/>
                        </w:rPr>
                      </w:pPr>
                    </w:p>
                    <w:p w14:paraId="727670A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4CC1660" w14:textId="77777777" w:rsidR="00134685" w:rsidRDefault="00134685">
                      <w:pPr>
                        <w:tabs>
                          <w:tab w:val="left" w:pos="360"/>
                          <w:tab w:val="left" w:pos="540"/>
                        </w:tabs>
                        <w:rPr>
                          <w:lang w:val="el-GR"/>
                        </w:rPr>
                      </w:pPr>
                    </w:p>
                    <w:p w14:paraId="64832FC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17CCA30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20975D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B9B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BC0B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078C1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F95DD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61D8A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C10B0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D10AB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9431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49F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04B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FD7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4DA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2D2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B8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4C30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D92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AE5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E1B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CC5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936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509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C3EF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ABF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F6D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EB6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000D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1F40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B07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8117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EBA99" w14:textId="77777777" w:rsidR="00134685" w:rsidRDefault="00134685">
                      <w:pPr>
                        <w:rPr>
                          <w:lang w:val="el-GR"/>
                        </w:rPr>
                      </w:pPr>
                    </w:p>
                    <w:p w14:paraId="28F9758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51E4590" w14:textId="77777777" w:rsidR="00134685" w:rsidRDefault="00134685">
                      <w:pPr>
                        <w:tabs>
                          <w:tab w:val="left" w:pos="360"/>
                          <w:tab w:val="left" w:pos="540"/>
                        </w:tabs>
                        <w:rPr>
                          <w:lang w:val="el-GR"/>
                        </w:rPr>
                      </w:pPr>
                    </w:p>
                    <w:p w14:paraId="755F5B6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642AA8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2694D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79E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8ED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8F5F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AFF0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B3B3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EE36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AF40D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5884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7B1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82FA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783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0AC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E85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1A1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2FF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E75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5F0A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1604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D72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3DB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04C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846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550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2597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4242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DD1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AE7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2211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F3FD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C8D84" w14:textId="77777777" w:rsidR="00134685" w:rsidRDefault="00134685">
                      <w:pPr>
                        <w:rPr>
                          <w:lang w:val="el-GR"/>
                        </w:rPr>
                      </w:pPr>
                    </w:p>
                    <w:p w14:paraId="07ADFE7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907B1DC" w14:textId="77777777" w:rsidR="00134685" w:rsidRDefault="00134685">
                      <w:pPr>
                        <w:tabs>
                          <w:tab w:val="left" w:pos="360"/>
                          <w:tab w:val="left" w:pos="540"/>
                        </w:tabs>
                        <w:rPr>
                          <w:lang w:val="el-GR"/>
                        </w:rPr>
                      </w:pPr>
                    </w:p>
                    <w:p w14:paraId="773F193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AB73A1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23C0F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1AFE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E9F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630C3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D7C1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3244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C70BA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B12CE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071576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C6C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66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38F4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E4C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B8A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F4E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B0D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BF9C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E229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7E9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5B0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50C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649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C9F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70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CF8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DEB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D048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4F9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14B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468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B88D1" w14:textId="77777777" w:rsidR="00134685" w:rsidRDefault="00134685">
                      <w:pPr>
                        <w:rPr>
                          <w:lang w:val="el-GR"/>
                        </w:rPr>
                      </w:pPr>
                    </w:p>
                    <w:p w14:paraId="2E5C70B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B5C5467" w14:textId="77777777" w:rsidR="00134685" w:rsidRDefault="00134685">
                      <w:pPr>
                        <w:tabs>
                          <w:tab w:val="left" w:pos="360"/>
                          <w:tab w:val="left" w:pos="540"/>
                        </w:tabs>
                        <w:rPr>
                          <w:lang w:val="el-GR"/>
                        </w:rPr>
                      </w:pPr>
                    </w:p>
                    <w:p w14:paraId="101EB0F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04769F8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55D315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DA61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16E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9A87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40F94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A90C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603B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D1D23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6179B4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1B1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511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EDF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09C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E7C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F3D0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984B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94FC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286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039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CDE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279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ED8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9D6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5C6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4BE1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0F15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AA31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659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03F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6B5E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DF091" w14:textId="77777777" w:rsidR="00134685" w:rsidRDefault="00134685">
                      <w:pPr>
                        <w:rPr>
                          <w:lang w:val="el-GR"/>
                        </w:rPr>
                      </w:pPr>
                    </w:p>
                    <w:p w14:paraId="56A2D33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F8D3447" w14:textId="77777777" w:rsidR="00134685" w:rsidRDefault="00134685">
                      <w:pPr>
                        <w:tabs>
                          <w:tab w:val="left" w:pos="360"/>
                          <w:tab w:val="left" w:pos="540"/>
                        </w:tabs>
                        <w:rPr>
                          <w:lang w:val="el-GR"/>
                        </w:rPr>
                      </w:pPr>
                    </w:p>
                    <w:p w14:paraId="271B5F1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01B99E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1DECB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00C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DA97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F6D2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3BABD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3B364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9F562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BA089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5E94A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B88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52C3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156A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537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5BB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ED7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579C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676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80B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E2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5DA9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62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6F7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606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B0F4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AD9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AC0A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149D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F88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49B3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7E93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F0EF7" w14:textId="77777777" w:rsidR="00134685" w:rsidRDefault="00134685">
                      <w:pPr>
                        <w:rPr>
                          <w:lang w:val="el-GR"/>
                        </w:rPr>
                      </w:pPr>
                    </w:p>
                    <w:p w14:paraId="581E17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5881AFE" w14:textId="77777777" w:rsidR="00134685" w:rsidRDefault="00134685">
                      <w:pPr>
                        <w:tabs>
                          <w:tab w:val="left" w:pos="360"/>
                          <w:tab w:val="left" w:pos="540"/>
                        </w:tabs>
                        <w:rPr>
                          <w:lang w:val="el-GR"/>
                        </w:rPr>
                      </w:pPr>
                    </w:p>
                    <w:p w14:paraId="2180317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DF6FFC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7BFEC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E6C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07C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1D21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257F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8D558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1767B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F20C5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CFC5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CE7D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EE3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928E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62D5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625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B9E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BADA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50CA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623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8DF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1D0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B19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100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BD48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9254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366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438A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342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E4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50D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F4AB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62A1DD" w14:textId="77777777" w:rsidR="00134685" w:rsidRDefault="00134685">
                      <w:pPr>
                        <w:rPr>
                          <w:lang w:val="el-GR"/>
                        </w:rPr>
                      </w:pPr>
                    </w:p>
                    <w:p w14:paraId="50E8669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B47762" w14:textId="77777777" w:rsidR="00134685" w:rsidRDefault="00134685">
                      <w:pPr>
                        <w:tabs>
                          <w:tab w:val="left" w:pos="360"/>
                          <w:tab w:val="left" w:pos="540"/>
                        </w:tabs>
                        <w:rPr>
                          <w:lang w:val="el-GR"/>
                        </w:rPr>
                      </w:pPr>
                    </w:p>
                    <w:p w14:paraId="6C54E43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FC3BDF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35B78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1E7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994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2C58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D063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7494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63AE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37942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3B3D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25E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751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FFF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B13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70B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2B9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B21C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975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71A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A5A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17E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F69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72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A330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81E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3B8B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F5A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E1FE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DE22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8E1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D15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7EAC72" w14:textId="77777777" w:rsidR="00134685" w:rsidRDefault="00134685">
                      <w:pPr>
                        <w:rPr>
                          <w:lang w:val="el-GR"/>
                        </w:rPr>
                      </w:pPr>
                    </w:p>
                    <w:p w14:paraId="66AA3D3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BFC7DB1" w14:textId="77777777" w:rsidR="00134685" w:rsidRDefault="00134685">
                      <w:pPr>
                        <w:tabs>
                          <w:tab w:val="left" w:pos="360"/>
                          <w:tab w:val="left" w:pos="540"/>
                        </w:tabs>
                        <w:rPr>
                          <w:lang w:val="el-GR"/>
                        </w:rPr>
                      </w:pPr>
                    </w:p>
                    <w:p w14:paraId="106EC70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04D6BF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D7879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E83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9C7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B49F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80E8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679F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5555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BE2E5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004E9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1F2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04D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48A2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193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FCF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B48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1A7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248E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8C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75F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1F10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BDFD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BA8F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1462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04D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9B6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A1B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E8F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61B5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7BD8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C9F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B7821E" w14:textId="77777777" w:rsidR="00134685" w:rsidRDefault="00134685">
                      <w:pPr>
                        <w:rPr>
                          <w:lang w:val="el-GR"/>
                        </w:rPr>
                      </w:pPr>
                    </w:p>
                    <w:p w14:paraId="4E07A77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6B16A83" w14:textId="77777777" w:rsidR="00134685" w:rsidRDefault="00134685">
                      <w:pPr>
                        <w:tabs>
                          <w:tab w:val="left" w:pos="360"/>
                          <w:tab w:val="left" w:pos="540"/>
                        </w:tabs>
                        <w:rPr>
                          <w:lang w:val="el-GR"/>
                        </w:rPr>
                      </w:pPr>
                    </w:p>
                    <w:p w14:paraId="2F4FDF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65089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7AB62F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3DFF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6ED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50857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61D955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F682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FFBB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B8C9C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20C2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7B2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E20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50B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84C9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406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1C8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624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4A4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0A5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88D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F02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1A7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F830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60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44F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6ED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64DA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244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C51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71EA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4BC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10C4A" w14:textId="77777777" w:rsidR="00134685" w:rsidRDefault="00134685">
                      <w:pPr>
                        <w:rPr>
                          <w:lang w:val="el-GR"/>
                        </w:rPr>
                      </w:pPr>
                    </w:p>
                    <w:p w14:paraId="36B141C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93579C3" w14:textId="77777777" w:rsidR="00134685" w:rsidRDefault="00134685">
                      <w:pPr>
                        <w:tabs>
                          <w:tab w:val="left" w:pos="360"/>
                          <w:tab w:val="left" w:pos="540"/>
                        </w:tabs>
                        <w:rPr>
                          <w:lang w:val="el-GR"/>
                        </w:rPr>
                      </w:pPr>
                    </w:p>
                    <w:p w14:paraId="238CFB1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289859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0D78C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3B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41F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E5AB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DEA5E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37DCF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24DDB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5AF4E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272DF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E582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8E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217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D94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A178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03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F4C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414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7E5D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13A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AF6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FB8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CF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BB8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F82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006F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B8D1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52A0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E3C6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310C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CAC3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FF344" w14:textId="77777777" w:rsidR="00134685" w:rsidRDefault="00134685">
                      <w:pPr>
                        <w:rPr>
                          <w:lang w:val="el-GR"/>
                        </w:rPr>
                      </w:pPr>
                    </w:p>
                    <w:p w14:paraId="02E47A9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2404C60" w14:textId="77777777" w:rsidR="00134685" w:rsidRDefault="00134685">
                      <w:pPr>
                        <w:tabs>
                          <w:tab w:val="left" w:pos="360"/>
                          <w:tab w:val="left" w:pos="540"/>
                        </w:tabs>
                        <w:rPr>
                          <w:lang w:val="el-GR"/>
                        </w:rPr>
                      </w:pPr>
                    </w:p>
                    <w:p w14:paraId="47BEBD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7B8A9B5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F759C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1093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F94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205CF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9C777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9F8EA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30A3F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0FFC6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52A6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D47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3205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5C7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5D8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708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9DB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653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F156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A1E9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B3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EF17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2DE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36B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7D40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1E1C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342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967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2FC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4808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593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24E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0E41E" w14:textId="77777777" w:rsidR="00134685" w:rsidRDefault="00134685">
                      <w:pPr>
                        <w:rPr>
                          <w:lang w:val="el-GR"/>
                        </w:rPr>
                      </w:pPr>
                    </w:p>
                    <w:p w14:paraId="140C1F4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17B79D" w14:textId="77777777" w:rsidR="00134685" w:rsidRDefault="00134685">
                      <w:pPr>
                        <w:tabs>
                          <w:tab w:val="left" w:pos="360"/>
                          <w:tab w:val="left" w:pos="540"/>
                        </w:tabs>
                        <w:rPr>
                          <w:lang w:val="el-GR"/>
                        </w:rPr>
                      </w:pPr>
                    </w:p>
                    <w:p w14:paraId="18EBC1F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277C5EC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694D71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B20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6DA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3895C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D5CB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F39F6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3676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63549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28AFCD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6ED2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F9D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78B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F05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CA6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C262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856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A13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A21C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ACA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7EB1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780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562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2DA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78C3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470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8C56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31C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0A7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363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3B9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DA2FE6" w14:textId="77777777" w:rsidR="00134685" w:rsidRDefault="00134685">
                      <w:pPr>
                        <w:rPr>
                          <w:lang w:val="el-GR"/>
                        </w:rPr>
                      </w:pPr>
                    </w:p>
                    <w:p w14:paraId="3E6C569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D436028" w14:textId="77777777" w:rsidR="00134685" w:rsidRDefault="00134685">
                      <w:pPr>
                        <w:tabs>
                          <w:tab w:val="left" w:pos="360"/>
                          <w:tab w:val="left" w:pos="540"/>
                        </w:tabs>
                        <w:rPr>
                          <w:lang w:val="el-GR"/>
                        </w:rPr>
                      </w:pPr>
                    </w:p>
                    <w:p w14:paraId="7CCCD5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91F744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6BC1C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94FB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9C9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B4AD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42F52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C35A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745E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4C129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C714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DB2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977D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B0AD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EAC7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030E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401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04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3D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EAF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4AA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9EF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5305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32C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EE7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1E3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6051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EC7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D6C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F1F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8AE4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37B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93947" w14:textId="77777777" w:rsidR="00134685" w:rsidRDefault="00134685">
                      <w:pPr>
                        <w:rPr>
                          <w:lang w:val="el-GR"/>
                        </w:rPr>
                      </w:pPr>
                    </w:p>
                    <w:p w14:paraId="4DF7487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2A2BCE4" w14:textId="77777777" w:rsidR="00134685" w:rsidRDefault="00134685">
                      <w:pPr>
                        <w:tabs>
                          <w:tab w:val="left" w:pos="360"/>
                          <w:tab w:val="left" w:pos="540"/>
                        </w:tabs>
                        <w:rPr>
                          <w:lang w:val="el-GR"/>
                        </w:rPr>
                      </w:pPr>
                    </w:p>
                    <w:p w14:paraId="5835464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ED4F3C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A98A3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EDA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DB07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8E35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2583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348B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EB6C1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9F4A0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E814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7045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C7A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6C8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45F9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22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73A7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C6B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4B8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C474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A2B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60E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39FA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94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767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D48C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F95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D7A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058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BCC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0D5B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0B9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D36CB" w14:textId="77777777" w:rsidR="00134685" w:rsidRDefault="00134685">
                      <w:pPr>
                        <w:rPr>
                          <w:lang w:val="el-GR"/>
                        </w:rPr>
                      </w:pPr>
                    </w:p>
                    <w:p w14:paraId="260BC82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0AB280" w14:textId="77777777" w:rsidR="00134685" w:rsidRDefault="00134685">
                      <w:pPr>
                        <w:tabs>
                          <w:tab w:val="left" w:pos="360"/>
                          <w:tab w:val="left" w:pos="540"/>
                        </w:tabs>
                        <w:rPr>
                          <w:lang w:val="el-GR"/>
                        </w:rPr>
                      </w:pPr>
                    </w:p>
                    <w:p w14:paraId="0E6E97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3BD335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C668D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027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969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BBE8D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E0EB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C12E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31C51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063B7E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6C933F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F189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71D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1B8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5458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C844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0B7B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C4C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9885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25B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456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E51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EC0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86F8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0293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8F2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5F4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1F5C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B97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E19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474A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AC2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C9D9D3" w14:textId="77777777" w:rsidR="00134685" w:rsidRDefault="00134685">
                      <w:pPr>
                        <w:rPr>
                          <w:lang w:val="el-GR"/>
                        </w:rPr>
                      </w:pPr>
                    </w:p>
                    <w:p w14:paraId="26B65AA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CC195AF" w14:textId="77777777" w:rsidR="00134685" w:rsidRDefault="00134685">
                      <w:pPr>
                        <w:tabs>
                          <w:tab w:val="left" w:pos="360"/>
                          <w:tab w:val="left" w:pos="540"/>
                        </w:tabs>
                        <w:rPr>
                          <w:lang w:val="el-GR"/>
                        </w:rPr>
                      </w:pPr>
                    </w:p>
                    <w:p w14:paraId="6998378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0F9852C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61AB55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C3A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114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954D3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ABFCD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2B8ED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14DE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AC687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30E2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BE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5F11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B71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9BC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03D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FD4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4032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CA7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3D6C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7F3D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766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44D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D3B8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4EB9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1DDB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A84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0F6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C9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4925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3C62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8E0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69948" w14:textId="77777777" w:rsidR="00134685" w:rsidRDefault="00134685">
                      <w:pPr>
                        <w:rPr>
                          <w:lang w:val="el-GR"/>
                        </w:rPr>
                      </w:pPr>
                    </w:p>
                    <w:p w14:paraId="19F33EB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3B8D68F" w14:textId="77777777" w:rsidR="00134685" w:rsidRDefault="00134685">
                      <w:pPr>
                        <w:tabs>
                          <w:tab w:val="left" w:pos="360"/>
                          <w:tab w:val="left" w:pos="540"/>
                        </w:tabs>
                        <w:rPr>
                          <w:lang w:val="el-GR"/>
                        </w:rPr>
                      </w:pPr>
                    </w:p>
                    <w:p w14:paraId="050BDFA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38FC9E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E40B0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B1B1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ED17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6A1A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63C1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FDA36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72ED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19B8A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FCD96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1BBF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83EF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E93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CA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DF6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DBD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8BD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4A3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F3B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4BB8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40B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7BC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59D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A54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8CC0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03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099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C71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B4C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43BD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D2E7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FEA286" w14:textId="77777777" w:rsidR="00134685" w:rsidRDefault="00134685">
                      <w:pPr>
                        <w:rPr>
                          <w:lang w:val="el-GR"/>
                        </w:rPr>
                      </w:pPr>
                    </w:p>
                    <w:p w14:paraId="4DADB67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C3DBE29" w14:textId="77777777" w:rsidR="00134685" w:rsidRDefault="00134685">
                      <w:pPr>
                        <w:tabs>
                          <w:tab w:val="left" w:pos="360"/>
                          <w:tab w:val="left" w:pos="540"/>
                        </w:tabs>
                        <w:rPr>
                          <w:lang w:val="el-GR"/>
                        </w:rPr>
                      </w:pPr>
                    </w:p>
                    <w:p w14:paraId="07B4F6F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447289C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91BF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38D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A04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350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F1B222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FB4A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7833D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6A4CF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18B6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A44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51F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925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24D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94B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F095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330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40D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CD35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97D1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584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336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CC1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AAC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5A0C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D49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2B9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0FF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542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FE8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AE5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BFCA9" w14:textId="77777777" w:rsidR="00134685" w:rsidRDefault="00134685">
                      <w:pPr>
                        <w:rPr>
                          <w:lang w:val="el-GR"/>
                        </w:rPr>
                      </w:pPr>
                    </w:p>
                    <w:p w14:paraId="01D8CDF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56340A4" w14:textId="77777777" w:rsidR="00134685" w:rsidRDefault="00134685">
                      <w:pPr>
                        <w:tabs>
                          <w:tab w:val="left" w:pos="360"/>
                          <w:tab w:val="left" w:pos="540"/>
                        </w:tabs>
                        <w:rPr>
                          <w:lang w:val="el-GR"/>
                        </w:rPr>
                      </w:pPr>
                    </w:p>
                    <w:p w14:paraId="7BB3DCB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E2699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69C90E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02C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4B2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66CE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ABDFB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B219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7B539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843B09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w:t>
                      </w:r>
                      <w:r>
                        <w:rPr>
                          <w:rFonts w:ascii="Georgia" w:hAnsi="Georgia" w:cs="Arial"/>
                          <w:sz w:val="22"/>
                          <w:szCs w:val="22"/>
                          <w:shd w:val="clear" w:color="auto" w:fill="FFFFFF"/>
                          <w:lang w:val="el-GR"/>
                        </w:rPr>
                        <w:t>νικός Υπολογιστών Ε.Μ.Π.</w:t>
                      </w:r>
                    </w:p>
                    <w:p w14:paraId="77D947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536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401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4A2D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129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4E0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83C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3A4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B63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3970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C52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2BB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DB8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9FF6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D2EA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933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C789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EBAE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9A3E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E52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CB62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BB0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E8761" w14:textId="77777777" w:rsidR="00134685" w:rsidRDefault="00134685">
                      <w:pPr>
                        <w:rPr>
                          <w:lang w:val="el-GR"/>
                        </w:rPr>
                      </w:pPr>
                    </w:p>
                    <w:p w14:paraId="39DC589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53ECC0E" w14:textId="77777777" w:rsidR="00134685" w:rsidRDefault="00134685">
                      <w:pPr>
                        <w:tabs>
                          <w:tab w:val="left" w:pos="360"/>
                          <w:tab w:val="left" w:pos="540"/>
                        </w:tabs>
                        <w:rPr>
                          <w:lang w:val="el-GR"/>
                        </w:rPr>
                      </w:pPr>
                    </w:p>
                    <w:p w14:paraId="652707F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256917C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4BC2C6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378B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A9B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6A841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F5B3F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8DB7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D8A4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230E2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6E40B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8F8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2BA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6A0E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8A4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4E9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E36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923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3D1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9480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1E6F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AD8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63B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E716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4A6C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3528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6E57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8A9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9BB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D82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B6F4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1AD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A46F9" w14:textId="77777777" w:rsidR="00134685" w:rsidRDefault="00134685">
                      <w:pPr>
                        <w:rPr>
                          <w:lang w:val="el-GR"/>
                        </w:rPr>
                      </w:pPr>
                    </w:p>
                    <w:p w14:paraId="2A518B2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55563EB" w14:textId="77777777" w:rsidR="00134685" w:rsidRDefault="00134685">
                      <w:pPr>
                        <w:tabs>
                          <w:tab w:val="left" w:pos="360"/>
                          <w:tab w:val="left" w:pos="540"/>
                        </w:tabs>
                        <w:rPr>
                          <w:lang w:val="el-GR"/>
                        </w:rPr>
                      </w:pPr>
                    </w:p>
                    <w:p w14:paraId="07E6D9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E39C1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8C4FF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7E06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D54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9EA1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C695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660A9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0B124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E2DC2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25DE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D4BB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2134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3D4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3A49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38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06B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7C9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110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5D8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B206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081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899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D87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03B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2004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1B1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6FD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0CA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2420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A16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4A9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DD8A50" w14:textId="77777777" w:rsidR="00134685" w:rsidRDefault="00134685">
                      <w:pPr>
                        <w:rPr>
                          <w:lang w:val="el-GR"/>
                        </w:rPr>
                      </w:pPr>
                    </w:p>
                    <w:p w14:paraId="2C101BA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1024BA9" w14:textId="77777777" w:rsidR="00134685" w:rsidRDefault="00134685">
                      <w:pPr>
                        <w:tabs>
                          <w:tab w:val="left" w:pos="360"/>
                          <w:tab w:val="left" w:pos="540"/>
                        </w:tabs>
                        <w:rPr>
                          <w:lang w:val="el-GR"/>
                        </w:rPr>
                      </w:pPr>
                    </w:p>
                    <w:p w14:paraId="501D526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FEE581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5B62B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A2EF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8DA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A8FCE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FBFC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04EE6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3BED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1C6E9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1CA4A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14A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246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C92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7985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926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84A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5F3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CA99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6082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8F6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966B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B3E5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8B8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E97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4D2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820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F3A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D90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A00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C98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6AC5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1DE0E6" w14:textId="77777777" w:rsidR="00134685" w:rsidRDefault="00134685">
                      <w:pPr>
                        <w:rPr>
                          <w:lang w:val="el-GR"/>
                        </w:rPr>
                      </w:pPr>
                    </w:p>
                    <w:p w14:paraId="2B49975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13EEE5E" w14:textId="77777777" w:rsidR="00134685" w:rsidRDefault="00134685">
                      <w:pPr>
                        <w:tabs>
                          <w:tab w:val="left" w:pos="360"/>
                          <w:tab w:val="left" w:pos="540"/>
                        </w:tabs>
                        <w:rPr>
                          <w:lang w:val="el-GR"/>
                        </w:rPr>
                      </w:pPr>
                    </w:p>
                    <w:p w14:paraId="264B743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37B6940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725900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7E68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6B35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0943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71FF1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53960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AF7CC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53EB1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C6FA7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D5C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1AF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A11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50E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27C7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92D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EECB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6C2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9C8A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79D0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1D7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C78E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745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E39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140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A762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9A6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CE8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99C6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5334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29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F92B0" w14:textId="77777777" w:rsidR="00134685" w:rsidRDefault="00134685">
                      <w:pPr>
                        <w:rPr>
                          <w:lang w:val="el-GR"/>
                        </w:rPr>
                      </w:pPr>
                    </w:p>
                    <w:p w14:paraId="757B39E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3688C0A" w14:textId="77777777" w:rsidR="00134685" w:rsidRDefault="00134685">
                      <w:pPr>
                        <w:tabs>
                          <w:tab w:val="left" w:pos="360"/>
                          <w:tab w:val="left" w:pos="540"/>
                        </w:tabs>
                        <w:rPr>
                          <w:lang w:val="el-GR"/>
                        </w:rPr>
                      </w:pPr>
                    </w:p>
                    <w:p w14:paraId="2CD115B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C3A6B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w:t>
                      </w:r>
                      <w:r>
                        <w:rPr>
                          <w:rFonts w:ascii="Times New Roman" w:hAnsi="Times New Roman" w:cs="Times New Roman"/>
                          <w:sz w:val="22"/>
                          <w:szCs w:val="24"/>
                          <w:lang w:val="el-GR"/>
                        </w:rPr>
                        <w:t>αντιπροσωπεύουν τις επίσημες θέσεις του Εθνικού Μετσόβιου Πολυτεχνείου.</w:t>
                      </w:r>
                    </w:p>
                    <w:p w14:paraId="18397C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5FF9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E2D0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74EB9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7E9FC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C4574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5626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025F5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105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DE30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8B3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3B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2665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235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680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642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F6D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989F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304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DE1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9344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B7A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DF1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FB0D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4BE2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441C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F9EA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934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14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DD9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372E4" w14:textId="77777777" w:rsidR="00134685" w:rsidRDefault="00134685">
                      <w:pPr>
                        <w:rPr>
                          <w:lang w:val="el-GR"/>
                        </w:rPr>
                      </w:pPr>
                    </w:p>
                    <w:p w14:paraId="5F7BA0D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4D75139" w14:textId="77777777" w:rsidR="00134685" w:rsidRDefault="00134685">
                      <w:pPr>
                        <w:tabs>
                          <w:tab w:val="left" w:pos="360"/>
                          <w:tab w:val="left" w:pos="540"/>
                        </w:tabs>
                        <w:rPr>
                          <w:lang w:val="el-GR"/>
                        </w:rPr>
                      </w:pPr>
                    </w:p>
                    <w:p w14:paraId="7353B2B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CFD4E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CC06E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7CF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13B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5132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669CE70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570CC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91C1A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BDEBB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08CE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525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AFA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BE85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522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ECC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A5A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B8DE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6EA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585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8C0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B9C0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65F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7D2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3A9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C10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283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C4C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7151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3D6B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4E38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E0C1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5843F" w14:textId="77777777" w:rsidR="00134685" w:rsidRDefault="00134685">
                      <w:pPr>
                        <w:rPr>
                          <w:lang w:val="el-GR"/>
                        </w:rPr>
                      </w:pPr>
                    </w:p>
                    <w:p w14:paraId="5D8F6D6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26506D2" w14:textId="77777777" w:rsidR="00134685" w:rsidRDefault="00134685">
                      <w:pPr>
                        <w:tabs>
                          <w:tab w:val="left" w:pos="360"/>
                          <w:tab w:val="left" w:pos="540"/>
                        </w:tabs>
                        <w:rPr>
                          <w:lang w:val="el-GR"/>
                        </w:rPr>
                      </w:pPr>
                    </w:p>
                    <w:p w14:paraId="58C3908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18CC75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0C819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9420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56E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DEBF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531272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B91D7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AC9E4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40ABD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0C0F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9B8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B8ED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3AE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57F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721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CC1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0A1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B44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7940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9C18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735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3EF4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2E0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1E4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31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D8CB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039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E2A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DB9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B86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CDC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32E09" w14:textId="77777777" w:rsidR="00134685" w:rsidRDefault="00134685">
                      <w:pPr>
                        <w:rPr>
                          <w:lang w:val="el-GR"/>
                        </w:rPr>
                      </w:pPr>
                    </w:p>
                    <w:p w14:paraId="4039D7E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61B8698" w14:textId="77777777" w:rsidR="00134685" w:rsidRDefault="00134685">
                      <w:pPr>
                        <w:tabs>
                          <w:tab w:val="left" w:pos="360"/>
                          <w:tab w:val="left" w:pos="540"/>
                        </w:tabs>
                        <w:rPr>
                          <w:lang w:val="el-GR"/>
                        </w:rPr>
                      </w:pPr>
                    </w:p>
                    <w:p w14:paraId="69071D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50F09A8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396463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137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8E8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A946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A6B89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88120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2783E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FC496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099B4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D3D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F064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3F23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EBA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B591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A9FB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3138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2D0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140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D233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FF9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B5B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B7CE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8F7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44D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8652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F3D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C074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5CB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CE4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FC13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D066F" w14:textId="77777777" w:rsidR="00134685" w:rsidRDefault="00134685">
                      <w:pPr>
                        <w:rPr>
                          <w:lang w:val="el-GR"/>
                        </w:rPr>
                      </w:pPr>
                    </w:p>
                    <w:p w14:paraId="483C979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78FFF00" w14:textId="77777777" w:rsidR="00134685" w:rsidRDefault="00134685">
                      <w:pPr>
                        <w:tabs>
                          <w:tab w:val="left" w:pos="360"/>
                          <w:tab w:val="left" w:pos="540"/>
                        </w:tabs>
                        <w:rPr>
                          <w:lang w:val="el-GR"/>
                        </w:rPr>
                      </w:pPr>
                    </w:p>
                    <w:p w14:paraId="4A3694F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2AFDAC2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60C17D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F785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9A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3D940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637A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6CAF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890A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6DFA4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268A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1BF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D3A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D9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C0C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D47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5B4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C8F7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361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4C9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DE0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D145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AE7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B50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7C4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C4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6B15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2D13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E79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6D69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DE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2DF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75216" w14:textId="77777777" w:rsidR="00134685" w:rsidRDefault="00134685">
                      <w:pPr>
                        <w:rPr>
                          <w:lang w:val="el-GR"/>
                        </w:rPr>
                      </w:pPr>
                    </w:p>
                    <w:p w14:paraId="3574EEC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1F951DC" w14:textId="77777777" w:rsidR="00134685" w:rsidRDefault="00134685">
                      <w:pPr>
                        <w:tabs>
                          <w:tab w:val="left" w:pos="360"/>
                          <w:tab w:val="left" w:pos="540"/>
                        </w:tabs>
                        <w:rPr>
                          <w:lang w:val="el-GR"/>
                        </w:rPr>
                      </w:pPr>
                    </w:p>
                    <w:p w14:paraId="34C651A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736EF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19F07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ECC0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A201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2F1FF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E9C0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7FC47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A1C65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4252F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775AE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AFF1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E18C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DA13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A69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ED23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91F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F4BB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FF5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83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33B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2040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8C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0458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23B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4E9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C61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192A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852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E1F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6C9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644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BEA2E" w14:textId="77777777" w:rsidR="00134685" w:rsidRDefault="00134685">
                      <w:pPr>
                        <w:rPr>
                          <w:lang w:val="el-GR"/>
                        </w:rPr>
                      </w:pPr>
                    </w:p>
                    <w:p w14:paraId="2063C5B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EA509F9" w14:textId="77777777" w:rsidR="00134685" w:rsidRDefault="00134685">
                      <w:pPr>
                        <w:tabs>
                          <w:tab w:val="left" w:pos="360"/>
                          <w:tab w:val="left" w:pos="540"/>
                        </w:tabs>
                        <w:rPr>
                          <w:lang w:val="el-GR"/>
                        </w:rPr>
                      </w:pPr>
                    </w:p>
                    <w:p w14:paraId="0C7C5F0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A56C45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DB749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82CC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C30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417A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C4CC53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370E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2882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35C9E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4E8F59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C2C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9AD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4D47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6EB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433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A6D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E9A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A72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17B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830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D4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DD90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EC8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1D5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35D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2255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5A7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740B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F14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C6C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0DB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C6702" w14:textId="77777777" w:rsidR="00134685" w:rsidRDefault="00134685">
                      <w:pPr>
                        <w:rPr>
                          <w:lang w:val="el-GR"/>
                        </w:rPr>
                      </w:pPr>
                    </w:p>
                    <w:p w14:paraId="1A28AAF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533AD82" w14:textId="77777777" w:rsidR="00134685" w:rsidRDefault="00134685">
                      <w:pPr>
                        <w:tabs>
                          <w:tab w:val="left" w:pos="360"/>
                          <w:tab w:val="left" w:pos="540"/>
                        </w:tabs>
                        <w:rPr>
                          <w:lang w:val="el-GR"/>
                        </w:rPr>
                      </w:pPr>
                    </w:p>
                    <w:p w14:paraId="4A941DA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F42902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27A1AF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9CD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E83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71DA3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CE01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1E11E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A2A88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2857C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w:t>
                      </w:r>
                      <w:r>
                        <w:rPr>
                          <w:rFonts w:ascii="Georgia" w:hAnsi="Georgia" w:cs="Arial"/>
                          <w:sz w:val="22"/>
                          <w:szCs w:val="22"/>
                          <w:shd w:val="clear" w:color="auto" w:fill="FFFFFF"/>
                          <w:lang w:val="el-GR"/>
                        </w:rPr>
                        <w:t>κός και Μηχανικός Υπολογιστών Ε.Μ.Π.</w:t>
                      </w:r>
                    </w:p>
                    <w:p w14:paraId="0CBC36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7812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6105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1461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AEE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BB6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5CD7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C54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3A2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594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A36D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A4F7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012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807B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135D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052F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F8FB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5AE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532B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C038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6F5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24C7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0F33D7" w14:textId="77777777" w:rsidR="00134685" w:rsidRDefault="00134685">
                      <w:pPr>
                        <w:rPr>
                          <w:lang w:val="el-GR"/>
                        </w:rPr>
                      </w:pPr>
                    </w:p>
                    <w:p w14:paraId="22448FF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B535D1B" w14:textId="77777777" w:rsidR="00134685" w:rsidRDefault="00134685">
                      <w:pPr>
                        <w:tabs>
                          <w:tab w:val="left" w:pos="360"/>
                          <w:tab w:val="left" w:pos="540"/>
                        </w:tabs>
                        <w:rPr>
                          <w:lang w:val="el-GR"/>
                        </w:rPr>
                      </w:pPr>
                    </w:p>
                    <w:p w14:paraId="0827AA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74B1AF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5FB995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BBE8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D65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0C28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237CD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7884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90E6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F0F50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F48D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887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58E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971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28BB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AB7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0F86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51F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434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DD3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6C7C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162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5958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A5C2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1A0C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189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A0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DD5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B8B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050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91F2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085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FE5ED" w14:textId="77777777" w:rsidR="00134685" w:rsidRDefault="00134685">
                      <w:pPr>
                        <w:rPr>
                          <w:lang w:val="el-GR"/>
                        </w:rPr>
                      </w:pPr>
                    </w:p>
                    <w:p w14:paraId="2BA47E2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0887BD4" w14:textId="77777777" w:rsidR="00134685" w:rsidRDefault="00134685">
                      <w:pPr>
                        <w:tabs>
                          <w:tab w:val="left" w:pos="360"/>
                          <w:tab w:val="left" w:pos="540"/>
                        </w:tabs>
                        <w:rPr>
                          <w:lang w:val="el-GR"/>
                        </w:rPr>
                      </w:pPr>
                    </w:p>
                    <w:p w14:paraId="6F034FC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D1958D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00731D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1FE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92BA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1B1DA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4E33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0F95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F0DF9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BF3CF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7937D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5AA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DD75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F5C1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E97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9910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42E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F53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3C8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70F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73B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666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9C9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E330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3B1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37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AA90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040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977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E3D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3CF4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6D06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8B8E9" w14:textId="77777777" w:rsidR="00134685" w:rsidRDefault="00134685">
                      <w:pPr>
                        <w:rPr>
                          <w:lang w:val="el-GR"/>
                        </w:rPr>
                      </w:pPr>
                    </w:p>
                    <w:p w14:paraId="31CA8F3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2E5499C" w14:textId="77777777" w:rsidR="00134685" w:rsidRDefault="00134685">
                      <w:pPr>
                        <w:tabs>
                          <w:tab w:val="left" w:pos="360"/>
                          <w:tab w:val="left" w:pos="540"/>
                        </w:tabs>
                        <w:rPr>
                          <w:lang w:val="el-GR"/>
                        </w:rPr>
                      </w:pPr>
                    </w:p>
                    <w:p w14:paraId="7145BF9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BD3B62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3FF0B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7081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A9E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F086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C01C39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B83F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7B63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AF191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1634F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3D1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FAE5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4D85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1749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6DCD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E71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B43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A6E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698C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4A8C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4AA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FFC4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3470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CCDB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B36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57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B97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34D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98A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3D9C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9F5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B90465" w14:textId="77777777" w:rsidR="00134685" w:rsidRDefault="00134685">
                      <w:pPr>
                        <w:rPr>
                          <w:lang w:val="el-GR"/>
                        </w:rPr>
                      </w:pPr>
                    </w:p>
                    <w:p w14:paraId="0EEA36B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4236DB" w14:textId="77777777" w:rsidR="00134685" w:rsidRDefault="00134685">
                      <w:pPr>
                        <w:tabs>
                          <w:tab w:val="left" w:pos="360"/>
                          <w:tab w:val="left" w:pos="540"/>
                        </w:tabs>
                        <w:rPr>
                          <w:lang w:val="el-GR"/>
                        </w:rPr>
                      </w:pPr>
                    </w:p>
                    <w:p w14:paraId="693F480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3BBA722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7ABA44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2C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4DDC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A665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D551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B00DC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0D38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47E79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158C2F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FF4D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4283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A8D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FB2D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F14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AA6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20C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9338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38B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6240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F8A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9F63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02C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A439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32FB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EBC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568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5FF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676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0C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3A6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FE7C2" w14:textId="77777777" w:rsidR="00134685" w:rsidRDefault="00134685">
                      <w:pPr>
                        <w:rPr>
                          <w:lang w:val="el-GR"/>
                        </w:rPr>
                      </w:pPr>
                    </w:p>
                    <w:p w14:paraId="37FAED3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6A6A69" w14:textId="77777777" w:rsidR="00134685" w:rsidRDefault="00134685">
                      <w:pPr>
                        <w:tabs>
                          <w:tab w:val="left" w:pos="360"/>
                          <w:tab w:val="left" w:pos="540"/>
                        </w:tabs>
                        <w:rPr>
                          <w:lang w:val="el-GR"/>
                        </w:rPr>
                      </w:pPr>
                    </w:p>
                    <w:p w14:paraId="7D81106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B5F9D4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E21A6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ACE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B0B9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B8240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4B07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6E3C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144A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7DD34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1F17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D903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8D0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5569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B852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334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16E4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3964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C6F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152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5464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A798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4CA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2359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895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344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FFC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0A6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C07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7B1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CBB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A67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1239D" w14:textId="77777777" w:rsidR="00134685" w:rsidRDefault="00134685">
                      <w:pPr>
                        <w:rPr>
                          <w:lang w:val="el-GR"/>
                        </w:rPr>
                      </w:pPr>
                    </w:p>
                    <w:p w14:paraId="36A02BE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9C03BAB" w14:textId="77777777" w:rsidR="00134685" w:rsidRDefault="00134685">
                      <w:pPr>
                        <w:tabs>
                          <w:tab w:val="left" w:pos="360"/>
                          <w:tab w:val="left" w:pos="540"/>
                        </w:tabs>
                        <w:rPr>
                          <w:lang w:val="el-GR"/>
                        </w:rPr>
                      </w:pPr>
                    </w:p>
                    <w:p w14:paraId="1EBDDC4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4B92CE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EFC2C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406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C4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F5FD6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708383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611B8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69CE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220BC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2A06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4BA5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6AC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1B25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D3D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6F6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30B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C85A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3D8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010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5020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EED2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0BCA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6D63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D61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606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F4E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333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BF4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A99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6296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34C0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DA56F" w14:textId="77777777" w:rsidR="00134685" w:rsidRDefault="00134685">
                      <w:pPr>
                        <w:rPr>
                          <w:lang w:val="el-GR"/>
                        </w:rPr>
                      </w:pPr>
                    </w:p>
                    <w:p w14:paraId="138095C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6FEAFE9" w14:textId="77777777" w:rsidR="00134685" w:rsidRDefault="00134685">
                      <w:pPr>
                        <w:tabs>
                          <w:tab w:val="left" w:pos="360"/>
                          <w:tab w:val="left" w:pos="540"/>
                        </w:tabs>
                        <w:rPr>
                          <w:lang w:val="el-GR"/>
                        </w:rPr>
                      </w:pPr>
                    </w:p>
                    <w:p w14:paraId="33AF557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86E653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E2D9E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1A5B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36E8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70D43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8979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F6B1D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1204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395E4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6DE33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245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627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507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B28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8E40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D15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659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7419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8D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24C2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6B2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1524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31E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878E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7AE2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47C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CD2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9A9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DAAA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E79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CBB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8B71E3" w14:textId="77777777" w:rsidR="00134685" w:rsidRDefault="00134685">
                      <w:pPr>
                        <w:rPr>
                          <w:lang w:val="el-GR"/>
                        </w:rPr>
                      </w:pPr>
                    </w:p>
                    <w:p w14:paraId="699D1A0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FD9062" w14:textId="77777777" w:rsidR="00134685" w:rsidRDefault="00134685">
                      <w:pPr>
                        <w:tabs>
                          <w:tab w:val="left" w:pos="360"/>
                          <w:tab w:val="left" w:pos="540"/>
                        </w:tabs>
                        <w:rPr>
                          <w:lang w:val="el-GR"/>
                        </w:rPr>
                      </w:pPr>
                    </w:p>
                    <w:p w14:paraId="7C98DE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0FA6AC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083611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9E1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C7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31D2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83369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D31B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C4584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87BFB8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676D52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FFA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B6F2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2E6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BDD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879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9E7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A88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014A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D9E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D1B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D68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414C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B60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2CC7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D5F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946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A4A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EB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DA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4D1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5525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8485B0" w14:textId="77777777" w:rsidR="00134685" w:rsidRDefault="00134685">
                      <w:pPr>
                        <w:rPr>
                          <w:lang w:val="el-GR"/>
                        </w:rPr>
                      </w:pPr>
                    </w:p>
                    <w:p w14:paraId="430989E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FFB4784" w14:textId="77777777" w:rsidR="00134685" w:rsidRDefault="00134685">
                      <w:pPr>
                        <w:tabs>
                          <w:tab w:val="left" w:pos="360"/>
                          <w:tab w:val="left" w:pos="540"/>
                        </w:tabs>
                        <w:rPr>
                          <w:lang w:val="el-GR"/>
                        </w:rPr>
                      </w:pPr>
                    </w:p>
                    <w:p w14:paraId="45F3776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2839A70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46CA93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270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D43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FDDA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F72E0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ACAA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07EF6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77674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1C2F9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FC88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6BF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23A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C4A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531F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EF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15B7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AA0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1DD0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3C4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3540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0FC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1A5A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C4D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67F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87F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9253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E3E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9E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9E6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B1D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7446F" w14:textId="77777777" w:rsidR="00134685" w:rsidRDefault="00134685">
                      <w:pPr>
                        <w:rPr>
                          <w:lang w:val="el-GR"/>
                        </w:rPr>
                      </w:pPr>
                    </w:p>
                    <w:p w14:paraId="31492AB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F7B65E" w14:textId="77777777" w:rsidR="00134685" w:rsidRDefault="00134685">
                      <w:pPr>
                        <w:tabs>
                          <w:tab w:val="left" w:pos="360"/>
                          <w:tab w:val="left" w:pos="540"/>
                        </w:tabs>
                        <w:rPr>
                          <w:lang w:val="el-GR"/>
                        </w:rPr>
                      </w:pPr>
                    </w:p>
                    <w:p w14:paraId="601C2DD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4171D9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5D81D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F4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211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58A76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E1B415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A734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98B0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AED17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8A73F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A36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8A09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FC0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EAC2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61B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8D75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2B4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087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777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0F9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5D39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0FA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7466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F49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82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CC3D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548B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28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1FA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2C4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D20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23005" w14:textId="77777777" w:rsidR="00134685" w:rsidRDefault="00134685">
                      <w:pPr>
                        <w:rPr>
                          <w:lang w:val="el-GR"/>
                        </w:rPr>
                      </w:pPr>
                    </w:p>
                    <w:p w14:paraId="6C9906A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5A148E0" w14:textId="77777777" w:rsidR="00134685" w:rsidRDefault="00134685">
                      <w:pPr>
                        <w:tabs>
                          <w:tab w:val="left" w:pos="360"/>
                          <w:tab w:val="left" w:pos="540"/>
                        </w:tabs>
                        <w:rPr>
                          <w:lang w:val="el-GR"/>
                        </w:rPr>
                      </w:pPr>
                    </w:p>
                    <w:p w14:paraId="57759E4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646E38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892F5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F71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922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D2511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7D2F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9332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069C1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9F14E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F156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88C2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122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B43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C96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0AA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986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BA0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F39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BB9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C21E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0C37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B23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D01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75C3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35A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0CE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B07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FC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6E7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1D4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83A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EA9E7" w14:textId="77777777" w:rsidR="00134685" w:rsidRDefault="00134685">
                      <w:pPr>
                        <w:rPr>
                          <w:lang w:val="el-GR"/>
                        </w:rPr>
                      </w:pPr>
                    </w:p>
                    <w:p w14:paraId="7148D43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2021EE5" w14:textId="77777777" w:rsidR="00134685" w:rsidRDefault="00134685">
                      <w:pPr>
                        <w:tabs>
                          <w:tab w:val="left" w:pos="360"/>
                          <w:tab w:val="left" w:pos="540"/>
                        </w:tabs>
                        <w:rPr>
                          <w:lang w:val="el-GR"/>
                        </w:rPr>
                      </w:pPr>
                    </w:p>
                    <w:p w14:paraId="7667F3A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0CFB644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342AF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6C1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6779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7C67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876A4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86C70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8DDA0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F1A51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45660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B976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41D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1AE7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F26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B845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22A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826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C6F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ABDC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AFB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E0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998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7E9E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9582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13A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EFE1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A8F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EE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3A6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E6C8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93B1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474EB" w14:textId="77777777" w:rsidR="00134685" w:rsidRDefault="00134685">
                      <w:pPr>
                        <w:rPr>
                          <w:lang w:val="el-GR"/>
                        </w:rPr>
                      </w:pPr>
                    </w:p>
                    <w:p w14:paraId="5C060E7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F660D26" w14:textId="77777777" w:rsidR="00134685" w:rsidRDefault="00134685">
                      <w:pPr>
                        <w:tabs>
                          <w:tab w:val="left" w:pos="360"/>
                          <w:tab w:val="left" w:pos="540"/>
                        </w:tabs>
                        <w:rPr>
                          <w:lang w:val="el-GR"/>
                        </w:rPr>
                      </w:pPr>
                    </w:p>
                    <w:p w14:paraId="391358C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36427C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2FBB88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5DC1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D00A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35FB9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01B5E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AC6E6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145F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A280E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3838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DF0F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A19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881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2C2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D4ED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AFAA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3BD5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88E5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ABF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24E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B15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E983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FB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173D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980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D9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2F3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E30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8B3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CF4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F94A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18FC9" w14:textId="77777777" w:rsidR="00134685" w:rsidRDefault="00134685">
                      <w:pPr>
                        <w:rPr>
                          <w:lang w:val="el-GR"/>
                        </w:rPr>
                      </w:pPr>
                    </w:p>
                    <w:p w14:paraId="7BE5BE7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7C836F7" w14:textId="77777777" w:rsidR="00134685" w:rsidRDefault="00134685">
                      <w:pPr>
                        <w:tabs>
                          <w:tab w:val="left" w:pos="360"/>
                          <w:tab w:val="left" w:pos="540"/>
                        </w:tabs>
                        <w:rPr>
                          <w:lang w:val="el-GR"/>
                        </w:rPr>
                      </w:pPr>
                    </w:p>
                    <w:p w14:paraId="16F17ED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99CDC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1B18F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E27E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6F3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A130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39C04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9317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E90A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39E9C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CA2C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116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ED8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E4FD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423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6A13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8DD7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84EC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AA6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5D59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42D7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904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5D0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8FFE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575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43A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A2A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FEAE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714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535D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A2E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659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50E93" w14:textId="77777777" w:rsidR="00134685" w:rsidRDefault="00134685">
                      <w:pPr>
                        <w:rPr>
                          <w:lang w:val="el-GR"/>
                        </w:rPr>
                      </w:pPr>
                    </w:p>
                    <w:p w14:paraId="408CF4B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A941B97" w14:textId="77777777" w:rsidR="00134685" w:rsidRDefault="00134685">
                      <w:pPr>
                        <w:tabs>
                          <w:tab w:val="left" w:pos="360"/>
                          <w:tab w:val="left" w:pos="540"/>
                        </w:tabs>
                        <w:rPr>
                          <w:lang w:val="el-GR"/>
                        </w:rPr>
                      </w:pPr>
                    </w:p>
                    <w:p w14:paraId="1EF362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7A0DD8F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04A5F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43E8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017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E559A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2ACD7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DE8F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3B14B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97007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Υπολογιστών </w:t>
                      </w:r>
                      <w:r>
                        <w:rPr>
                          <w:rFonts w:ascii="Georgia" w:hAnsi="Georgia" w:cs="Arial"/>
                          <w:sz w:val="22"/>
                          <w:szCs w:val="22"/>
                          <w:shd w:val="clear" w:color="auto" w:fill="FFFFFF"/>
                          <w:lang w:val="el-GR"/>
                        </w:rPr>
                        <w:t>Ε.Μ.Π.</w:t>
                      </w:r>
                    </w:p>
                    <w:p w14:paraId="40FA51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5FE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E0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F0EE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FC62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6DD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90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3289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C528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D27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3F4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8FE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A36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EA7C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AFB5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C718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2E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6F06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564F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2EFB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9D6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21A8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507DC3" w14:textId="77777777" w:rsidR="00134685" w:rsidRDefault="00134685">
                      <w:pPr>
                        <w:rPr>
                          <w:lang w:val="el-GR"/>
                        </w:rPr>
                      </w:pPr>
                    </w:p>
                    <w:p w14:paraId="70F5934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8200B4C" w14:textId="77777777" w:rsidR="00134685" w:rsidRDefault="00134685">
                      <w:pPr>
                        <w:tabs>
                          <w:tab w:val="left" w:pos="360"/>
                          <w:tab w:val="left" w:pos="540"/>
                        </w:tabs>
                        <w:rPr>
                          <w:lang w:val="el-GR"/>
                        </w:rPr>
                      </w:pPr>
                    </w:p>
                    <w:p w14:paraId="205E29D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778F98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570955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98F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A54A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178EA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C939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A31A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4C32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490AE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363505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022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04C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8EA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112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07D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571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2A2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E8F7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6FBF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0F11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462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EA2C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40B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EFC0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C862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375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1E9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2A25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793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0C1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732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8F7B6" w14:textId="77777777" w:rsidR="00134685" w:rsidRDefault="00134685">
                      <w:pPr>
                        <w:rPr>
                          <w:lang w:val="el-GR"/>
                        </w:rPr>
                      </w:pPr>
                    </w:p>
                    <w:p w14:paraId="1CF4083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8EBECA3" w14:textId="77777777" w:rsidR="00134685" w:rsidRDefault="00134685">
                      <w:pPr>
                        <w:tabs>
                          <w:tab w:val="left" w:pos="360"/>
                          <w:tab w:val="left" w:pos="540"/>
                        </w:tabs>
                        <w:rPr>
                          <w:lang w:val="el-GR"/>
                        </w:rPr>
                      </w:pPr>
                    </w:p>
                    <w:p w14:paraId="6DE20E1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4428EC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86B16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5928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7584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5FCC6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B31E2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D24E2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0D34A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AA395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65D7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66C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5C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9CA5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1CB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6666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8740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E9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A29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3D1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4834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0949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778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C7A3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29D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CD78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9A5F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94F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EA5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DC3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75F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6BE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CB9F9" w14:textId="77777777" w:rsidR="00134685" w:rsidRDefault="00134685">
                      <w:pPr>
                        <w:rPr>
                          <w:lang w:val="el-GR"/>
                        </w:rPr>
                      </w:pPr>
                    </w:p>
                    <w:p w14:paraId="5097458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652E4C5" w14:textId="77777777" w:rsidR="00134685" w:rsidRDefault="00134685">
                      <w:pPr>
                        <w:tabs>
                          <w:tab w:val="left" w:pos="360"/>
                          <w:tab w:val="left" w:pos="540"/>
                        </w:tabs>
                        <w:rPr>
                          <w:lang w:val="el-GR"/>
                        </w:rPr>
                      </w:pPr>
                    </w:p>
                    <w:p w14:paraId="451F312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8ADB25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A9F48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916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A2E1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B3152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3FE8A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CCA32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9B3B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39EF6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A35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182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D8F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DCC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B03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2CA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8173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413B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9C24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D96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67B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F4EE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028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CFE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9602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F3D1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E32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E66E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22C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1420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29CB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6642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90E95" w14:textId="77777777" w:rsidR="00134685" w:rsidRDefault="00134685">
                      <w:pPr>
                        <w:rPr>
                          <w:lang w:val="el-GR"/>
                        </w:rPr>
                      </w:pPr>
                    </w:p>
                    <w:p w14:paraId="6F8148E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DD70A3B" w14:textId="77777777" w:rsidR="00134685" w:rsidRDefault="00134685">
                      <w:pPr>
                        <w:tabs>
                          <w:tab w:val="left" w:pos="360"/>
                          <w:tab w:val="left" w:pos="540"/>
                        </w:tabs>
                        <w:rPr>
                          <w:lang w:val="el-GR"/>
                        </w:rPr>
                      </w:pPr>
                    </w:p>
                    <w:p w14:paraId="4DB04F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FE1FC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BAD1A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F41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E095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D5479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2752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8B53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0FC8D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99C54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9327D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F80F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81C0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E2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E54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C1F7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339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E0B4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70B0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3AA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5F4F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F6D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972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0751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D74B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9DC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3DC8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5F0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774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A87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627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0677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230A52" w14:textId="77777777" w:rsidR="00134685" w:rsidRDefault="00134685">
                      <w:pPr>
                        <w:rPr>
                          <w:lang w:val="el-GR"/>
                        </w:rPr>
                      </w:pPr>
                    </w:p>
                    <w:p w14:paraId="3E4FB4B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2D3E064" w14:textId="77777777" w:rsidR="00134685" w:rsidRDefault="00134685">
                      <w:pPr>
                        <w:tabs>
                          <w:tab w:val="left" w:pos="360"/>
                          <w:tab w:val="left" w:pos="540"/>
                        </w:tabs>
                        <w:rPr>
                          <w:lang w:val="el-GR"/>
                        </w:rPr>
                      </w:pPr>
                    </w:p>
                    <w:p w14:paraId="655419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667611E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A9A4C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F16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8382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16A1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EEE8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5052B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82E9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4BD44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771BDC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959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39B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388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682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8BF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9DB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7B7C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21D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945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076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72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516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865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364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749A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1B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A50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A7C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D87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FF9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2F4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1D109" w14:textId="77777777" w:rsidR="00134685" w:rsidRDefault="00134685">
                      <w:pPr>
                        <w:rPr>
                          <w:lang w:val="el-GR"/>
                        </w:rPr>
                      </w:pPr>
                    </w:p>
                    <w:p w14:paraId="053D42F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A3E47B6" w14:textId="77777777" w:rsidR="00134685" w:rsidRDefault="00134685">
                      <w:pPr>
                        <w:tabs>
                          <w:tab w:val="left" w:pos="360"/>
                          <w:tab w:val="left" w:pos="540"/>
                        </w:tabs>
                        <w:rPr>
                          <w:lang w:val="el-GR"/>
                        </w:rPr>
                      </w:pPr>
                    </w:p>
                    <w:p w14:paraId="6251C6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76266A6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3ACDFC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4EC6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EF2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58CF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0CFE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C7A0B6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14B62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9DBFE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18D8D0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BBCE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E804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0B9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6D9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A67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EBF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CF8A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FA9F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5C7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C83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EE4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60AD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795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281F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D8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74D0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B3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4441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9B58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06E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B3E3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41E20" w14:textId="77777777" w:rsidR="00134685" w:rsidRDefault="00134685">
                      <w:pPr>
                        <w:rPr>
                          <w:lang w:val="el-GR"/>
                        </w:rPr>
                      </w:pPr>
                    </w:p>
                    <w:p w14:paraId="6D749D5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C626FF" w14:textId="77777777" w:rsidR="00134685" w:rsidRDefault="00134685">
                      <w:pPr>
                        <w:tabs>
                          <w:tab w:val="left" w:pos="360"/>
                          <w:tab w:val="left" w:pos="540"/>
                        </w:tabs>
                        <w:rPr>
                          <w:lang w:val="el-GR"/>
                        </w:rPr>
                      </w:pPr>
                    </w:p>
                    <w:p w14:paraId="25D2C4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21BFAD4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516686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33D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893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120AB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312C1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75A8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CA51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B041B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D6F9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B73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E81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49CB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6B0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03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897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F76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B499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B1D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ADE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C56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9EEC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722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69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C742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5FFA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26B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B721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85A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0BBA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4F8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EC2D65" w14:textId="77777777" w:rsidR="00134685" w:rsidRDefault="00134685">
                      <w:pPr>
                        <w:rPr>
                          <w:lang w:val="el-GR"/>
                        </w:rPr>
                      </w:pPr>
                    </w:p>
                    <w:p w14:paraId="1696387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C00C642" w14:textId="77777777" w:rsidR="00134685" w:rsidRDefault="00134685">
                      <w:pPr>
                        <w:tabs>
                          <w:tab w:val="left" w:pos="360"/>
                          <w:tab w:val="left" w:pos="540"/>
                        </w:tabs>
                        <w:rPr>
                          <w:lang w:val="el-GR"/>
                        </w:rPr>
                      </w:pPr>
                    </w:p>
                    <w:p w14:paraId="64C29F1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95D98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6B36F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CB9C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4A6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8136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3D056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04EFA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6991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F588E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C920B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D09B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1E6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98A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AA9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023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D897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C9E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642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368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E4B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CBA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F1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0C5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B84A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BEB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8BE6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0DA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3CC0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4E7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77D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0F2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EE410" w14:textId="77777777" w:rsidR="00134685" w:rsidRDefault="00134685">
                      <w:pPr>
                        <w:rPr>
                          <w:lang w:val="el-GR"/>
                        </w:rPr>
                      </w:pPr>
                    </w:p>
                    <w:p w14:paraId="301FE18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21BB5DC" w14:textId="77777777" w:rsidR="00134685" w:rsidRDefault="00134685">
                      <w:pPr>
                        <w:tabs>
                          <w:tab w:val="left" w:pos="360"/>
                          <w:tab w:val="left" w:pos="540"/>
                        </w:tabs>
                        <w:rPr>
                          <w:lang w:val="el-GR"/>
                        </w:rPr>
                      </w:pPr>
                    </w:p>
                    <w:p w14:paraId="0C1C8D2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E5F7E3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7079B9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1F2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757C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2E4D6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5CEB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C70B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0C1D9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D8212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7B7C42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06C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257D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C50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3A2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9A1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1E8E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E93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8639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781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ED27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036A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FEC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A58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AA07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3B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0BF4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AA5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CC4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451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816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6C7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3EA57" w14:textId="77777777" w:rsidR="00134685" w:rsidRDefault="00134685">
                      <w:pPr>
                        <w:rPr>
                          <w:lang w:val="el-GR"/>
                        </w:rPr>
                      </w:pPr>
                    </w:p>
                    <w:p w14:paraId="1F21B01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A6D742A" w14:textId="77777777" w:rsidR="00134685" w:rsidRDefault="00134685">
                      <w:pPr>
                        <w:tabs>
                          <w:tab w:val="left" w:pos="360"/>
                          <w:tab w:val="left" w:pos="540"/>
                        </w:tabs>
                        <w:rPr>
                          <w:lang w:val="el-GR"/>
                        </w:rPr>
                      </w:pPr>
                    </w:p>
                    <w:p w14:paraId="040E5B3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5CEB67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63A8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F02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2A2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ED3C8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3721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FC5AD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36106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1EE8A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6D0F8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4B9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E2FD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DB6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E4A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0E6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57B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1D7D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1D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DC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3B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46C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FFDD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7EE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3FE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E15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13E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487A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F1C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3B2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5996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519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1493C" w14:textId="77777777" w:rsidR="00134685" w:rsidRDefault="00134685">
                      <w:pPr>
                        <w:rPr>
                          <w:lang w:val="el-GR"/>
                        </w:rPr>
                      </w:pPr>
                    </w:p>
                    <w:p w14:paraId="7A9340F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30FA9B" w14:textId="77777777" w:rsidR="00134685" w:rsidRDefault="00134685">
                      <w:pPr>
                        <w:tabs>
                          <w:tab w:val="left" w:pos="360"/>
                          <w:tab w:val="left" w:pos="540"/>
                        </w:tabs>
                        <w:rPr>
                          <w:lang w:val="el-GR"/>
                        </w:rPr>
                      </w:pPr>
                    </w:p>
                    <w:p w14:paraId="380AFE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8C9A7E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B3B5F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C6B5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EB2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BED9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2616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33DD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D2AA5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DEBE8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3F13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CDE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083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B48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B6B0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F79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6D7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0F4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E24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8135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1A1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578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1FF1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242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555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24E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D32A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54F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B86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BBD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F93D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C261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18D55" w14:textId="77777777" w:rsidR="00134685" w:rsidRDefault="00134685">
                      <w:pPr>
                        <w:rPr>
                          <w:lang w:val="el-GR"/>
                        </w:rPr>
                      </w:pPr>
                    </w:p>
                    <w:p w14:paraId="2E67C17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D767016" w14:textId="77777777" w:rsidR="00134685" w:rsidRDefault="00134685">
                      <w:pPr>
                        <w:tabs>
                          <w:tab w:val="left" w:pos="360"/>
                          <w:tab w:val="left" w:pos="540"/>
                        </w:tabs>
                        <w:rPr>
                          <w:lang w:val="el-GR"/>
                        </w:rPr>
                      </w:pPr>
                    </w:p>
                    <w:p w14:paraId="23B6E51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A8083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F4813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2CBA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D3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EBA8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9D19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EA3F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8716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6926A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5FD1B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1306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AF7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7BA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C4F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CFD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AF13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8CC2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0562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615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BFCB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DEED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822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540A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2523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F93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848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7FC2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15C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4A1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66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CE50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2AC9F" w14:textId="77777777" w:rsidR="00134685" w:rsidRDefault="00134685">
                      <w:pPr>
                        <w:rPr>
                          <w:lang w:val="el-GR"/>
                        </w:rPr>
                      </w:pPr>
                    </w:p>
                    <w:p w14:paraId="6EA52F8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21CE066" w14:textId="77777777" w:rsidR="00134685" w:rsidRDefault="00134685">
                      <w:pPr>
                        <w:tabs>
                          <w:tab w:val="left" w:pos="360"/>
                          <w:tab w:val="left" w:pos="540"/>
                        </w:tabs>
                        <w:rPr>
                          <w:lang w:val="el-GR"/>
                        </w:rPr>
                      </w:pPr>
                    </w:p>
                    <w:p w14:paraId="38D9963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0E64FB8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53111B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578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B5B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FBCD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B4D88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78F2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F65EA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9A257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749BA5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88E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FAC8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E13C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BFB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9E1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1E0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FF9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0B2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7B34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BD5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A8A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709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4ED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AE37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A313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4211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561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636C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7DD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D0C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796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2326B3" w14:textId="77777777" w:rsidR="00134685" w:rsidRDefault="00134685">
                      <w:pPr>
                        <w:rPr>
                          <w:lang w:val="el-GR"/>
                        </w:rPr>
                      </w:pPr>
                    </w:p>
                    <w:p w14:paraId="6390846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3377E6" w14:textId="77777777" w:rsidR="00134685" w:rsidRDefault="00134685">
                      <w:pPr>
                        <w:tabs>
                          <w:tab w:val="left" w:pos="360"/>
                          <w:tab w:val="left" w:pos="540"/>
                        </w:tabs>
                        <w:rPr>
                          <w:lang w:val="el-GR"/>
                        </w:rPr>
                      </w:pPr>
                    </w:p>
                    <w:p w14:paraId="638B73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77D2DB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6F42C7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7ED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A7B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B409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7B944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86FC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893F0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44E15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84A3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725C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D30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930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FDC7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CF9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889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6597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653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7037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08C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E5D2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B850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E600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43F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06C8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8C5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350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59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4DA6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82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9D1D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808386" w14:textId="77777777" w:rsidR="00134685" w:rsidRDefault="00134685">
                      <w:pPr>
                        <w:rPr>
                          <w:lang w:val="el-GR"/>
                        </w:rPr>
                      </w:pPr>
                    </w:p>
                    <w:p w14:paraId="4D4279F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A4E64E8" w14:textId="77777777" w:rsidR="00134685" w:rsidRDefault="00134685">
                      <w:pPr>
                        <w:tabs>
                          <w:tab w:val="left" w:pos="360"/>
                          <w:tab w:val="left" w:pos="540"/>
                        </w:tabs>
                        <w:rPr>
                          <w:lang w:val="el-GR"/>
                        </w:rPr>
                      </w:pPr>
                    </w:p>
                    <w:p w14:paraId="7C81E02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D807FF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5BA44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E6BD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85E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43C69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112566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EB03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E742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F89D8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2C160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68B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AAE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874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6CF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12B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7810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0BC6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CD83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472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E07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3E3A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4EA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DFE9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0920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54F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5FD9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22E5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C2D7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507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F97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1E4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5466D" w14:textId="77777777" w:rsidR="00134685" w:rsidRDefault="00134685">
                      <w:pPr>
                        <w:rPr>
                          <w:lang w:val="el-GR"/>
                        </w:rPr>
                      </w:pPr>
                    </w:p>
                    <w:p w14:paraId="440B7DB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7E3BA11" w14:textId="77777777" w:rsidR="00134685" w:rsidRDefault="00134685">
                      <w:pPr>
                        <w:tabs>
                          <w:tab w:val="left" w:pos="360"/>
                          <w:tab w:val="left" w:pos="540"/>
                        </w:tabs>
                        <w:rPr>
                          <w:lang w:val="el-GR"/>
                        </w:rPr>
                      </w:pPr>
                    </w:p>
                    <w:p w14:paraId="4665E21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D9E49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C640A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268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6E6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2ED1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9F93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E8B7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C686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12178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1DC9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C68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064C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C46C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B64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A09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34D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DE45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4D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923C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3303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2B1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F093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65CE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D60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9B16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1FF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73E0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89F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B182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DD1B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65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5E093" w14:textId="77777777" w:rsidR="00134685" w:rsidRDefault="00134685">
                      <w:pPr>
                        <w:rPr>
                          <w:lang w:val="el-GR"/>
                        </w:rPr>
                      </w:pPr>
                    </w:p>
                    <w:p w14:paraId="27E547B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FBEE13" w14:textId="77777777" w:rsidR="00134685" w:rsidRDefault="00134685">
                      <w:pPr>
                        <w:tabs>
                          <w:tab w:val="left" w:pos="360"/>
                          <w:tab w:val="left" w:pos="540"/>
                        </w:tabs>
                        <w:rPr>
                          <w:lang w:val="el-GR"/>
                        </w:rPr>
                      </w:pPr>
                    </w:p>
                    <w:p w14:paraId="58E91F2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025CE3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086DE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015D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76B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7392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794B8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53BE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D17DF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DA591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2F9820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3AA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6E2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F516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D9E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6CE2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4AD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004B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4B0E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7FA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019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EA17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29D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240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DDE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869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0ECB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25D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085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FD6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1FB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395D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2CE5C" w14:textId="77777777" w:rsidR="00134685" w:rsidRDefault="00134685">
                      <w:pPr>
                        <w:rPr>
                          <w:lang w:val="el-GR"/>
                        </w:rPr>
                      </w:pPr>
                    </w:p>
                    <w:p w14:paraId="0473612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9623AA7" w14:textId="77777777" w:rsidR="00134685" w:rsidRDefault="00134685">
                      <w:pPr>
                        <w:tabs>
                          <w:tab w:val="left" w:pos="360"/>
                          <w:tab w:val="left" w:pos="540"/>
                        </w:tabs>
                        <w:rPr>
                          <w:lang w:val="el-GR"/>
                        </w:rPr>
                      </w:pPr>
                    </w:p>
                    <w:p w14:paraId="287108B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1367109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73F55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A44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59E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9D4BA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6C84A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2A2CC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0478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91A42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5300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5A23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109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989E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471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567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F9A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46BB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797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254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871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9D7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B7B7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26D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F58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3478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632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A41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515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9C9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B5B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5B5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03708" w14:textId="77777777" w:rsidR="00134685" w:rsidRDefault="00134685">
                      <w:pPr>
                        <w:rPr>
                          <w:lang w:val="el-GR"/>
                        </w:rPr>
                      </w:pPr>
                    </w:p>
                    <w:p w14:paraId="46DC1F1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5A2D3B6" w14:textId="77777777" w:rsidR="00134685" w:rsidRDefault="00134685">
                      <w:pPr>
                        <w:tabs>
                          <w:tab w:val="left" w:pos="360"/>
                          <w:tab w:val="left" w:pos="540"/>
                        </w:tabs>
                        <w:rPr>
                          <w:lang w:val="el-GR"/>
                        </w:rPr>
                      </w:pPr>
                    </w:p>
                    <w:p w14:paraId="52A0B2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9F5599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47AF5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2E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309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1EAF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E02C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1E90A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9F81F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4B0A1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CF41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6F5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E226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05E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9064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745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AFD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75E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5E97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348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3BC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31FA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180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7AD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7569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4B39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EB30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4A3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F001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734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DE75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203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9DCF8" w14:textId="77777777" w:rsidR="00134685" w:rsidRDefault="00134685">
                      <w:pPr>
                        <w:rPr>
                          <w:lang w:val="el-GR"/>
                        </w:rPr>
                      </w:pPr>
                    </w:p>
                    <w:p w14:paraId="68BEE0B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DBFEFBF" w14:textId="77777777" w:rsidR="00134685" w:rsidRDefault="00134685">
                      <w:pPr>
                        <w:tabs>
                          <w:tab w:val="left" w:pos="360"/>
                          <w:tab w:val="left" w:pos="540"/>
                        </w:tabs>
                        <w:rPr>
                          <w:lang w:val="el-GR"/>
                        </w:rPr>
                      </w:pPr>
                    </w:p>
                    <w:p w14:paraId="475D6AB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5D40A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29A51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B5F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B9E7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82C5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2CA9E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32C02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00356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18F51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077F2F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493C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9E52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D086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CEED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87F6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7B7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9D9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40EA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7B6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D7D6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47FE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409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E5C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9DE2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CD4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44B7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3A62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E426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975E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232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67ED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03FEEB" w14:textId="77777777" w:rsidR="00134685" w:rsidRDefault="00134685">
                      <w:pPr>
                        <w:rPr>
                          <w:lang w:val="el-GR"/>
                        </w:rPr>
                      </w:pPr>
                    </w:p>
                    <w:p w14:paraId="0A57501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2A87093" w14:textId="77777777" w:rsidR="00134685" w:rsidRDefault="00134685">
                      <w:pPr>
                        <w:tabs>
                          <w:tab w:val="left" w:pos="360"/>
                          <w:tab w:val="left" w:pos="540"/>
                        </w:tabs>
                        <w:rPr>
                          <w:lang w:val="el-GR"/>
                        </w:rPr>
                      </w:pPr>
                    </w:p>
                    <w:p w14:paraId="22F398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6345C6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51C94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048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911D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32D32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DAE6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CD18E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404A7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7602F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0B5C6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077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155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ECBD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25BC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BBD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C5D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89D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CED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205A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ED3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392E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BFC8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694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F2FF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9C7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99D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EBB0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D2F2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5B3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69F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B03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AF055" w14:textId="77777777" w:rsidR="00134685" w:rsidRDefault="00134685">
                      <w:pPr>
                        <w:rPr>
                          <w:lang w:val="el-GR"/>
                        </w:rPr>
                      </w:pPr>
                    </w:p>
                    <w:p w14:paraId="35D2A6B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D52E9BC" w14:textId="77777777" w:rsidR="00134685" w:rsidRDefault="00134685">
                      <w:pPr>
                        <w:tabs>
                          <w:tab w:val="left" w:pos="360"/>
                          <w:tab w:val="left" w:pos="540"/>
                        </w:tabs>
                        <w:rPr>
                          <w:lang w:val="el-GR"/>
                        </w:rPr>
                      </w:pPr>
                    </w:p>
                    <w:p w14:paraId="20DDCC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7E916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441B18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848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7CE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656D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AED8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BBBC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3DDE6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8A7D3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7F3B3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CF8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1908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54D7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481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3641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578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59B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F39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6D3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16AA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B31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ADD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F66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81D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FF7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32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A5E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D87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5B96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A948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2F3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616C46" w14:textId="77777777" w:rsidR="00134685" w:rsidRDefault="00134685">
                      <w:pPr>
                        <w:rPr>
                          <w:lang w:val="el-GR"/>
                        </w:rPr>
                      </w:pPr>
                    </w:p>
                    <w:p w14:paraId="4F83AC3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972C4AD" w14:textId="77777777" w:rsidR="00134685" w:rsidRDefault="00134685">
                      <w:pPr>
                        <w:tabs>
                          <w:tab w:val="left" w:pos="360"/>
                          <w:tab w:val="left" w:pos="540"/>
                        </w:tabs>
                        <w:rPr>
                          <w:lang w:val="el-GR"/>
                        </w:rPr>
                      </w:pPr>
                    </w:p>
                    <w:p w14:paraId="12EFDCA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6F0577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D5872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CF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2B6D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17C7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E085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710F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6E621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B5422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B898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CFC1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DFE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1C8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0AF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2FD0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6B90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92D0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5DFD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CD76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37DE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5A94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07FE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611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57E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33F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A2A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F3B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A9E6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2EE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AFE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593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B151D4" w14:textId="77777777" w:rsidR="00134685" w:rsidRDefault="00134685">
                      <w:pPr>
                        <w:rPr>
                          <w:lang w:val="el-GR"/>
                        </w:rPr>
                      </w:pPr>
                    </w:p>
                    <w:p w14:paraId="7F9D363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D34B929" w14:textId="77777777" w:rsidR="00134685" w:rsidRDefault="00134685">
                      <w:pPr>
                        <w:tabs>
                          <w:tab w:val="left" w:pos="360"/>
                          <w:tab w:val="left" w:pos="540"/>
                        </w:tabs>
                        <w:rPr>
                          <w:lang w:val="el-GR"/>
                        </w:rPr>
                      </w:pPr>
                    </w:p>
                    <w:p w14:paraId="7AB03F1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672714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F71D7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27C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BE3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803F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DD6F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15021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FE61E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FEDF9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D57E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564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C787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A126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4143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7A7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A33F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C196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2A7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A73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DEA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0821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A2C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A8A7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2107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FDA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E5EC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DA5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53B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929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EA4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0850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F4471D" w14:textId="77777777" w:rsidR="00134685" w:rsidRDefault="00134685">
                      <w:pPr>
                        <w:rPr>
                          <w:lang w:val="el-GR"/>
                        </w:rPr>
                      </w:pPr>
                    </w:p>
                    <w:p w14:paraId="2758DA1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6B33A76" w14:textId="77777777" w:rsidR="00134685" w:rsidRDefault="00134685">
                      <w:pPr>
                        <w:tabs>
                          <w:tab w:val="left" w:pos="360"/>
                          <w:tab w:val="left" w:pos="540"/>
                        </w:tabs>
                        <w:rPr>
                          <w:lang w:val="el-GR"/>
                        </w:rPr>
                      </w:pPr>
                    </w:p>
                    <w:p w14:paraId="74D68AB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65959E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38008B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EECD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AA7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E2BFB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CE12A8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29DB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CE29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11832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3E01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7B8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32B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875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569F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213D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A4D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BCD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30F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AB63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26B1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EB3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E8D4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C33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8610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2D8C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1F2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921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53E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D4A6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377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D7BC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64628F" w14:textId="77777777" w:rsidR="00134685" w:rsidRDefault="00134685">
                      <w:pPr>
                        <w:rPr>
                          <w:lang w:val="el-GR"/>
                        </w:rPr>
                      </w:pPr>
                    </w:p>
                    <w:p w14:paraId="3525F44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C19D41D" w14:textId="77777777" w:rsidR="00134685" w:rsidRDefault="00134685">
                      <w:pPr>
                        <w:tabs>
                          <w:tab w:val="left" w:pos="360"/>
                          <w:tab w:val="left" w:pos="540"/>
                        </w:tabs>
                        <w:rPr>
                          <w:lang w:val="el-GR"/>
                        </w:rPr>
                      </w:pPr>
                    </w:p>
                    <w:p w14:paraId="55EB217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86FD6A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589B6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34E2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F19B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D8E0F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3BEC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EDCD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FA853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D508E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C3B7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36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C154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687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55AF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E1F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9F7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7E3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6D2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D97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AD9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3AA6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21A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6B02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4686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33E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D2AB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924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6E7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BF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74A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5CA3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0C2B60" w14:textId="77777777" w:rsidR="00134685" w:rsidRDefault="00134685">
                      <w:pPr>
                        <w:rPr>
                          <w:lang w:val="el-GR"/>
                        </w:rPr>
                      </w:pPr>
                    </w:p>
                    <w:p w14:paraId="3FE8F57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71EA0BD" w14:textId="77777777" w:rsidR="00134685" w:rsidRDefault="00134685">
                      <w:pPr>
                        <w:tabs>
                          <w:tab w:val="left" w:pos="360"/>
                          <w:tab w:val="left" w:pos="540"/>
                        </w:tabs>
                        <w:rPr>
                          <w:lang w:val="el-GR"/>
                        </w:rPr>
                      </w:pPr>
                    </w:p>
                    <w:p w14:paraId="1D0954D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A07ADD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63A407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680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70A5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7CCA1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C62D1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1AEE5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3784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E257F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454C3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A64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DC4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158B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80C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6089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5B8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A6E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5C8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DA90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D4E6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A88E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7B6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AA9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535C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7C2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9A3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4A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B9D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B716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D868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DA3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D385C" w14:textId="77777777" w:rsidR="00134685" w:rsidRDefault="00134685">
                      <w:pPr>
                        <w:rPr>
                          <w:lang w:val="el-GR"/>
                        </w:rPr>
                      </w:pPr>
                    </w:p>
                    <w:p w14:paraId="4797D57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6E64C32" w14:textId="77777777" w:rsidR="00134685" w:rsidRDefault="00134685">
                      <w:pPr>
                        <w:tabs>
                          <w:tab w:val="left" w:pos="360"/>
                          <w:tab w:val="left" w:pos="540"/>
                        </w:tabs>
                        <w:rPr>
                          <w:lang w:val="el-GR"/>
                        </w:rPr>
                      </w:pPr>
                    </w:p>
                    <w:p w14:paraId="6C05D29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366C95B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EB863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B0D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5B4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AC56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93D23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F555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DD626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14895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E5C7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3058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F48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1FDA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931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8820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35B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9E7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270B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8EE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482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6486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6DB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6E8F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91E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68A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2AD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3BF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5FF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C976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D9A1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15E4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D0755" w14:textId="77777777" w:rsidR="00134685" w:rsidRDefault="00134685">
                      <w:pPr>
                        <w:rPr>
                          <w:lang w:val="el-GR"/>
                        </w:rPr>
                      </w:pPr>
                    </w:p>
                    <w:p w14:paraId="390F258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51FFAEC" w14:textId="77777777" w:rsidR="00134685" w:rsidRDefault="00134685">
                      <w:pPr>
                        <w:tabs>
                          <w:tab w:val="left" w:pos="360"/>
                          <w:tab w:val="left" w:pos="540"/>
                        </w:tabs>
                        <w:rPr>
                          <w:lang w:val="el-GR"/>
                        </w:rPr>
                      </w:pPr>
                    </w:p>
                    <w:p w14:paraId="06E9F6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58AC9E8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714AC5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90A0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D1B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B80C7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EC26AB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8518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F839D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D07AE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2D088C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3F8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27B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5DC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CA0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2F08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74AE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5939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ECB6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2CBA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08E6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BF9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2DD4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D63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2BD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8F46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533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1A48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8E6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673A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329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65C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C65050" w14:textId="77777777" w:rsidR="00134685" w:rsidRDefault="00134685">
                      <w:pPr>
                        <w:rPr>
                          <w:lang w:val="el-GR"/>
                        </w:rPr>
                      </w:pPr>
                    </w:p>
                    <w:p w14:paraId="3D03F4F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BDA655A" w14:textId="77777777" w:rsidR="00134685" w:rsidRDefault="00134685">
                      <w:pPr>
                        <w:tabs>
                          <w:tab w:val="left" w:pos="360"/>
                          <w:tab w:val="left" w:pos="540"/>
                        </w:tabs>
                        <w:rPr>
                          <w:lang w:val="el-GR"/>
                        </w:rPr>
                      </w:pPr>
                    </w:p>
                    <w:p w14:paraId="646F068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25B86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C353B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656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6A4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B250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E95E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CC6F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E974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19131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FF4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3130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2B1A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9AA5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CEC5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75F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240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4BE3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431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A92C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CD5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405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4E8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6C6B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B73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5D97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89FE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0522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07E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2EE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F761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5FE8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474CA" w14:textId="77777777" w:rsidR="00134685" w:rsidRDefault="00134685">
                      <w:pPr>
                        <w:rPr>
                          <w:lang w:val="el-GR"/>
                        </w:rPr>
                      </w:pPr>
                    </w:p>
                    <w:p w14:paraId="1411179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EC3BEA5" w14:textId="77777777" w:rsidR="00134685" w:rsidRDefault="00134685">
                      <w:pPr>
                        <w:tabs>
                          <w:tab w:val="left" w:pos="360"/>
                          <w:tab w:val="left" w:pos="540"/>
                        </w:tabs>
                        <w:rPr>
                          <w:lang w:val="el-GR"/>
                        </w:rPr>
                      </w:pPr>
                    </w:p>
                    <w:p w14:paraId="6675AD4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B84BD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E715E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D5B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DD5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96FE3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A2F7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0AE3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B80B4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96908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53308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D403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6C5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1DD9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19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4D8C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1E83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9F9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54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A37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3A38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353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301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1DE4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DF10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80F1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B217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112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B3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C64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475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8AC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71CD5" w14:textId="77777777" w:rsidR="00134685" w:rsidRDefault="00134685">
                      <w:pPr>
                        <w:rPr>
                          <w:lang w:val="el-GR"/>
                        </w:rPr>
                      </w:pPr>
                    </w:p>
                    <w:p w14:paraId="79B9D7F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9F0E99" w14:textId="77777777" w:rsidR="00134685" w:rsidRDefault="00134685">
                      <w:pPr>
                        <w:tabs>
                          <w:tab w:val="left" w:pos="360"/>
                          <w:tab w:val="left" w:pos="540"/>
                        </w:tabs>
                        <w:rPr>
                          <w:lang w:val="el-GR"/>
                        </w:rPr>
                      </w:pPr>
                    </w:p>
                    <w:p w14:paraId="15FFE4C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4F7FD3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8BAAB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3A2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0FA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4DEE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C7D6C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88479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306DD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F1903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6375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8C9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395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F31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1D9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053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14A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FA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CD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851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BA4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E9ED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4CA3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3209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A972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039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F989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2F56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0B5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6C6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5BF0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710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A3C29" w14:textId="77777777" w:rsidR="00134685" w:rsidRDefault="00134685">
                      <w:pPr>
                        <w:rPr>
                          <w:lang w:val="el-GR"/>
                        </w:rPr>
                      </w:pPr>
                    </w:p>
                    <w:p w14:paraId="5542BC0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34F950" w14:textId="77777777" w:rsidR="00134685" w:rsidRDefault="00134685">
                      <w:pPr>
                        <w:tabs>
                          <w:tab w:val="left" w:pos="360"/>
                          <w:tab w:val="left" w:pos="540"/>
                        </w:tabs>
                        <w:rPr>
                          <w:lang w:val="el-GR"/>
                        </w:rPr>
                      </w:pPr>
                    </w:p>
                    <w:p w14:paraId="174D73E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164A99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DCB71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D6E5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6C6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B45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8BD37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FB25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D86D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F3F82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w:t>
                      </w:r>
                      <w:r>
                        <w:rPr>
                          <w:rFonts w:ascii="Georgia" w:hAnsi="Georgia" w:cs="Arial"/>
                          <w:sz w:val="22"/>
                          <w:szCs w:val="22"/>
                          <w:shd w:val="clear" w:color="auto" w:fill="FFFFFF"/>
                          <w:lang w:val="el-GR"/>
                        </w:rPr>
                        <w:t>Π.</w:t>
                      </w:r>
                    </w:p>
                    <w:p w14:paraId="658327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88F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BA1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0B95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7659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66DE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C73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894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C3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2C7B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2FF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4FCB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759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13A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3C42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C1B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974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BD2B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329B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989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65BE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362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F4D77A" w14:textId="77777777" w:rsidR="00134685" w:rsidRDefault="00134685">
                      <w:pPr>
                        <w:rPr>
                          <w:lang w:val="el-GR"/>
                        </w:rPr>
                      </w:pPr>
                    </w:p>
                    <w:p w14:paraId="2BFB4D5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2D303A1" w14:textId="77777777" w:rsidR="00134685" w:rsidRDefault="00134685">
                      <w:pPr>
                        <w:tabs>
                          <w:tab w:val="left" w:pos="360"/>
                          <w:tab w:val="left" w:pos="540"/>
                        </w:tabs>
                        <w:rPr>
                          <w:lang w:val="el-GR"/>
                        </w:rPr>
                      </w:pPr>
                    </w:p>
                    <w:p w14:paraId="543F2F7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170C213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476273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0423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DC72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25C02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B49B7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1310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6B44D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3D2BB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2FC236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C359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99C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0CBE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FD8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44E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2965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3473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F59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757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222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604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78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08D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26C9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058A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8F0B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C7EF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C4B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3228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4073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8F6C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432F18" w14:textId="77777777" w:rsidR="00134685" w:rsidRDefault="00134685">
                      <w:pPr>
                        <w:rPr>
                          <w:lang w:val="el-GR"/>
                        </w:rPr>
                      </w:pPr>
                    </w:p>
                    <w:p w14:paraId="2B725A1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CF75BA1" w14:textId="77777777" w:rsidR="00134685" w:rsidRDefault="00134685">
                      <w:pPr>
                        <w:tabs>
                          <w:tab w:val="left" w:pos="360"/>
                          <w:tab w:val="left" w:pos="540"/>
                        </w:tabs>
                        <w:rPr>
                          <w:lang w:val="el-GR"/>
                        </w:rPr>
                      </w:pPr>
                    </w:p>
                    <w:p w14:paraId="1883149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77B8D9C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0987EF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F908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0C9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EE5A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4C18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63E70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A1D4B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6AA27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E665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BE0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72D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F53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D654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839F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99F1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DA54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E9D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B5B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D47E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A51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645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1F2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A143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B6F6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475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A8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4A0C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D4A5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1C4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1E2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FA568" w14:textId="77777777" w:rsidR="00134685" w:rsidRDefault="00134685">
                      <w:pPr>
                        <w:rPr>
                          <w:lang w:val="el-GR"/>
                        </w:rPr>
                      </w:pPr>
                    </w:p>
                    <w:p w14:paraId="32E9495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AE8DA8" w14:textId="77777777" w:rsidR="00134685" w:rsidRDefault="00134685">
                      <w:pPr>
                        <w:tabs>
                          <w:tab w:val="left" w:pos="360"/>
                          <w:tab w:val="left" w:pos="540"/>
                        </w:tabs>
                        <w:rPr>
                          <w:lang w:val="el-GR"/>
                        </w:rPr>
                      </w:pPr>
                    </w:p>
                    <w:p w14:paraId="557D28B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D8FE7A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4B685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35E4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437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5B188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C8450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0D56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B258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FBCC6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DD41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1BC4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BD2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F14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DCDF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775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048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E4F1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1D5E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5A5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BA6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8C82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799C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2A5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EE9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DAD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F3E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9CE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59CC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2E2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84B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04C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59F47" w14:textId="77777777" w:rsidR="00134685" w:rsidRDefault="00134685">
                      <w:pPr>
                        <w:rPr>
                          <w:lang w:val="el-GR"/>
                        </w:rPr>
                      </w:pPr>
                    </w:p>
                    <w:p w14:paraId="3CDC21F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410AD6A" w14:textId="77777777" w:rsidR="00134685" w:rsidRDefault="00134685">
                      <w:pPr>
                        <w:tabs>
                          <w:tab w:val="left" w:pos="360"/>
                          <w:tab w:val="left" w:pos="540"/>
                        </w:tabs>
                        <w:rPr>
                          <w:lang w:val="el-GR"/>
                        </w:rPr>
                      </w:pPr>
                    </w:p>
                    <w:p w14:paraId="6ED9B8C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192EBD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C6E2B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78BE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262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A431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82CA2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5548A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D0CEA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9518B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4E2F8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171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567C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B08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A02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904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301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A1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F3F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765D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F2F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C58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422E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0A0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BA3B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C83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65ED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514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5FF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18D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092B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51F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F2AE9" w14:textId="77777777" w:rsidR="00134685" w:rsidRDefault="00134685">
                      <w:pPr>
                        <w:rPr>
                          <w:lang w:val="el-GR"/>
                        </w:rPr>
                      </w:pPr>
                    </w:p>
                    <w:p w14:paraId="32BE073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F28536D" w14:textId="77777777" w:rsidR="00134685" w:rsidRDefault="00134685">
                      <w:pPr>
                        <w:tabs>
                          <w:tab w:val="left" w:pos="360"/>
                          <w:tab w:val="left" w:pos="540"/>
                        </w:tabs>
                        <w:rPr>
                          <w:lang w:val="el-GR"/>
                        </w:rPr>
                      </w:pPr>
                    </w:p>
                    <w:p w14:paraId="0915532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2235E0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1DBE7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1A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1EB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3BAC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C272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AB32F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CF9A0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55E10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71A6B0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CDC1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A91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6A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95C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6D3B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2CF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244A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5A0B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84BF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B91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F0B9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09B4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57B6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10CB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DE8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559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EA9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7BAB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CB8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C37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7A53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D60625" w14:textId="77777777" w:rsidR="00134685" w:rsidRDefault="00134685">
                      <w:pPr>
                        <w:rPr>
                          <w:lang w:val="el-GR"/>
                        </w:rPr>
                      </w:pPr>
                    </w:p>
                    <w:p w14:paraId="64B68BA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A17D005" w14:textId="77777777" w:rsidR="00134685" w:rsidRDefault="00134685">
                      <w:pPr>
                        <w:tabs>
                          <w:tab w:val="left" w:pos="360"/>
                          <w:tab w:val="left" w:pos="540"/>
                        </w:tabs>
                        <w:rPr>
                          <w:lang w:val="el-GR"/>
                        </w:rPr>
                      </w:pPr>
                    </w:p>
                    <w:p w14:paraId="0E9427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4BE675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778EB4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BC86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755A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E942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26955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3B86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9D94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600E6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5151C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5EB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1EF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AD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DE3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710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74EC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972E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D67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4E28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F93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4829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709A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EBC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E1FA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178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C5C6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DE8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7EC5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59A8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8F48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71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6E741B" w14:textId="77777777" w:rsidR="00134685" w:rsidRDefault="00134685">
                      <w:pPr>
                        <w:rPr>
                          <w:lang w:val="el-GR"/>
                        </w:rPr>
                      </w:pPr>
                    </w:p>
                    <w:p w14:paraId="3569322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FB71103" w14:textId="77777777" w:rsidR="00134685" w:rsidRDefault="00134685">
                      <w:pPr>
                        <w:tabs>
                          <w:tab w:val="left" w:pos="360"/>
                          <w:tab w:val="left" w:pos="540"/>
                        </w:tabs>
                        <w:rPr>
                          <w:lang w:val="el-GR"/>
                        </w:rPr>
                      </w:pPr>
                    </w:p>
                    <w:p w14:paraId="4D1475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4DB998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79E1B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F30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03ED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A8A16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64586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43B7E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F3EA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6E42F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D0C9E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857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350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54A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605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462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4E6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986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7D25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78B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EE6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B39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D02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58C8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1DE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3E0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8E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FF1F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FB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4BB1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D5CE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6D08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4C8B7" w14:textId="77777777" w:rsidR="00134685" w:rsidRDefault="00134685">
                      <w:pPr>
                        <w:rPr>
                          <w:lang w:val="el-GR"/>
                        </w:rPr>
                      </w:pPr>
                    </w:p>
                    <w:p w14:paraId="12F504A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CC02AFF" w14:textId="77777777" w:rsidR="00134685" w:rsidRDefault="00134685">
                      <w:pPr>
                        <w:tabs>
                          <w:tab w:val="left" w:pos="360"/>
                          <w:tab w:val="left" w:pos="540"/>
                        </w:tabs>
                        <w:rPr>
                          <w:lang w:val="el-GR"/>
                        </w:rPr>
                      </w:pPr>
                    </w:p>
                    <w:p w14:paraId="533E58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9D7B98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3F4E1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8788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8DF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7136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DF02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764E2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A248D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D19CB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2D7560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5E1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35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9CB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4C8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59C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FE4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D7F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340A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810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431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CB55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0D9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1F8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C9A3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94E2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B70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905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4974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F55D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1E53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AD8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EE0165" w14:textId="77777777" w:rsidR="00134685" w:rsidRDefault="00134685">
                      <w:pPr>
                        <w:rPr>
                          <w:lang w:val="el-GR"/>
                        </w:rPr>
                      </w:pPr>
                    </w:p>
                    <w:p w14:paraId="24B8762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39996C0" w14:textId="77777777" w:rsidR="00134685" w:rsidRDefault="00134685">
                      <w:pPr>
                        <w:tabs>
                          <w:tab w:val="left" w:pos="360"/>
                          <w:tab w:val="left" w:pos="540"/>
                        </w:tabs>
                        <w:rPr>
                          <w:lang w:val="el-GR"/>
                        </w:rPr>
                      </w:pPr>
                    </w:p>
                    <w:p w14:paraId="463922C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18F7529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6328CD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F65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744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29465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F7C66A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7ACF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76B87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8E8C3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74A5C0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CDE9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472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B42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73E1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DB7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B9BC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76C6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436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AE4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8F39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795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4D24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77BC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C27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84B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A31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DFC8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C97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F99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267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AEB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05D625" w14:textId="77777777" w:rsidR="00134685" w:rsidRDefault="00134685">
                      <w:pPr>
                        <w:rPr>
                          <w:lang w:val="el-GR"/>
                        </w:rPr>
                      </w:pPr>
                    </w:p>
                    <w:p w14:paraId="1BF510C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39152C6" w14:textId="77777777" w:rsidR="00134685" w:rsidRDefault="00134685">
                      <w:pPr>
                        <w:tabs>
                          <w:tab w:val="left" w:pos="360"/>
                          <w:tab w:val="left" w:pos="540"/>
                        </w:tabs>
                        <w:rPr>
                          <w:lang w:val="el-GR"/>
                        </w:rPr>
                      </w:pPr>
                    </w:p>
                    <w:p w14:paraId="19213D6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2B3DC9E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C7848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BF0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094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2522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A7668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15559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82123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01D24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0ED93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844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627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853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414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219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04A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580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6CF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5EF2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9AF0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B70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B41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036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A24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5FC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7D5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0DC0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AEB4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4188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D30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1F2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36A9E" w14:textId="77777777" w:rsidR="00134685" w:rsidRDefault="00134685">
                      <w:pPr>
                        <w:rPr>
                          <w:lang w:val="el-GR"/>
                        </w:rPr>
                      </w:pPr>
                    </w:p>
                    <w:p w14:paraId="1F8DE46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7EFA76" w14:textId="77777777" w:rsidR="00134685" w:rsidRDefault="00134685">
                      <w:pPr>
                        <w:tabs>
                          <w:tab w:val="left" w:pos="360"/>
                          <w:tab w:val="left" w:pos="540"/>
                        </w:tabs>
                        <w:rPr>
                          <w:lang w:val="el-GR"/>
                        </w:rPr>
                      </w:pPr>
                    </w:p>
                    <w:p w14:paraId="1F5B54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DC7EE0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A037A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90B8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333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06C3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D57E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5931D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DA08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74D49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0C58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B9A5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1A4D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F62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123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7BAA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37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CE2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8CAC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BB51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233C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DC58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A45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5AB9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941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6D13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8D49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48B3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D2B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8CC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51A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F622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9062E9" w14:textId="77777777" w:rsidR="00134685" w:rsidRDefault="00134685">
                      <w:pPr>
                        <w:rPr>
                          <w:lang w:val="el-GR"/>
                        </w:rPr>
                      </w:pPr>
                    </w:p>
                    <w:p w14:paraId="232F4F6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06C6B6" w14:textId="77777777" w:rsidR="00134685" w:rsidRDefault="00134685">
                      <w:pPr>
                        <w:tabs>
                          <w:tab w:val="left" w:pos="360"/>
                          <w:tab w:val="left" w:pos="540"/>
                        </w:tabs>
                        <w:rPr>
                          <w:lang w:val="el-GR"/>
                        </w:rPr>
                      </w:pPr>
                    </w:p>
                    <w:p w14:paraId="4402243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133FB4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23B3C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96F5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923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C6C0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B9630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198B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0FDD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AFD68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C4D6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84D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B4C9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42E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B8BF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D7C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4E1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0122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9627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83B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ECE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BF2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867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D17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D5E5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E1EC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938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56B9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046D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EB7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0FA4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20E7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09FD6" w14:textId="77777777" w:rsidR="00134685" w:rsidRDefault="00134685">
                      <w:pPr>
                        <w:rPr>
                          <w:lang w:val="el-GR"/>
                        </w:rPr>
                      </w:pPr>
                    </w:p>
                    <w:p w14:paraId="39B0C72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DD53162" w14:textId="77777777" w:rsidR="00134685" w:rsidRDefault="00134685">
                      <w:pPr>
                        <w:tabs>
                          <w:tab w:val="left" w:pos="360"/>
                          <w:tab w:val="left" w:pos="540"/>
                        </w:tabs>
                        <w:rPr>
                          <w:lang w:val="el-GR"/>
                        </w:rPr>
                      </w:pPr>
                    </w:p>
                    <w:p w14:paraId="06D44D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99ACF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304BA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6EBA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C57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4096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D49B5D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D1077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173ED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D267D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9E683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53F6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421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89E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64D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56F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634A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BE8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5F2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57D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B5F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359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817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7BE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90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4C1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6EB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4B8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27F7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42F7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3C5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2B3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B050C" w14:textId="77777777" w:rsidR="00134685" w:rsidRDefault="00134685">
                      <w:pPr>
                        <w:rPr>
                          <w:lang w:val="el-GR"/>
                        </w:rPr>
                      </w:pPr>
                    </w:p>
                    <w:p w14:paraId="798D561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2C2A5D" w14:textId="77777777" w:rsidR="00134685" w:rsidRDefault="00134685">
                      <w:pPr>
                        <w:tabs>
                          <w:tab w:val="left" w:pos="360"/>
                          <w:tab w:val="left" w:pos="540"/>
                        </w:tabs>
                        <w:rPr>
                          <w:lang w:val="el-GR"/>
                        </w:rPr>
                      </w:pPr>
                    </w:p>
                    <w:p w14:paraId="3F61F73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C56EDF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1DF44B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F73E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85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C3219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EC00D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E9C67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6EEB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3BC09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573D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565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33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974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80D2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286C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09A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84B2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2EC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0AAC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20D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4BB7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CE2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216B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159A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687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F421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A0D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B37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A18F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6F6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6D9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44260D" w14:textId="77777777" w:rsidR="00134685" w:rsidRDefault="00134685">
                      <w:pPr>
                        <w:rPr>
                          <w:lang w:val="el-GR"/>
                        </w:rPr>
                      </w:pPr>
                    </w:p>
                    <w:p w14:paraId="43748D1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954EF43" w14:textId="77777777" w:rsidR="00134685" w:rsidRDefault="00134685">
                      <w:pPr>
                        <w:tabs>
                          <w:tab w:val="left" w:pos="360"/>
                          <w:tab w:val="left" w:pos="540"/>
                        </w:tabs>
                        <w:rPr>
                          <w:lang w:val="el-GR"/>
                        </w:rPr>
                      </w:pPr>
                    </w:p>
                    <w:p w14:paraId="7A6BC39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33C5BE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0D9EFF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9C1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0404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2DB50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787E5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779E6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0543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EBA97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D1FB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BC57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86CC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6453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4B6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37A5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5B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CED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1E35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735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B85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910F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827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BAE4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D30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BF3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6D2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FD9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5D4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BCC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EB5A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C77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8E0637" w14:textId="77777777" w:rsidR="00134685" w:rsidRDefault="00134685">
                      <w:pPr>
                        <w:rPr>
                          <w:lang w:val="el-GR"/>
                        </w:rPr>
                      </w:pPr>
                    </w:p>
                    <w:p w14:paraId="05912BA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452819" w14:textId="77777777" w:rsidR="00134685" w:rsidRDefault="00134685">
                      <w:pPr>
                        <w:tabs>
                          <w:tab w:val="left" w:pos="360"/>
                          <w:tab w:val="left" w:pos="540"/>
                        </w:tabs>
                        <w:rPr>
                          <w:lang w:val="el-GR"/>
                        </w:rPr>
                      </w:pPr>
                    </w:p>
                    <w:p w14:paraId="51200CE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559C51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90031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729A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8D83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7F77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EAD96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4625A4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2EEC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4324D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E964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019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076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2F3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8029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B1F7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7E8D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01E5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CD58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9D5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E69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9F9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8518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5B7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6451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9D13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F12A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2BF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EF0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FB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B053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9C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0586CB" w14:textId="77777777" w:rsidR="00134685" w:rsidRDefault="00134685">
                      <w:pPr>
                        <w:rPr>
                          <w:lang w:val="el-GR"/>
                        </w:rPr>
                      </w:pPr>
                    </w:p>
                    <w:p w14:paraId="3010DCA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1EDFABE" w14:textId="77777777" w:rsidR="00134685" w:rsidRDefault="00134685">
                      <w:pPr>
                        <w:tabs>
                          <w:tab w:val="left" w:pos="360"/>
                          <w:tab w:val="left" w:pos="540"/>
                        </w:tabs>
                        <w:rPr>
                          <w:lang w:val="el-GR"/>
                        </w:rPr>
                      </w:pPr>
                    </w:p>
                    <w:p w14:paraId="71B8F91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60394F7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11AB17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D65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11D6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B60B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D9A664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53BB0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3A6BE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49985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30670A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4D9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D66A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B37C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D85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C42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8413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FCEF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D90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551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5ED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715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315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DA13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498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B2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590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DB5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602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0C9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7AB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691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D3271" w14:textId="77777777" w:rsidR="00134685" w:rsidRDefault="00134685">
                      <w:pPr>
                        <w:rPr>
                          <w:lang w:val="el-GR"/>
                        </w:rPr>
                      </w:pPr>
                    </w:p>
                    <w:p w14:paraId="7304DCE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C9CAC65" w14:textId="77777777" w:rsidR="00134685" w:rsidRDefault="00134685">
                      <w:pPr>
                        <w:tabs>
                          <w:tab w:val="left" w:pos="360"/>
                          <w:tab w:val="left" w:pos="540"/>
                        </w:tabs>
                        <w:rPr>
                          <w:lang w:val="el-GR"/>
                        </w:rPr>
                      </w:pPr>
                    </w:p>
                    <w:p w14:paraId="418E640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E9F2E8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0BC841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9FE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FCEA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C1CE8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71DA33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0AF3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315D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D714D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468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64E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E14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6CDE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AB63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A16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F72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DDF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75A6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CE4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BA8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93E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9C67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35F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7F6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CF8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663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604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2CE4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54F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9B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4A6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7730AA" w14:textId="77777777" w:rsidR="00134685" w:rsidRDefault="00134685">
                      <w:pPr>
                        <w:rPr>
                          <w:lang w:val="el-GR"/>
                        </w:rPr>
                      </w:pPr>
                    </w:p>
                    <w:p w14:paraId="7C92CCB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6C5467A" w14:textId="77777777" w:rsidR="00134685" w:rsidRDefault="00134685">
                      <w:pPr>
                        <w:tabs>
                          <w:tab w:val="left" w:pos="360"/>
                          <w:tab w:val="left" w:pos="540"/>
                        </w:tabs>
                        <w:rPr>
                          <w:lang w:val="el-GR"/>
                        </w:rPr>
                      </w:pPr>
                    </w:p>
                    <w:p w14:paraId="792D8B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353CE5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211F30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F0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01D8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E778F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C1911B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C9A64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FC8A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5AE80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B8555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D39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B92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EBD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9F2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E7C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6BD3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D12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49F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8C43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0063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ED1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484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0E0F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770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13C9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38F2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E37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ABA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5F8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0AE3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0A4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59030" w14:textId="77777777" w:rsidR="00134685" w:rsidRDefault="00134685">
                      <w:pPr>
                        <w:rPr>
                          <w:lang w:val="el-GR"/>
                        </w:rPr>
                      </w:pPr>
                    </w:p>
                    <w:p w14:paraId="7B29488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9D0E4CB" w14:textId="77777777" w:rsidR="00134685" w:rsidRDefault="00134685">
                      <w:pPr>
                        <w:tabs>
                          <w:tab w:val="left" w:pos="360"/>
                          <w:tab w:val="left" w:pos="540"/>
                        </w:tabs>
                        <w:rPr>
                          <w:lang w:val="el-GR"/>
                        </w:rPr>
                      </w:pPr>
                    </w:p>
                    <w:p w14:paraId="5DE639F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44A295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C21F2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8AD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24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18BD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A6DED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3E1FC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856A11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6EA9E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677CA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AF88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214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5A06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FB1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358D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4C2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2C45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6E63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6F1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636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0742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9983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FD3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3D3B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2A3D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A78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60A4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BC4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090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BC1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D4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EDF1E" w14:textId="77777777" w:rsidR="00134685" w:rsidRDefault="00134685">
                      <w:pPr>
                        <w:rPr>
                          <w:lang w:val="el-GR"/>
                        </w:rPr>
                      </w:pPr>
                    </w:p>
                    <w:p w14:paraId="46125C9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975D1E9" w14:textId="77777777" w:rsidR="00134685" w:rsidRDefault="00134685">
                      <w:pPr>
                        <w:tabs>
                          <w:tab w:val="left" w:pos="360"/>
                          <w:tab w:val="left" w:pos="540"/>
                        </w:tabs>
                        <w:rPr>
                          <w:lang w:val="el-GR"/>
                        </w:rPr>
                      </w:pPr>
                    </w:p>
                    <w:p w14:paraId="4802AA1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94320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0F4380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948E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CCF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D751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B0CE2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E101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F28F5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70DB5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9C36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1FE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FA84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F84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DB9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92B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A9AC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58D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5BDA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D47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48D4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0D8D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0C1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026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FE8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B2CB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697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FBE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1DA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34C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910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0969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32DF5" w14:textId="77777777" w:rsidR="00134685" w:rsidRDefault="00134685">
                      <w:pPr>
                        <w:rPr>
                          <w:lang w:val="el-GR"/>
                        </w:rPr>
                      </w:pPr>
                    </w:p>
                    <w:p w14:paraId="2E76C1D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CF6DA34" w14:textId="77777777" w:rsidR="00134685" w:rsidRDefault="00134685">
                      <w:pPr>
                        <w:tabs>
                          <w:tab w:val="left" w:pos="360"/>
                          <w:tab w:val="left" w:pos="540"/>
                        </w:tabs>
                        <w:rPr>
                          <w:lang w:val="el-GR"/>
                        </w:rPr>
                      </w:pPr>
                    </w:p>
                    <w:p w14:paraId="451DBDD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10940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7AFDE0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AD81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5E8B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84F4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759D1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18A7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D1E3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0BDF8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68AB3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158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7177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1323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69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9A8F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876E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DE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424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B6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336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C510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53A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852C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10D2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6396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830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D88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190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FC1C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5B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56C1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79409" w14:textId="77777777" w:rsidR="00134685" w:rsidRDefault="00134685">
                      <w:pPr>
                        <w:rPr>
                          <w:lang w:val="el-GR"/>
                        </w:rPr>
                      </w:pPr>
                    </w:p>
                    <w:p w14:paraId="3737187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7B1E54B" w14:textId="77777777" w:rsidR="00134685" w:rsidRDefault="00134685">
                      <w:pPr>
                        <w:tabs>
                          <w:tab w:val="left" w:pos="360"/>
                          <w:tab w:val="left" w:pos="540"/>
                        </w:tabs>
                        <w:rPr>
                          <w:lang w:val="el-GR"/>
                        </w:rPr>
                      </w:pPr>
                    </w:p>
                    <w:p w14:paraId="5EB64F3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309596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8B6AF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8197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5EE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F3AD7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53411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F40CE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9FF10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EF789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F1C5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306D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C2F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E1A8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7D2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687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F9C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F38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CF3C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5F87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D6E0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6BAF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C3E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2C0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544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1A8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04B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3FA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66E8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E82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59C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5CEF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5C5CC9" w14:textId="77777777" w:rsidR="00134685" w:rsidRDefault="00134685">
                      <w:pPr>
                        <w:rPr>
                          <w:lang w:val="el-GR"/>
                        </w:rPr>
                      </w:pPr>
                    </w:p>
                    <w:p w14:paraId="046064B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1045DDB" w14:textId="77777777" w:rsidR="00134685" w:rsidRDefault="00134685">
                      <w:pPr>
                        <w:tabs>
                          <w:tab w:val="left" w:pos="360"/>
                          <w:tab w:val="left" w:pos="540"/>
                        </w:tabs>
                        <w:rPr>
                          <w:lang w:val="el-GR"/>
                        </w:rPr>
                      </w:pPr>
                    </w:p>
                    <w:p w14:paraId="1F9155D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2596737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17D987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1F9B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A9F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B14B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F72A4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1E49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F0CDD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14EB9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w:t>
                      </w:r>
                      <w:r>
                        <w:rPr>
                          <w:rFonts w:ascii="Georgia" w:hAnsi="Georgia" w:cs="Arial"/>
                          <w:sz w:val="22"/>
                          <w:szCs w:val="22"/>
                          <w:shd w:val="clear" w:color="auto" w:fill="FFFFFF"/>
                          <w:lang w:val="el-GR"/>
                        </w:rPr>
                        <w:t>νικός Υπολογιστών Ε.Μ.Π.</w:t>
                      </w:r>
                    </w:p>
                    <w:p w14:paraId="079F9A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AB6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25B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1E9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A6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DA5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C36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01D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3705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7B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133E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19A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F9D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DB68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4B9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6674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43C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D614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D06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AEF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AD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5F5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0CCC2B" w14:textId="77777777" w:rsidR="00134685" w:rsidRDefault="00134685">
                      <w:pPr>
                        <w:rPr>
                          <w:lang w:val="el-GR"/>
                        </w:rPr>
                      </w:pPr>
                    </w:p>
                    <w:p w14:paraId="6901664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5BCED9B" w14:textId="77777777" w:rsidR="00134685" w:rsidRDefault="00134685">
                      <w:pPr>
                        <w:tabs>
                          <w:tab w:val="left" w:pos="360"/>
                          <w:tab w:val="left" w:pos="540"/>
                        </w:tabs>
                        <w:rPr>
                          <w:lang w:val="el-GR"/>
                        </w:rPr>
                      </w:pPr>
                    </w:p>
                    <w:p w14:paraId="6BF4484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5856DB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ACFAA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C80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9ABA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ED6CE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7723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8C24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6A993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A84A70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096F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176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A8C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D1C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140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47C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FD9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F70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C14F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72A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CAF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AE2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157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0BC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FB43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E58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6E29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DE3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8674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227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F74E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8B2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67A75" w14:textId="77777777" w:rsidR="00134685" w:rsidRDefault="00134685">
                      <w:pPr>
                        <w:rPr>
                          <w:lang w:val="el-GR"/>
                        </w:rPr>
                      </w:pPr>
                    </w:p>
                    <w:p w14:paraId="4C44B45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2C765A5" w14:textId="77777777" w:rsidR="00134685" w:rsidRDefault="00134685">
                      <w:pPr>
                        <w:tabs>
                          <w:tab w:val="left" w:pos="360"/>
                          <w:tab w:val="left" w:pos="540"/>
                        </w:tabs>
                        <w:rPr>
                          <w:lang w:val="el-GR"/>
                        </w:rPr>
                      </w:pPr>
                    </w:p>
                    <w:p w14:paraId="36931D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4F1815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FFB09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A02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3921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12EC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92B1F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753B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7D4DD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210C9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ECAA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6687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6F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D4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F598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DBD8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164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99A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A983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F5D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F26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B3E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2E9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5CA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54A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68E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816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A9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9E9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E2D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149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68C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B49E2" w14:textId="77777777" w:rsidR="00134685" w:rsidRDefault="00134685">
                      <w:pPr>
                        <w:rPr>
                          <w:lang w:val="el-GR"/>
                        </w:rPr>
                      </w:pPr>
                    </w:p>
                    <w:p w14:paraId="797E2EA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8CFB3EC" w14:textId="77777777" w:rsidR="00134685" w:rsidRDefault="00134685">
                      <w:pPr>
                        <w:tabs>
                          <w:tab w:val="left" w:pos="360"/>
                          <w:tab w:val="left" w:pos="540"/>
                        </w:tabs>
                        <w:rPr>
                          <w:lang w:val="el-GR"/>
                        </w:rPr>
                      </w:pPr>
                    </w:p>
                    <w:p w14:paraId="5336520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5F6BD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5D1A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102B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195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EEA22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CEFF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330C9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7837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EBBBD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B92B0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E87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173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7B1A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836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09DB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2B80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05A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042D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A91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7F97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D2C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605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3F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FF5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3D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2063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8798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FD79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0FC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9E7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5B3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E64E8" w14:textId="77777777" w:rsidR="00134685" w:rsidRDefault="00134685">
                      <w:pPr>
                        <w:rPr>
                          <w:lang w:val="el-GR"/>
                        </w:rPr>
                      </w:pPr>
                    </w:p>
                    <w:p w14:paraId="2D11F80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56576B8" w14:textId="77777777" w:rsidR="00134685" w:rsidRDefault="00134685">
                      <w:pPr>
                        <w:tabs>
                          <w:tab w:val="left" w:pos="360"/>
                          <w:tab w:val="left" w:pos="540"/>
                        </w:tabs>
                        <w:rPr>
                          <w:lang w:val="el-GR"/>
                        </w:rPr>
                      </w:pPr>
                    </w:p>
                    <w:p w14:paraId="408837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44C8EE3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6B67E9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6885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F29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9D7B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B5685D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595F9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B455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3D49C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134521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798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884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68A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C93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BC9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C663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1F0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34A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E0F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0FF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3CE7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7CF7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3EEA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B80A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3E2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8C5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DCD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C78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E5E8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875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8A5B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E6418E" w14:textId="77777777" w:rsidR="00134685" w:rsidRDefault="00134685">
                      <w:pPr>
                        <w:rPr>
                          <w:lang w:val="el-GR"/>
                        </w:rPr>
                      </w:pPr>
                    </w:p>
                    <w:p w14:paraId="0D6DB39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48E6006" w14:textId="77777777" w:rsidR="00134685" w:rsidRDefault="00134685">
                      <w:pPr>
                        <w:tabs>
                          <w:tab w:val="left" w:pos="360"/>
                          <w:tab w:val="left" w:pos="540"/>
                        </w:tabs>
                        <w:rPr>
                          <w:lang w:val="el-GR"/>
                        </w:rPr>
                      </w:pPr>
                    </w:p>
                    <w:p w14:paraId="25068F5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7B4AE5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w:t>
                      </w:r>
                      <w:r>
                        <w:rPr>
                          <w:rFonts w:ascii="Times New Roman" w:hAnsi="Times New Roman" w:cs="Times New Roman"/>
                          <w:sz w:val="22"/>
                          <w:szCs w:val="24"/>
                          <w:lang w:val="el-GR"/>
                        </w:rPr>
                        <w:t>αντιπροσωπεύουν τις επίσημες θέσεις του Εθνικού Μετσόβιου Πολυτεχνείου.</w:t>
                      </w:r>
                    </w:p>
                    <w:p w14:paraId="3990A4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F766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35A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37D7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302564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BB5371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10326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6A24E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D15C3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A1C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357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ABF9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93C0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5EC8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072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9C00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C852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96A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1E9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47B3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BBAC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C52D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6B43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714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7F1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EC5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4CE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DF29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E8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9710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6C7DB" w14:textId="77777777" w:rsidR="00134685" w:rsidRDefault="00134685">
                      <w:pPr>
                        <w:rPr>
                          <w:lang w:val="el-GR"/>
                        </w:rPr>
                      </w:pPr>
                    </w:p>
                    <w:p w14:paraId="513DF24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0845FD7" w14:textId="77777777" w:rsidR="00134685" w:rsidRDefault="00134685">
                      <w:pPr>
                        <w:tabs>
                          <w:tab w:val="left" w:pos="360"/>
                          <w:tab w:val="left" w:pos="540"/>
                        </w:tabs>
                        <w:rPr>
                          <w:lang w:val="el-GR"/>
                        </w:rPr>
                      </w:pPr>
                    </w:p>
                    <w:p w14:paraId="015D90F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D8F807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53F3C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7A5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565B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0C6A2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1151AAE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16D5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FC4CE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20016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7E3B0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075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FF1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30C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94BA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360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994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5F2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3AE5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57D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EF89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874E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CCFF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7BAE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36C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5F8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0A6F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730B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9A0F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5807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353C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5E20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D9524" w14:textId="77777777" w:rsidR="00134685" w:rsidRDefault="00134685">
                      <w:pPr>
                        <w:rPr>
                          <w:lang w:val="el-GR"/>
                        </w:rPr>
                      </w:pPr>
                    </w:p>
                    <w:p w14:paraId="25EF6E2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D61B378" w14:textId="77777777" w:rsidR="00134685" w:rsidRDefault="00134685">
                      <w:pPr>
                        <w:tabs>
                          <w:tab w:val="left" w:pos="360"/>
                          <w:tab w:val="left" w:pos="540"/>
                        </w:tabs>
                        <w:rPr>
                          <w:lang w:val="el-GR"/>
                        </w:rPr>
                      </w:pPr>
                    </w:p>
                    <w:p w14:paraId="582EF29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C1E39C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E9BE2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E67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C43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FBF7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902FB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8334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916F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6B114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38231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3AB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C7B0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4D9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9946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88C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6658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C96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82B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715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133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C12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2DA7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A97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E35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8408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3BDE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A26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4323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EEF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4C1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8CE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563E6E" w14:textId="77777777" w:rsidR="00134685" w:rsidRDefault="00134685">
                      <w:pPr>
                        <w:rPr>
                          <w:lang w:val="el-GR"/>
                        </w:rPr>
                      </w:pPr>
                    </w:p>
                    <w:p w14:paraId="1CA5C3F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E5C0246" w14:textId="77777777" w:rsidR="00134685" w:rsidRDefault="00134685">
                      <w:pPr>
                        <w:tabs>
                          <w:tab w:val="left" w:pos="360"/>
                          <w:tab w:val="left" w:pos="540"/>
                        </w:tabs>
                        <w:rPr>
                          <w:lang w:val="el-GR"/>
                        </w:rPr>
                      </w:pPr>
                    </w:p>
                    <w:p w14:paraId="4ACFF0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264E0E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1B80B4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1E1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65E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66AAA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DAE84A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2360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3D78F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C567C1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5CE348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FA2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FCD9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13A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AC2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830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078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A9E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E99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A2DF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46A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870D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1F3A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0AC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F7A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5563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0C8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597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106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D5D0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9B3A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108D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0443B" w14:textId="77777777" w:rsidR="00134685" w:rsidRDefault="00134685">
                      <w:pPr>
                        <w:rPr>
                          <w:lang w:val="el-GR"/>
                        </w:rPr>
                      </w:pPr>
                    </w:p>
                    <w:p w14:paraId="30166D3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768B264" w14:textId="77777777" w:rsidR="00134685" w:rsidRDefault="00134685">
                      <w:pPr>
                        <w:tabs>
                          <w:tab w:val="left" w:pos="360"/>
                          <w:tab w:val="left" w:pos="540"/>
                        </w:tabs>
                        <w:rPr>
                          <w:lang w:val="el-GR"/>
                        </w:rPr>
                      </w:pPr>
                    </w:p>
                    <w:p w14:paraId="3690973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4071B7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FB553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62D2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415C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4B00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60AC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B9C1F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53F4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EA148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52172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2336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E211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3E1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55E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265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E9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11D4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F7E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961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E4B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D564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80D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81A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A764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CD4D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3584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963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B557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DA8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1E5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FFD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103AB" w14:textId="77777777" w:rsidR="00134685" w:rsidRDefault="00134685">
                      <w:pPr>
                        <w:rPr>
                          <w:lang w:val="el-GR"/>
                        </w:rPr>
                      </w:pPr>
                    </w:p>
                    <w:p w14:paraId="4986813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8185A33" w14:textId="77777777" w:rsidR="00134685" w:rsidRDefault="00134685">
                      <w:pPr>
                        <w:tabs>
                          <w:tab w:val="left" w:pos="360"/>
                          <w:tab w:val="left" w:pos="540"/>
                        </w:tabs>
                        <w:rPr>
                          <w:lang w:val="el-GR"/>
                        </w:rPr>
                      </w:pPr>
                    </w:p>
                    <w:p w14:paraId="69491EF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53675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552F6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5E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876F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DA21B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94CFD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A970F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5F3E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EB744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7D8B1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3039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143B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3140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72B8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6D3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B6CC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E296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AB9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9333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D23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057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406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361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325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878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154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ED2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FEE0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9E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63A6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C72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964B8" w14:textId="77777777" w:rsidR="00134685" w:rsidRDefault="00134685">
                      <w:pPr>
                        <w:rPr>
                          <w:lang w:val="el-GR"/>
                        </w:rPr>
                      </w:pPr>
                    </w:p>
                    <w:p w14:paraId="5099BC5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4DAB6BC" w14:textId="77777777" w:rsidR="00134685" w:rsidRDefault="00134685">
                      <w:pPr>
                        <w:tabs>
                          <w:tab w:val="left" w:pos="360"/>
                          <w:tab w:val="left" w:pos="540"/>
                        </w:tabs>
                        <w:rPr>
                          <w:lang w:val="el-GR"/>
                        </w:rPr>
                      </w:pPr>
                    </w:p>
                    <w:p w14:paraId="45A12A6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2E599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D3F82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7199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38F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C118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2EA0CA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F3AED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866D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21D9B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37A98A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40E3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00D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B1CD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F7B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1FE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4179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53C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58BB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527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60AE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1536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D13B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1D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F99F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59B0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D86C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E5D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1A6C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DD5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ABFC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3AB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6BE30" w14:textId="77777777" w:rsidR="00134685" w:rsidRDefault="00134685">
                      <w:pPr>
                        <w:rPr>
                          <w:lang w:val="el-GR"/>
                        </w:rPr>
                      </w:pPr>
                    </w:p>
                    <w:p w14:paraId="247AF97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CC08B98" w14:textId="77777777" w:rsidR="00134685" w:rsidRDefault="00134685">
                      <w:pPr>
                        <w:tabs>
                          <w:tab w:val="left" w:pos="360"/>
                          <w:tab w:val="left" w:pos="540"/>
                        </w:tabs>
                        <w:rPr>
                          <w:lang w:val="el-GR"/>
                        </w:rPr>
                      </w:pPr>
                    </w:p>
                    <w:p w14:paraId="21B7FF6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ACD698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255573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5FB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FDB7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4B3B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D4E16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BCED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E3360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9BA4B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w:t>
                      </w:r>
                      <w:r>
                        <w:rPr>
                          <w:rFonts w:ascii="Georgia" w:hAnsi="Georgia" w:cs="Arial"/>
                          <w:sz w:val="22"/>
                          <w:szCs w:val="22"/>
                          <w:shd w:val="clear" w:color="auto" w:fill="FFFFFF"/>
                          <w:lang w:val="el-GR"/>
                        </w:rPr>
                        <w:t>κός και Μηχανικός Υπολογιστών Ε.Μ.Π.</w:t>
                      </w:r>
                    </w:p>
                    <w:p w14:paraId="760B17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FE3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808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CEF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82DA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062F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806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064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6DF7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9E4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227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578F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BFE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919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64A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6E0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69FA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721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61D5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53D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1DC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CA5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79F856" w14:textId="77777777" w:rsidR="00134685" w:rsidRDefault="00134685">
                      <w:pPr>
                        <w:rPr>
                          <w:lang w:val="el-GR"/>
                        </w:rPr>
                      </w:pPr>
                    </w:p>
                    <w:p w14:paraId="5F38CA9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0C0EA69" w14:textId="77777777" w:rsidR="00134685" w:rsidRDefault="00134685">
                      <w:pPr>
                        <w:tabs>
                          <w:tab w:val="left" w:pos="360"/>
                          <w:tab w:val="left" w:pos="540"/>
                        </w:tabs>
                        <w:rPr>
                          <w:lang w:val="el-GR"/>
                        </w:rPr>
                      </w:pPr>
                    </w:p>
                    <w:p w14:paraId="23ED72A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6754F09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409FF0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CE0E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0D1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4891E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111D2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D605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98F29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9F660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01A90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1658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4F50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496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C71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A43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454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B91D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B655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706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8A58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EB4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2B7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B65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2F84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1D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025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DDA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AB2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50DF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F45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3CE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440FB4" w14:textId="77777777" w:rsidR="00134685" w:rsidRDefault="00134685">
                      <w:pPr>
                        <w:rPr>
                          <w:lang w:val="el-GR"/>
                        </w:rPr>
                      </w:pPr>
                    </w:p>
                    <w:p w14:paraId="4B1B3D7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F11D1BC" w14:textId="77777777" w:rsidR="00134685" w:rsidRDefault="00134685">
                      <w:pPr>
                        <w:tabs>
                          <w:tab w:val="left" w:pos="360"/>
                          <w:tab w:val="left" w:pos="540"/>
                        </w:tabs>
                        <w:rPr>
                          <w:lang w:val="el-GR"/>
                        </w:rPr>
                      </w:pPr>
                    </w:p>
                    <w:p w14:paraId="19A8172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08DF92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419D3F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404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98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53766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9F240F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B2D4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86FA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39057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79279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3E6A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5F2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B74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F09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FA7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B0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ECD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407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794F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FBC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BFB0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E82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6F8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A38C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5638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C936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48F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FA0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97D8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0CE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CCA0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2AFDE6" w14:textId="77777777" w:rsidR="00134685" w:rsidRDefault="00134685">
                      <w:pPr>
                        <w:rPr>
                          <w:lang w:val="el-GR"/>
                        </w:rPr>
                      </w:pPr>
                    </w:p>
                    <w:p w14:paraId="4B5B48E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809AD47" w14:textId="77777777" w:rsidR="00134685" w:rsidRDefault="00134685">
                      <w:pPr>
                        <w:tabs>
                          <w:tab w:val="left" w:pos="360"/>
                          <w:tab w:val="left" w:pos="540"/>
                        </w:tabs>
                        <w:rPr>
                          <w:lang w:val="el-GR"/>
                        </w:rPr>
                      </w:pPr>
                    </w:p>
                    <w:p w14:paraId="764935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1A80EE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750D3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DDA4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F01D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B1381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AC0D9A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6B216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ED53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EAFAC8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797B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53F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5CF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E20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2A2A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0D2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A5E3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0A36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D8D8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F40C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6B6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986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A42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EA4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AF4E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5B72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520C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E4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45C3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6F1B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AC5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F05C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56DBC" w14:textId="77777777" w:rsidR="00134685" w:rsidRDefault="00134685">
                      <w:pPr>
                        <w:rPr>
                          <w:lang w:val="el-GR"/>
                        </w:rPr>
                      </w:pPr>
                    </w:p>
                    <w:p w14:paraId="40EF746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D525D1A" w14:textId="77777777" w:rsidR="00134685" w:rsidRDefault="00134685">
                      <w:pPr>
                        <w:tabs>
                          <w:tab w:val="left" w:pos="360"/>
                          <w:tab w:val="left" w:pos="540"/>
                        </w:tabs>
                        <w:rPr>
                          <w:lang w:val="el-GR"/>
                        </w:rPr>
                      </w:pPr>
                    </w:p>
                    <w:p w14:paraId="1BCA90A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451D1BB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08BCC6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903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12A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D02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56B8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F789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6D9B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FAAD9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2E16C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AF4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5033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31C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230C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B9F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437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E7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773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DFF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EA3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241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86D7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056D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34C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238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437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7485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DFF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A94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734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3039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0FC33A" w14:textId="77777777" w:rsidR="00134685" w:rsidRDefault="00134685">
                      <w:pPr>
                        <w:rPr>
                          <w:lang w:val="el-GR"/>
                        </w:rPr>
                      </w:pPr>
                    </w:p>
                    <w:p w14:paraId="79C1768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DEC75C1" w14:textId="77777777" w:rsidR="00134685" w:rsidRDefault="00134685">
                      <w:pPr>
                        <w:tabs>
                          <w:tab w:val="left" w:pos="360"/>
                          <w:tab w:val="left" w:pos="540"/>
                        </w:tabs>
                        <w:rPr>
                          <w:lang w:val="el-GR"/>
                        </w:rPr>
                      </w:pPr>
                    </w:p>
                    <w:p w14:paraId="436E31D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57A34C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6C47C1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EE5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E09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0A6B0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4B944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8FB66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560E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883F3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EE10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0EF5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6D5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057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0DE7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7995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5997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1140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213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45CF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F37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7E8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E9A8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EAF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2A1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B94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A738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2F97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DEDB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A8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B0AB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057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C10B9" w14:textId="77777777" w:rsidR="00134685" w:rsidRDefault="00134685">
                      <w:pPr>
                        <w:rPr>
                          <w:lang w:val="el-GR"/>
                        </w:rPr>
                      </w:pPr>
                    </w:p>
                    <w:p w14:paraId="202A41C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02A4E75" w14:textId="77777777" w:rsidR="00134685" w:rsidRDefault="00134685">
                      <w:pPr>
                        <w:tabs>
                          <w:tab w:val="left" w:pos="360"/>
                          <w:tab w:val="left" w:pos="540"/>
                        </w:tabs>
                        <w:rPr>
                          <w:lang w:val="el-GR"/>
                        </w:rPr>
                      </w:pPr>
                    </w:p>
                    <w:p w14:paraId="421085D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EEB70C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95377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26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F2F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0D74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ADF74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85CED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5D9EC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A0C50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B399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542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4C5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DE1B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DBC7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90C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49EA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A6C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328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81C3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D3D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8E05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67B8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1A1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5B6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836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BA3B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8C02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55D1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E0A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C59B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E5B7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AFCC0D" w14:textId="77777777" w:rsidR="00134685" w:rsidRDefault="00134685">
                      <w:pPr>
                        <w:rPr>
                          <w:lang w:val="el-GR"/>
                        </w:rPr>
                      </w:pPr>
                    </w:p>
                    <w:p w14:paraId="6033DEB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0F51EED" w14:textId="77777777" w:rsidR="00134685" w:rsidRDefault="00134685">
                      <w:pPr>
                        <w:tabs>
                          <w:tab w:val="left" w:pos="360"/>
                          <w:tab w:val="left" w:pos="540"/>
                        </w:tabs>
                        <w:rPr>
                          <w:lang w:val="el-GR"/>
                        </w:rPr>
                      </w:pPr>
                    </w:p>
                    <w:p w14:paraId="16B0464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3843BD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2F8E6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BFC5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0B6A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14B4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E267C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B3BD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6C00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5609E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73C5FB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794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E091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2F6C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5F6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EFCB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4F83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86FE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908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368A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9B7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AB57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7B9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9566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8C00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0E0A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3CE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1D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F1C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FC7F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D88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86D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4A85A1" w14:textId="77777777" w:rsidR="00134685" w:rsidRDefault="00134685">
                      <w:pPr>
                        <w:rPr>
                          <w:lang w:val="el-GR"/>
                        </w:rPr>
                      </w:pPr>
                    </w:p>
                    <w:p w14:paraId="6DF557F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83D7154" w14:textId="77777777" w:rsidR="00134685" w:rsidRDefault="00134685">
                      <w:pPr>
                        <w:tabs>
                          <w:tab w:val="left" w:pos="360"/>
                          <w:tab w:val="left" w:pos="540"/>
                        </w:tabs>
                        <w:rPr>
                          <w:lang w:val="el-GR"/>
                        </w:rPr>
                      </w:pPr>
                    </w:p>
                    <w:p w14:paraId="68319D6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271267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59DD11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147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3FA5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E899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E0BB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78661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F2410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B6536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3BA9B1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24F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90F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C068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641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A29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014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07C7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753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7DF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69E5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9514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358A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03A8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3B9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004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E84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FF5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A3F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9082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DA2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43DE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BA123B" w14:textId="77777777" w:rsidR="00134685" w:rsidRDefault="00134685">
                      <w:pPr>
                        <w:rPr>
                          <w:lang w:val="el-GR"/>
                        </w:rPr>
                      </w:pPr>
                    </w:p>
                    <w:p w14:paraId="445A589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904ABAF" w14:textId="77777777" w:rsidR="00134685" w:rsidRDefault="00134685">
                      <w:pPr>
                        <w:tabs>
                          <w:tab w:val="left" w:pos="360"/>
                          <w:tab w:val="left" w:pos="540"/>
                        </w:tabs>
                        <w:rPr>
                          <w:lang w:val="el-GR"/>
                        </w:rPr>
                      </w:pPr>
                    </w:p>
                    <w:p w14:paraId="233B3FD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330C670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7DD96E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721B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A7B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BF214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C6BDA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9C3F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3E6E4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191E6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9B192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5663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88A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463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1D0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B0E0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A665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AA7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3C4A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CAD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784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868F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ADB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C7DE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9CF2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20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AEE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B464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896C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1122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7216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CC7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EB202D" w14:textId="77777777" w:rsidR="00134685" w:rsidRDefault="00134685">
                      <w:pPr>
                        <w:rPr>
                          <w:lang w:val="el-GR"/>
                        </w:rPr>
                      </w:pPr>
                    </w:p>
                    <w:p w14:paraId="403E4A7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0BBBBA1" w14:textId="77777777" w:rsidR="00134685" w:rsidRDefault="00134685">
                      <w:pPr>
                        <w:tabs>
                          <w:tab w:val="left" w:pos="360"/>
                          <w:tab w:val="left" w:pos="540"/>
                        </w:tabs>
                        <w:rPr>
                          <w:lang w:val="el-GR"/>
                        </w:rPr>
                      </w:pPr>
                    </w:p>
                    <w:p w14:paraId="2D19E7C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5DCAFE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E5514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F1D5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AED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672AE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E50DF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54E1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6328E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250B7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34F3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CFD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5F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621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8920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3D4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EE69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DC2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D93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4846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CAC3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B5B3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A8CB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C5F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411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0D74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7FA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4EBE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DDA9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B6B7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BB0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BE8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67151" w14:textId="77777777" w:rsidR="00134685" w:rsidRDefault="00134685">
                      <w:pPr>
                        <w:rPr>
                          <w:lang w:val="el-GR"/>
                        </w:rPr>
                      </w:pPr>
                    </w:p>
                    <w:p w14:paraId="0C85E5D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7CFA33B" w14:textId="77777777" w:rsidR="00134685" w:rsidRDefault="00134685">
                      <w:pPr>
                        <w:tabs>
                          <w:tab w:val="left" w:pos="360"/>
                          <w:tab w:val="left" w:pos="540"/>
                        </w:tabs>
                        <w:rPr>
                          <w:lang w:val="el-GR"/>
                        </w:rPr>
                      </w:pPr>
                    </w:p>
                    <w:p w14:paraId="43B5C9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FFC4C6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D0B2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26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307D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7B85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48577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4F88D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4113B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9F3AF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A6C3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9458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DB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2715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6BE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6B81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4921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8D81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A518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9DB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78D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DCE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8AC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C8A0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B03A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535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9437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648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552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0CDF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E2DD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531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1F883" w14:textId="77777777" w:rsidR="00134685" w:rsidRDefault="00134685">
                      <w:pPr>
                        <w:rPr>
                          <w:lang w:val="el-GR"/>
                        </w:rPr>
                      </w:pPr>
                    </w:p>
                    <w:p w14:paraId="6D679CC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F70478" w14:textId="77777777" w:rsidR="00134685" w:rsidRDefault="00134685">
                      <w:pPr>
                        <w:tabs>
                          <w:tab w:val="left" w:pos="360"/>
                          <w:tab w:val="left" w:pos="540"/>
                        </w:tabs>
                        <w:rPr>
                          <w:lang w:val="el-GR"/>
                        </w:rPr>
                      </w:pPr>
                    </w:p>
                    <w:p w14:paraId="317338A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2C5115F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DC480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335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278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BE9B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42417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D725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4CF88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B52D6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99AE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556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D3A8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FA3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0ED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39FC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EFA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39F0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DBD6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B5B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BF2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F50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F0EA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6EC5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F69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B09A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2980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3A5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3CF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149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4E0E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FD2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28D0A" w14:textId="77777777" w:rsidR="00134685" w:rsidRDefault="00134685">
                      <w:pPr>
                        <w:rPr>
                          <w:lang w:val="el-GR"/>
                        </w:rPr>
                      </w:pPr>
                    </w:p>
                    <w:p w14:paraId="77F988A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FC6E92" w14:textId="77777777" w:rsidR="00134685" w:rsidRDefault="00134685">
                      <w:pPr>
                        <w:tabs>
                          <w:tab w:val="left" w:pos="360"/>
                          <w:tab w:val="left" w:pos="540"/>
                        </w:tabs>
                        <w:rPr>
                          <w:lang w:val="el-GR"/>
                        </w:rPr>
                      </w:pPr>
                    </w:p>
                    <w:p w14:paraId="012AB34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5E2C754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6A9BC7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F89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CBF5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92979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4CE12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9C73D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15902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47B16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6CE3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6288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117B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33B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BF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67D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71B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52D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BE94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73C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A588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54C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73D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9D2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C64F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D7C2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3CEE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A3F1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54A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2C3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F61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0A08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8C739" w14:textId="77777777" w:rsidR="00134685" w:rsidRDefault="00134685">
                      <w:pPr>
                        <w:rPr>
                          <w:lang w:val="el-GR"/>
                        </w:rPr>
                      </w:pPr>
                    </w:p>
                    <w:p w14:paraId="2A2F889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97A2C7" w14:textId="77777777" w:rsidR="00134685" w:rsidRDefault="00134685">
                      <w:pPr>
                        <w:tabs>
                          <w:tab w:val="left" w:pos="360"/>
                          <w:tab w:val="left" w:pos="540"/>
                        </w:tabs>
                        <w:rPr>
                          <w:lang w:val="el-GR"/>
                        </w:rPr>
                      </w:pPr>
                    </w:p>
                    <w:p w14:paraId="604CA6A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7A21FF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1B15B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22CC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EEC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CF5F3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85C7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4394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B711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166F4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8B7AF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0A1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96A9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00EF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90F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1C1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A5E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0F6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32E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921E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00C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A65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C63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8F2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D9E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9244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4CE3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CE2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A2A2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3E79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07E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934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2A984" w14:textId="77777777" w:rsidR="00134685" w:rsidRDefault="00134685">
                      <w:pPr>
                        <w:rPr>
                          <w:lang w:val="el-GR"/>
                        </w:rPr>
                      </w:pPr>
                    </w:p>
                    <w:p w14:paraId="7BCE1D0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3D2502" w14:textId="77777777" w:rsidR="00134685" w:rsidRDefault="00134685">
                      <w:pPr>
                        <w:tabs>
                          <w:tab w:val="left" w:pos="360"/>
                          <w:tab w:val="left" w:pos="540"/>
                        </w:tabs>
                        <w:rPr>
                          <w:lang w:val="el-GR"/>
                        </w:rPr>
                      </w:pPr>
                    </w:p>
                    <w:p w14:paraId="1DC19A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275EE1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E03CD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F42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A167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5423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C98C1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0F7D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5A3DE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066AC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Υπολογιστών </w:t>
                      </w:r>
                      <w:r>
                        <w:rPr>
                          <w:rFonts w:ascii="Georgia" w:hAnsi="Georgia" w:cs="Arial"/>
                          <w:sz w:val="22"/>
                          <w:szCs w:val="22"/>
                          <w:shd w:val="clear" w:color="auto" w:fill="FFFFFF"/>
                          <w:lang w:val="el-GR"/>
                        </w:rPr>
                        <w:t>Ε.Μ.Π.</w:t>
                      </w:r>
                    </w:p>
                    <w:p w14:paraId="7E3AA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B08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9FC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08C5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A87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DDE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6DC2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AD0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6ECB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6D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63B9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849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AB9E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466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9B0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B677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A5C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910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5DD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42C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0E64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0D2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DCF150" w14:textId="77777777" w:rsidR="00134685" w:rsidRDefault="00134685">
                      <w:pPr>
                        <w:rPr>
                          <w:lang w:val="el-GR"/>
                        </w:rPr>
                      </w:pPr>
                    </w:p>
                    <w:p w14:paraId="2B222B7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8EAE7F9" w14:textId="77777777" w:rsidR="00134685" w:rsidRDefault="00134685">
                      <w:pPr>
                        <w:tabs>
                          <w:tab w:val="left" w:pos="360"/>
                          <w:tab w:val="left" w:pos="540"/>
                        </w:tabs>
                        <w:rPr>
                          <w:lang w:val="el-GR"/>
                        </w:rPr>
                      </w:pPr>
                    </w:p>
                    <w:p w14:paraId="46D2109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03D2BE6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46E052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C749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5445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FB054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0592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E2D2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B1BBF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8488D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268243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908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77D2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E25E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6AC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399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0087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C52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F4B9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AC7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09A6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90F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C0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3DF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4CA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779E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0119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058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016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554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4BB9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17E1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3220D" w14:textId="77777777" w:rsidR="00134685" w:rsidRDefault="00134685">
                      <w:pPr>
                        <w:rPr>
                          <w:lang w:val="el-GR"/>
                        </w:rPr>
                      </w:pPr>
                    </w:p>
                    <w:p w14:paraId="4F7E4E9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B9945EE" w14:textId="77777777" w:rsidR="00134685" w:rsidRDefault="00134685">
                      <w:pPr>
                        <w:tabs>
                          <w:tab w:val="left" w:pos="360"/>
                          <w:tab w:val="left" w:pos="540"/>
                        </w:tabs>
                        <w:rPr>
                          <w:lang w:val="el-GR"/>
                        </w:rPr>
                      </w:pPr>
                    </w:p>
                    <w:p w14:paraId="021C7DD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A14C5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9DB2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8955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753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5E80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126AA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093091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CFE7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F321A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5E0A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912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1219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5DF9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A7D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7EB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B572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E428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F635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805F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B01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2A3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4190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4DEF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F555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B1B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057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22B5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92A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2FA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B4B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A8A7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1A7AA" w14:textId="77777777" w:rsidR="00134685" w:rsidRDefault="00134685">
                      <w:pPr>
                        <w:rPr>
                          <w:lang w:val="el-GR"/>
                        </w:rPr>
                      </w:pPr>
                    </w:p>
                    <w:p w14:paraId="53FA08D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32D389" w14:textId="77777777" w:rsidR="00134685" w:rsidRDefault="00134685">
                      <w:pPr>
                        <w:tabs>
                          <w:tab w:val="left" w:pos="360"/>
                          <w:tab w:val="left" w:pos="540"/>
                        </w:tabs>
                        <w:rPr>
                          <w:lang w:val="el-GR"/>
                        </w:rPr>
                      </w:pPr>
                    </w:p>
                    <w:p w14:paraId="4AEA130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0E8A8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88FFA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CD2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B10A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6D16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0FCF4F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4DEA8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2A946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8D2EE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64E3A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2DCD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E3D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3518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B17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EDC8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3E0A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2719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03E3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882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908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5FE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00A7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1ECF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0280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17FA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0159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E8D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E634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447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29D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0FA3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065D1D" w14:textId="77777777" w:rsidR="00134685" w:rsidRDefault="00134685">
                      <w:pPr>
                        <w:rPr>
                          <w:lang w:val="el-GR"/>
                        </w:rPr>
                      </w:pPr>
                    </w:p>
                    <w:p w14:paraId="142F0FC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C7C405E" w14:textId="77777777" w:rsidR="00134685" w:rsidRDefault="00134685">
                      <w:pPr>
                        <w:tabs>
                          <w:tab w:val="left" w:pos="360"/>
                          <w:tab w:val="left" w:pos="540"/>
                        </w:tabs>
                        <w:rPr>
                          <w:lang w:val="el-GR"/>
                        </w:rPr>
                      </w:pPr>
                    </w:p>
                    <w:p w14:paraId="75BE4D8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0B05BB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8BADC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58D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2678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F24EE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CB1F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07456E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3783F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CE414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9A9DA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BC2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375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EA07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2534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7FE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D9BE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75C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1C0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DE0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D56B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8DD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872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A4FD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6E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21A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41C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90B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EBB8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535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1B9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8B6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4ABC8E" w14:textId="77777777" w:rsidR="00134685" w:rsidRDefault="00134685">
                      <w:pPr>
                        <w:rPr>
                          <w:lang w:val="el-GR"/>
                        </w:rPr>
                      </w:pPr>
                    </w:p>
                    <w:p w14:paraId="55306FD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3EBC22" w14:textId="77777777" w:rsidR="00134685" w:rsidRDefault="00134685">
                      <w:pPr>
                        <w:tabs>
                          <w:tab w:val="left" w:pos="360"/>
                          <w:tab w:val="left" w:pos="540"/>
                        </w:tabs>
                        <w:rPr>
                          <w:lang w:val="el-GR"/>
                        </w:rPr>
                      </w:pPr>
                    </w:p>
                    <w:p w14:paraId="07C42C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0BFD8D3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91F6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6BAB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F4C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367E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5547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A50A1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81C3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03F154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F1F58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3D4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4A9B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3D3B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2EAB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8308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1BD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D95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A0A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480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9F7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9C4E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394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24CB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FDA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5787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02BC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06C8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497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8A7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992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E11C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0D7518" w14:textId="77777777" w:rsidR="00134685" w:rsidRDefault="00134685">
                      <w:pPr>
                        <w:rPr>
                          <w:lang w:val="el-GR"/>
                        </w:rPr>
                      </w:pPr>
                    </w:p>
                    <w:p w14:paraId="7B51E33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F86E2D1" w14:textId="77777777" w:rsidR="00134685" w:rsidRDefault="00134685">
                      <w:pPr>
                        <w:tabs>
                          <w:tab w:val="left" w:pos="360"/>
                          <w:tab w:val="left" w:pos="540"/>
                        </w:tabs>
                        <w:rPr>
                          <w:lang w:val="el-GR"/>
                        </w:rPr>
                      </w:pPr>
                    </w:p>
                    <w:p w14:paraId="44B82EF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8EF693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43A349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347A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575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F907E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B0E9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FDC99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2BF5E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86955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7F1BD0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2C93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3409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006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241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04D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E418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898D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157F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D8A8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3DE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B12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359E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19A6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03B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3967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D96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488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FAD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21C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F9E1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0BF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E0EFF" w14:textId="77777777" w:rsidR="00134685" w:rsidRDefault="00134685">
                      <w:pPr>
                        <w:rPr>
                          <w:lang w:val="el-GR"/>
                        </w:rPr>
                      </w:pPr>
                    </w:p>
                    <w:p w14:paraId="2D22338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41F117E" w14:textId="77777777" w:rsidR="00134685" w:rsidRDefault="00134685">
                      <w:pPr>
                        <w:tabs>
                          <w:tab w:val="left" w:pos="360"/>
                          <w:tab w:val="left" w:pos="540"/>
                        </w:tabs>
                        <w:rPr>
                          <w:lang w:val="el-GR"/>
                        </w:rPr>
                      </w:pPr>
                    </w:p>
                    <w:p w14:paraId="06EECDA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1253CF4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344330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8A5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E885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4840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8A17F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C688F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815FF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4A963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7090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57A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0CE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913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9D66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8522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8479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D0F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A2E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0B9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B6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D29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FD0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24F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E48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225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DAC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529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DCA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7EC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E83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A9E0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65BC9" w14:textId="77777777" w:rsidR="00134685" w:rsidRDefault="00134685">
                      <w:pPr>
                        <w:rPr>
                          <w:lang w:val="el-GR"/>
                        </w:rPr>
                      </w:pPr>
                    </w:p>
                    <w:p w14:paraId="149BDB4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38018C" w14:textId="77777777" w:rsidR="00134685" w:rsidRDefault="00134685">
                      <w:pPr>
                        <w:tabs>
                          <w:tab w:val="left" w:pos="360"/>
                          <w:tab w:val="left" w:pos="540"/>
                        </w:tabs>
                        <w:rPr>
                          <w:lang w:val="el-GR"/>
                        </w:rPr>
                      </w:pPr>
                    </w:p>
                    <w:p w14:paraId="11A01E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46C5528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AFCA9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F378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6637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D097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441AB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5CEB9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C80D5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B5005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DA46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D6EC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40F8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7B5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AE4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D97D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A79B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BE8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81E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62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471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6C85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3B12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488E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157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0905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135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06D8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BE37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5C47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416A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A665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9207D3" w14:textId="77777777" w:rsidR="00134685" w:rsidRDefault="00134685">
                      <w:pPr>
                        <w:rPr>
                          <w:lang w:val="el-GR"/>
                        </w:rPr>
                      </w:pPr>
                    </w:p>
                    <w:p w14:paraId="5942CEF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30AC51A" w14:textId="77777777" w:rsidR="00134685" w:rsidRDefault="00134685">
                      <w:pPr>
                        <w:tabs>
                          <w:tab w:val="left" w:pos="360"/>
                          <w:tab w:val="left" w:pos="540"/>
                        </w:tabs>
                        <w:rPr>
                          <w:lang w:val="el-GR"/>
                        </w:rPr>
                      </w:pPr>
                    </w:p>
                    <w:p w14:paraId="7F385B7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0191EE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4EC41C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9863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EFD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325D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52FDD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5B32D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BA5A5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29902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28C17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913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1F7D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61F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C084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A7C5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44C6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7E78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78C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523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21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CECA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BFC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084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A2C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EBD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4B27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34EB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2A12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E8F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F27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0CE2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525820" w14:textId="77777777" w:rsidR="00134685" w:rsidRDefault="00134685">
                      <w:pPr>
                        <w:rPr>
                          <w:lang w:val="el-GR"/>
                        </w:rPr>
                      </w:pPr>
                    </w:p>
                    <w:p w14:paraId="060B874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351D630" w14:textId="77777777" w:rsidR="00134685" w:rsidRDefault="00134685">
                      <w:pPr>
                        <w:tabs>
                          <w:tab w:val="left" w:pos="360"/>
                          <w:tab w:val="left" w:pos="540"/>
                        </w:tabs>
                        <w:rPr>
                          <w:lang w:val="el-GR"/>
                        </w:rPr>
                      </w:pPr>
                    </w:p>
                    <w:p w14:paraId="75929A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4448AE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2491C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A1C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7251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AC5E6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DAD9D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89F23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1F1B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70C0B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9D49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F4F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2A84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2C8C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EFA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85A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651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D8CE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68A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7754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F275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EA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11DB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1E29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1C54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326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364E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5C55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981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BD5C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3CE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6BE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AF2D4" w14:textId="77777777" w:rsidR="00134685" w:rsidRDefault="00134685">
                      <w:pPr>
                        <w:rPr>
                          <w:lang w:val="el-GR"/>
                        </w:rPr>
                      </w:pPr>
                    </w:p>
                    <w:p w14:paraId="2772827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F04B638" w14:textId="77777777" w:rsidR="00134685" w:rsidRDefault="00134685">
                      <w:pPr>
                        <w:tabs>
                          <w:tab w:val="left" w:pos="360"/>
                          <w:tab w:val="left" w:pos="540"/>
                        </w:tabs>
                        <w:rPr>
                          <w:lang w:val="el-GR"/>
                        </w:rPr>
                      </w:pPr>
                    </w:p>
                    <w:p w14:paraId="22CF871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E7F5EA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75EA4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B4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1788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C91E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D651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FB4B3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80D72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CA645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77EC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A824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8121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A34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A1B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015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BF7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4F5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00CA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659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641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9F4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7B7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150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D45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D58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B00E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D0E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BE13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EDDC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466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8C09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5C0B50" w14:textId="77777777" w:rsidR="00134685" w:rsidRDefault="00134685">
                      <w:pPr>
                        <w:rPr>
                          <w:lang w:val="el-GR"/>
                        </w:rPr>
                      </w:pPr>
                    </w:p>
                    <w:p w14:paraId="5E2AD14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BAA989C" w14:textId="77777777" w:rsidR="00134685" w:rsidRDefault="00134685">
                      <w:pPr>
                        <w:tabs>
                          <w:tab w:val="left" w:pos="360"/>
                          <w:tab w:val="left" w:pos="540"/>
                        </w:tabs>
                        <w:rPr>
                          <w:lang w:val="el-GR"/>
                        </w:rPr>
                      </w:pPr>
                    </w:p>
                    <w:p w14:paraId="4AAD650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909748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AC8B8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576B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CF2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36AE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CD850D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1A1CCD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3BA58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48FA1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8AF1A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967C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B7D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7E38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4803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A8F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6213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F4F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410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B93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5874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816F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C8F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5F3B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C97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E6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25C6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3B57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B44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DCA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A82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A1E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D49EEE" w14:textId="77777777" w:rsidR="00134685" w:rsidRDefault="00134685">
                      <w:pPr>
                        <w:rPr>
                          <w:lang w:val="el-GR"/>
                        </w:rPr>
                      </w:pPr>
                    </w:p>
                    <w:p w14:paraId="66E1F09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4D7D2C9" w14:textId="77777777" w:rsidR="00134685" w:rsidRDefault="00134685">
                      <w:pPr>
                        <w:tabs>
                          <w:tab w:val="left" w:pos="360"/>
                          <w:tab w:val="left" w:pos="540"/>
                        </w:tabs>
                        <w:rPr>
                          <w:lang w:val="el-GR"/>
                        </w:rPr>
                      </w:pPr>
                    </w:p>
                    <w:p w14:paraId="66BE1B2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2624482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58F03D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765E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186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AE6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107DD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B98C3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44AF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1E462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687545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0436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BEA6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131D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564B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A269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AA56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34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EA5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ED1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C2D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9B12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984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FE6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FAC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533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024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24AB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C1A8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EB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BE0C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E60B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39EE4" w14:textId="77777777" w:rsidR="00134685" w:rsidRDefault="00134685">
                      <w:pPr>
                        <w:rPr>
                          <w:lang w:val="el-GR"/>
                        </w:rPr>
                      </w:pPr>
                    </w:p>
                    <w:p w14:paraId="65035A8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CB5EF99" w14:textId="77777777" w:rsidR="00134685" w:rsidRDefault="00134685">
                      <w:pPr>
                        <w:tabs>
                          <w:tab w:val="left" w:pos="360"/>
                          <w:tab w:val="left" w:pos="540"/>
                        </w:tabs>
                        <w:rPr>
                          <w:lang w:val="el-GR"/>
                        </w:rPr>
                      </w:pPr>
                    </w:p>
                    <w:p w14:paraId="7AB59DA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246D8D5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19D451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35F8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836B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4C82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40064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3EB7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0149F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7F2CD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FE849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5627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4597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C152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2EA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5C83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334F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862C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8B8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AA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5D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5099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679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317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2106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243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A13F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1C0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B1D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6CBF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FFD4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3DC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E12EA" w14:textId="77777777" w:rsidR="00134685" w:rsidRDefault="00134685">
                      <w:pPr>
                        <w:rPr>
                          <w:lang w:val="el-GR"/>
                        </w:rPr>
                      </w:pPr>
                    </w:p>
                    <w:p w14:paraId="127846B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B3CCA2C" w14:textId="77777777" w:rsidR="00134685" w:rsidRDefault="00134685">
                      <w:pPr>
                        <w:tabs>
                          <w:tab w:val="left" w:pos="360"/>
                          <w:tab w:val="left" w:pos="540"/>
                        </w:tabs>
                        <w:rPr>
                          <w:lang w:val="el-GR"/>
                        </w:rPr>
                      </w:pPr>
                    </w:p>
                    <w:p w14:paraId="5624B3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90B0E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848C7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C7F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5562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A8A19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754B656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7F35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3F073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04560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564C8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333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8E2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7A09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C4B5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2B6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678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39D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09D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E7A2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6AD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512E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1D7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2B58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358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A55B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A2B4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FCF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C1FD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9BC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CB6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5397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2A94C" w14:textId="77777777" w:rsidR="00134685" w:rsidRDefault="00134685">
                      <w:pPr>
                        <w:rPr>
                          <w:lang w:val="el-GR"/>
                        </w:rPr>
                      </w:pPr>
                    </w:p>
                    <w:p w14:paraId="1455BA0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7CF5EB6" w14:textId="77777777" w:rsidR="00134685" w:rsidRDefault="00134685">
                      <w:pPr>
                        <w:tabs>
                          <w:tab w:val="left" w:pos="360"/>
                          <w:tab w:val="left" w:pos="540"/>
                        </w:tabs>
                        <w:rPr>
                          <w:lang w:val="el-GR"/>
                        </w:rPr>
                      </w:pPr>
                    </w:p>
                    <w:p w14:paraId="29714B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A72EFB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6633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EE21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7A85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E986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D9597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4A375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391F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83F63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89AA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72F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EFF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D11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9A9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D1EB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531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488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F37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4E06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F1C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D838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EFEB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1ABB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771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CD1E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2180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56CB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D572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3C2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9F28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D735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30A50" w14:textId="77777777" w:rsidR="00134685" w:rsidRDefault="00134685">
                      <w:pPr>
                        <w:rPr>
                          <w:lang w:val="el-GR"/>
                        </w:rPr>
                      </w:pPr>
                    </w:p>
                    <w:p w14:paraId="771F583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888BFFB" w14:textId="77777777" w:rsidR="00134685" w:rsidRDefault="00134685">
                      <w:pPr>
                        <w:tabs>
                          <w:tab w:val="left" w:pos="360"/>
                          <w:tab w:val="left" w:pos="540"/>
                        </w:tabs>
                        <w:rPr>
                          <w:lang w:val="el-GR"/>
                        </w:rPr>
                      </w:pPr>
                    </w:p>
                    <w:p w14:paraId="0139AD1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CB1377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5A8FB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93F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C82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572F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38B8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049B1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5BE0D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2A329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28E49D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0C5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04D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BB3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B7EC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0B0E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367D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B2F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B07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5D4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570F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F98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B894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22DD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606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583F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142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FB2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8B8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2BF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EC03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401A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8699A" w14:textId="77777777" w:rsidR="00134685" w:rsidRDefault="00134685">
                      <w:pPr>
                        <w:rPr>
                          <w:lang w:val="el-GR"/>
                        </w:rPr>
                      </w:pPr>
                    </w:p>
                    <w:p w14:paraId="06D7FEE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75BBCF7" w14:textId="77777777" w:rsidR="00134685" w:rsidRDefault="00134685">
                      <w:pPr>
                        <w:tabs>
                          <w:tab w:val="left" w:pos="360"/>
                          <w:tab w:val="left" w:pos="540"/>
                        </w:tabs>
                        <w:rPr>
                          <w:lang w:val="el-GR"/>
                        </w:rPr>
                      </w:pPr>
                    </w:p>
                    <w:p w14:paraId="056D14A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44BE9BC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5F6B9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3B2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2244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BBE45"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7F4C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A60EC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91F16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E7326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8614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32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6B9E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B4A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8766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77EC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9F9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709C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2590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1C79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7EC2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EA52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7CB1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147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7EC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6940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D257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44C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1C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565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4C1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58E8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E289FC" w14:textId="77777777" w:rsidR="00134685" w:rsidRDefault="00134685">
                      <w:pPr>
                        <w:rPr>
                          <w:lang w:val="el-GR"/>
                        </w:rPr>
                      </w:pPr>
                    </w:p>
                    <w:p w14:paraId="3DD48CA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E2478C6" w14:textId="77777777" w:rsidR="00134685" w:rsidRDefault="00134685">
                      <w:pPr>
                        <w:tabs>
                          <w:tab w:val="left" w:pos="360"/>
                          <w:tab w:val="left" w:pos="540"/>
                        </w:tabs>
                        <w:rPr>
                          <w:lang w:val="el-GR"/>
                        </w:rPr>
                      </w:pPr>
                    </w:p>
                    <w:p w14:paraId="783A0DC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6309BC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1D542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74DD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5417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2D58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65F6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BFCB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FC428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91618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15757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C13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4379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6F3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CA8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B38C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21B2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C745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E9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702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E6F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89ED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CF1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F83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7A0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60C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8479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F3C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FFCE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643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5A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805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360ED2" w14:textId="77777777" w:rsidR="00134685" w:rsidRDefault="00134685">
                      <w:pPr>
                        <w:rPr>
                          <w:lang w:val="el-GR"/>
                        </w:rPr>
                      </w:pPr>
                    </w:p>
                    <w:p w14:paraId="6FE3855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67F994D" w14:textId="77777777" w:rsidR="00134685" w:rsidRDefault="00134685">
                      <w:pPr>
                        <w:tabs>
                          <w:tab w:val="left" w:pos="360"/>
                          <w:tab w:val="left" w:pos="540"/>
                        </w:tabs>
                        <w:rPr>
                          <w:lang w:val="el-GR"/>
                        </w:rPr>
                      </w:pPr>
                    </w:p>
                    <w:p w14:paraId="6828DD1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2B6851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F1C6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80AC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BF0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08D27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7F97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F107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ACE45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C0121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58825F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6DA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5351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5EA3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B03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A7D4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9DE1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DBF7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B177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32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A17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36E1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B87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3DD9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99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E0F7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83DA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4CA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D61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A23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A396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C2B5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BB7BA0" w14:textId="77777777" w:rsidR="00134685" w:rsidRDefault="00134685">
                      <w:pPr>
                        <w:rPr>
                          <w:lang w:val="el-GR"/>
                        </w:rPr>
                      </w:pPr>
                    </w:p>
                    <w:p w14:paraId="0F8272B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A774B78" w14:textId="77777777" w:rsidR="00134685" w:rsidRDefault="00134685">
                      <w:pPr>
                        <w:tabs>
                          <w:tab w:val="left" w:pos="360"/>
                          <w:tab w:val="left" w:pos="540"/>
                        </w:tabs>
                        <w:rPr>
                          <w:lang w:val="el-GR"/>
                        </w:rPr>
                      </w:pPr>
                    </w:p>
                    <w:p w14:paraId="6D96F98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3EFC66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309C0C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2C0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FD0A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1E0A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E6376E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D448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FE15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7EFC7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1AA960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5D8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115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4ADE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933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B74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052B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0D2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994D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4C3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B36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591B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309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FD2C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AE77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ED8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2A63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404F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C45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7AD7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B832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40E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53174C" w14:textId="77777777" w:rsidR="00134685" w:rsidRDefault="00134685">
                      <w:pPr>
                        <w:rPr>
                          <w:lang w:val="el-GR"/>
                        </w:rPr>
                      </w:pPr>
                    </w:p>
                    <w:p w14:paraId="59B18FF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BED7411" w14:textId="77777777" w:rsidR="00134685" w:rsidRDefault="00134685">
                      <w:pPr>
                        <w:tabs>
                          <w:tab w:val="left" w:pos="360"/>
                          <w:tab w:val="left" w:pos="540"/>
                        </w:tabs>
                        <w:rPr>
                          <w:lang w:val="el-GR"/>
                        </w:rPr>
                      </w:pPr>
                    </w:p>
                    <w:p w14:paraId="2F8A68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BD8A6E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188F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10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A449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18B2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3547E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13CA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D3B0E7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DA7D35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6362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F8D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930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FF4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E52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FA1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D92F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F855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07D3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583A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B8D4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A82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0C3A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2EDE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2A40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EBD1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C00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92D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1CE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9EF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1D6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B5B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3DD10B" w14:textId="77777777" w:rsidR="00134685" w:rsidRDefault="00134685">
                      <w:pPr>
                        <w:rPr>
                          <w:lang w:val="el-GR"/>
                        </w:rPr>
                      </w:pPr>
                    </w:p>
                    <w:p w14:paraId="7B89595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F35C10A" w14:textId="77777777" w:rsidR="00134685" w:rsidRDefault="00134685">
                      <w:pPr>
                        <w:tabs>
                          <w:tab w:val="left" w:pos="360"/>
                          <w:tab w:val="left" w:pos="540"/>
                        </w:tabs>
                        <w:rPr>
                          <w:lang w:val="el-GR"/>
                        </w:rPr>
                      </w:pPr>
                    </w:p>
                    <w:p w14:paraId="2C3B737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FC9D6C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7D425B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B38B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0BEF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F6549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D187D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A0C8D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46E12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38CD0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61EEF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C74C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C425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08D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E31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5141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3874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D31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81A3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7635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F27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136C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2A9B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938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49E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604B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3525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E526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373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456C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588B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F283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9699B" w14:textId="77777777" w:rsidR="00134685" w:rsidRDefault="00134685">
                      <w:pPr>
                        <w:rPr>
                          <w:lang w:val="el-GR"/>
                        </w:rPr>
                      </w:pPr>
                    </w:p>
                    <w:p w14:paraId="45750C6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66A25AF" w14:textId="77777777" w:rsidR="00134685" w:rsidRDefault="00134685">
                      <w:pPr>
                        <w:tabs>
                          <w:tab w:val="left" w:pos="360"/>
                          <w:tab w:val="left" w:pos="540"/>
                        </w:tabs>
                        <w:rPr>
                          <w:lang w:val="el-GR"/>
                        </w:rPr>
                      </w:pPr>
                    </w:p>
                    <w:p w14:paraId="213488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77800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1B00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3BE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1420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F283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26806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719A32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94C29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F925B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29C7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8A0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96C3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C51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45A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842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1AEA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ADA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CF3D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595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030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F236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2BAC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61B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A6EC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D85E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B7CE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A14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364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1057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007C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6BF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EC044" w14:textId="77777777" w:rsidR="00134685" w:rsidRDefault="00134685">
                      <w:pPr>
                        <w:rPr>
                          <w:lang w:val="el-GR"/>
                        </w:rPr>
                      </w:pPr>
                    </w:p>
                    <w:p w14:paraId="5412ADD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BA430B3" w14:textId="77777777" w:rsidR="00134685" w:rsidRDefault="00134685">
                      <w:pPr>
                        <w:tabs>
                          <w:tab w:val="left" w:pos="360"/>
                          <w:tab w:val="left" w:pos="540"/>
                        </w:tabs>
                        <w:rPr>
                          <w:lang w:val="el-GR"/>
                        </w:rPr>
                      </w:pPr>
                    </w:p>
                    <w:p w14:paraId="14ED3F3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6C9DC7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7BEE6E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422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3D1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8E20E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F91AD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B87CC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96DF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12378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1AE8BC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90F2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115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5419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7E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AFC5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DC3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BE4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6070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D8E9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7DC0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0D3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51E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89B3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A91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A19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9BF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A8FB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2DA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8327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86A4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5688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22685" w14:textId="77777777" w:rsidR="00134685" w:rsidRDefault="00134685">
                      <w:pPr>
                        <w:rPr>
                          <w:lang w:val="el-GR"/>
                        </w:rPr>
                      </w:pPr>
                    </w:p>
                    <w:p w14:paraId="477C9AF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25145EE" w14:textId="77777777" w:rsidR="00134685" w:rsidRDefault="00134685">
                      <w:pPr>
                        <w:tabs>
                          <w:tab w:val="left" w:pos="360"/>
                          <w:tab w:val="left" w:pos="540"/>
                        </w:tabs>
                        <w:rPr>
                          <w:lang w:val="el-GR"/>
                        </w:rPr>
                      </w:pPr>
                    </w:p>
                    <w:p w14:paraId="52F4734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6F7775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EAAD4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912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63C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A11C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53866A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C684A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DB19A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73538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57A5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77E2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DAA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F880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D82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116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BAB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93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FCBF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4457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631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F72E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C88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53A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FA2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02D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7698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FA7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766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EBA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77C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2DCB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76E44" w14:textId="77777777" w:rsidR="00134685" w:rsidRDefault="00134685">
                      <w:pPr>
                        <w:rPr>
                          <w:lang w:val="el-GR"/>
                        </w:rPr>
                      </w:pPr>
                    </w:p>
                    <w:p w14:paraId="157DF27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BCB3E7C" w14:textId="77777777" w:rsidR="00134685" w:rsidRDefault="00134685">
                      <w:pPr>
                        <w:tabs>
                          <w:tab w:val="left" w:pos="360"/>
                          <w:tab w:val="left" w:pos="540"/>
                        </w:tabs>
                        <w:rPr>
                          <w:lang w:val="el-GR"/>
                        </w:rPr>
                      </w:pPr>
                    </w:p>
                    <w:p w14:paraId="5F28D5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C95F03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5F2C83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C967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BE8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E204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3D8A1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C5F7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DA817B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A1D0C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D3E0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39A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C8E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274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FB01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51B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B68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111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E25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0034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F63E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B9C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1647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C913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EE1F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3239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D82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045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D1C0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564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F42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14C0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3C7776" w14:textId="77777777" w:rsidR="00134685" w:rsidRDefault="00134685">
                      <w:pPr>
                        <w:rPr>
                          <w:lang w:val="el-GR"/>
                        </w:rPr>
                      </w:pPr>
                    </w:p>
                    <w:p w14:paraId="25BFC3A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8C0F631" w14:textId="77777777" w:rsidR="00134685" w:rsidRDefault="00134685">
                      <w:pPr>
                        <w:tabs>
                          <w:tab w:val="left" w:pos="360"/>
                          <w:tab w:val="left" w:pos="540"/>
                        </w:tabs>
                        <w:rPr>
                          <w:lang w:val="el-GR"/>
                        </w:rPr>
                      </w:pPr>
                    </w:p>
                    <w:p w14:paraId="2DB195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0C36E0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46116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5E9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805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1057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7A9B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AAEEC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97649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FAF14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0858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B5A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D1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558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0C6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317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DF6C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4863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D1C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19A2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8876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AFF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59B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D249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68B9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9C1E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43F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490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EBA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E56C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F9C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A0D1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27B49" w14:textId="77777777" w:rsidR="00134685" w:rsidRDefault="00134685">
                      <w:pPr>
                        <w:rPr>
                          <w:lang w:val="el-GR"/>
                        </w:rPr>
                      </w:pPr>
                    </w:p>
                    <w:p w14:paraId="55C052C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E343E33" w14:textId="77777777" w:rsidR="00134685" w:rsidRDefault="00134685">
                      <w:pPr>
                        <w:tabs>
                          <w:tab w:val="left" w:pos="360"/>
                          <w:tab w:val="left" w:pos="540"/>
                        </w:tabs>
                        <w:rPr>
                          <w:lang w:val="el-GR"/>
                        </w:rPr>
                      </w:pPr>
                    </w:p>
                    <w:p w14:paraId="4542F8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354810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289F6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9291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89C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C8FFB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406FD2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B2B7E3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94E54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2CE01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219D79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4123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664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99E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59EE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35E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D10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F67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DD9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27F5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10D5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C9B6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73CC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99C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9FBD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235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B2D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D4F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13F9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4BF8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7946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9916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0F0915" w14:textId="77777777" w:rsidR="00134685" w:rsidRDefault="00134685">
                      <w:pPr>
                        <w:rPr>
                          <w:lang w:val="el-GR"/>
                        </w:rPr>
                      </w:pPr>
                    </w:p>
                    <w:p w14:paraId="64DC3A9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FC01256" w14:textId="77777777" w:rsidR="00134685" w:rsidRDefault="00134685">
                      <w:pPr>
                        <w:tabs>
                          <w:tab w:val="left" w:pos="360"/>
                          <w:tab w:val="left" w:pos="540"/>
                        </w:tabs>
                        <w:rPr>
                          <w:lang w:val="el-GR"/>
                        </w:rPr>
                      </w:pPr>
                    </w:p>
                    <w:p w14:paraId="368C4D8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F86F7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7C84F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AB62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873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E80C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8ED9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3A54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CF10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AC189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A3914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282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EC0D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33C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E21A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2B10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42D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AF7D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773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BF39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C05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01DE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68A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EECB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FEB3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3AB6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6554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124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8EC8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9F86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ED57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D5F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43ABEB" w14:textId="77777777" w:rsidR="00134685" w:rsidRDefault="00134685">
                      <w:pPr>
                        <w:rPr>
                          <w:lang w:val="el-GR"/>
                        </w:rPr>
                      </w:pPr>
                    </w:p>
                    <w:p w14:paraId="4D27336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3ECF3BA" w14:textId="77777777" w:rsidR="00134685" w:rsidRDefault="00134685">
                      <w:pPr>
                        <w:tabs>
                          <w:tab w:val="left" w:pos="360"/>
                          <w:tab w:val="left" w:pos="540"/>
                        </w:tabs>
                        <w:rPr>
                          <w:lang w:val="el-GR"/>
                        </w:rPr>
                      </w:pPr>
                    </w:p>
                    <w:p w14:paraId="644F0E9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7EED5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07C91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EC7B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5CE4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A9D78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8BE3FB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9E47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2946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E78D5C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CAED7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D66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1B5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3C5F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0F8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C96E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AD0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4A2A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EDF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283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3BF3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F2ED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8692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B383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C7A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F56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2CB4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244F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4A5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4E2B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D7FA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114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A82FA" w14:textId="77777777" w:rsidR="00134685" w:rsidRDefault="00134685">
                      <w:pPr>
                        <w:rPr>
                          <w:lang w:val="el-GR"/>
                        </w:rPr>
                      </w:pPr>
                    </w:p>
                    <w:p w14:paraId="082F8CB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334E394" w14:textId="77777777" w:rsidR="00134685" w:rsidRDefault="00134685">
                      <w:pPr>
                        <w:tabs>
                          <w:tab w:val="left" w:pos="360"/>
                          <w:tab w:val="left" w:pos="540"/>
                        </w:tabs>
                        <w:rPr>
                          <w:lang w:val="el-GR"/>
                        </w:rPr>
                      </w:pPr>
                    </w:p>
                    <w:p w14:paraId="3F0B5B9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1C66E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4853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DA7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1E2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C7F13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7CCD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DAF20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840F5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4CA4A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54F7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BA07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B8A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361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0283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7DEA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AA68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B7D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BF90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F11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59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22F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5047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241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49B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C49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355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ABD7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802C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38F9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147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9D8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A4515C" w14:textId="77777777" w:rsidR="00134685" w:rsidRDefault="00134685">
                      <w:pPr>
                        <w:rPr>
                          <w:lang w:val="el-GR"/>
                        </w:rPr>
                      </w:pPr>
                    </w:p>
                    <w:p w14:paraId="1ED2103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BC3CC23" w14:textId="77777777" w:rsidR="00134685" w:rsidRDefault="00134685">
                      <w:pPr>
                        <w:tabs>
                          <w:tab w:val="left" w:pos="360"/>
                          <w:tab w:val="left" w:pos="540"/>
                        </w:tabs>
                        <w:rPr>
                          <w:lang w:val="el-GR"/>
                        </w:rPr>
                      </w:pPr>
                    </w:p>
                    <w:p w14:paraId="217B5E9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4E894B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99DB3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E9F4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474E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A082F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CDA0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09D40E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D0364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C064B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w:t>
                      </w:r>
                      <w:r>
                        <w:rPr>
                          <w:rFonts w:ascii="Georgia" w:hAnsi="Georgia" w:cs="Arial"/>
                          <w:sz w:val="22"/>
                          <w:szCs w:val="22"/>
                          <w:shd w:val="clear" w:color="auto" w:fill="FFFFFF"/>
                          <w:lang w:val="el-GR"/>
                        </w:rPr>
                        <w:t>Π.</w:t>
                      </w:r>
                    </w:p>
                    <w:p w14:paraId="28E4AF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2E8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55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26F8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1B5F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B01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326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72D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7F74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ABB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6A8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3BE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A54F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B9F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D7E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008F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9E08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805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B23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0DE0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5E5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86C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919B9" w14:textId="77777777" w:rsidR="00134685" w:rsidRDefault="00134685">
                      <w:pPr>
                        <w:rPr>
                          <w:lang w:val="el-GR"/>
                        </w:rPr>
                      </w:pPr>
                    </w:p>
                    <w:p w14:paraId="7CFC877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E53E49" w14:textId="77777777" w:rsidR="00134685" w:rsidRDefault="00134685">
                      <w:pPr>
                        <w:tabs>
                          <w:tab w:val="left" w:pos="360"/>
                          <w:tab w:val="left" w:pos="540"/>
                        </w:tabs>
                        <w:rPr>
                          <w:lang w:val="el-GR"/>
                        </w:rPr>
                      </w:pPr>
                    </w:p>
                    <w:p w14:paraId="3B936B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21A07B9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24B1A8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36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FD5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9EF1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871D0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E725C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5A5AD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5C165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7CD2DE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A80F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BBE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5EF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5FFB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DC4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EACD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C8DC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B20C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77E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B74A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359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041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A23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0F3B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6EDD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03E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99F3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9DA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E59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14AB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60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0C018A" w14:textId="77777777" w:rsidR="00134685" w:rsidRDefault="00134685">
                      <w:pPr>
                        <w:rPr>
                          <w:lang w:val="el-GR"/>
                        </w:rPr>
                      </w:pPr>
                    </w:p>
                    <w:p w14:paraId="01A3E3C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765F834" w14:textId="77777777" w:rsidR="00134685" w:rsidRDefault="00134685">
                      <w:pPr>
                        <w:tabs>
                          <w:tab w:val="left" w:pos="360"/>
                          <w:tab w:val="left" w:pos="540"/>
                        </w:tabs>
                        <w:rPr>
                          <w:lang w:val="el-GR"/>
                        </w:rPr>
                      </w:pPr>
                    </w:p>
                    <w:p w14:paraId="6DEF8B2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19B944B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738E33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518B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4F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AD090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440DDD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8C2C4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8C1E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571516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4C6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F79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B17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86B9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849C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712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F515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B99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6E38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80BC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961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EED3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699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E99D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4BA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AE53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1A9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7E1D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F8F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DF1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F88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16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C7C3FC" w14:textId="77777777" w:rsidR="00134685" w:rsidRDefault="00134685">
                      <w:pPr>
                        <w:rPr>
                          <w:lang w:val="el-GR"/>
                        </w:rPr>
                      </w:pPr>
                    </w:p>
                    <w:p w14:paraId="16B6A64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8163594" w14:textId="77777777" w:rsidR="00134685" w:rsidRDefault="00134685">
                      <w:pPr>
                        <w:tabs>
                          <w:tab w:val="left" w:pos="360"/>
                          <w:tab w:val="left" w:pos="540"/>
                        </w:tabs>
                        <w:rPr>
                          <w:lang w:val="el-GR"/>
                        </w:rPr>
                      </w:pPr>
                    </w:p>
                    <w:p w14:paraId="071260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712EA7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BB9C4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34F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05FF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2EE57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260C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BD576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1CE78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E0C46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1DB34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7CDC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465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90593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B13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F39F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EA1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1FA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605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00F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9E1F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95F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18CD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8473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554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1FF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2BC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4F9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08F3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E51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29D2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3D8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2381F4" w14:textId="77777777" w:rsidR="00134685" w:rsidRDefault="00134685">
                      <w:pPr>
                        <w:rPr>
                          <w:lang w:val="el-GR"/>
                        </w:rPr>
                      </w:pPr>
                    </w:p>
                    <w:p w14:paraId="7A3D6E8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1C5A7FB" w14:textId="77777777" w:rsidR="00134685" w:rsidRDefault="00134685">
                      <w:pPr>
                        <w:tabs>
                          <w:tab w:val="left" w:pos="360"/>
                          <w:tab w:val="left" w:pos="540"/>
                        </w:tabs>
                        <w:rPr>
                          <w:lang w:val="el-GR"/>
                        </w:rPr>
                      </w:pPr>
                    </w:p>
                    <w:p w14:paraId="36C9FC8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DEAD28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49AE0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99F0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8BA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19993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183D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07EBB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EAAA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8FE40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C2CC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E0E3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7FF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516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3501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7B43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D31D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502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EC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1B3D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06F8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921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FDD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E26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1B00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9A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D17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DF7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FE7D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475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79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313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D3272C" w14:textId="77777777" w:rsidR="00134685" w:rsidRDefault="00134685">
                      <w:pPr>
                        <w:rPr>
                          <w:lang w:val="el-GR"/>
                        </w:rPr>
                      </w:pPr>
                    </w:p>
                    <w:p w14:paraId="1E92C05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E99F18" w14:textId="77777777" w:rsidR="00134685" w:rsidRDefault="00134685">
                      <w:pPr>
                        <w:tabs>
                          <w:tab w:val="left" w:pos="360"/>
                          <w:tab w:val="left" w:pos="540"/>
                        </w:tabs>
                        <w:rPr>
                          <w:lang w:val="el-GR"/>
                        </w:rPr>
                      </w:pPr>
                    </w:p>
                    <w:p w14:paraId="6389659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290B0D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81A51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A4D1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00D4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F7156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5FD96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78AED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CD87F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AA603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1B3ADC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71A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2C2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80FD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83E1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7FFD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EF3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FD34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C188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A4F4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C0B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69FD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3628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AD20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AF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BE9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C6E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391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065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61FD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C74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1425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E1E651" w14:textId="77777777" w:rsidR="00134685" w:rsidRDefault="00134685">
                      <w:pPr>
                        <w:rPr>
                          <w:lang w:val="el-GR"/>
                        </w:rPr>
                      </w:pPr>
                    </w:p>
                    <w:p w14:paraId="6E4D7E2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ED7802" w14:textId="77777777" w:rsidR="00134685" w:rsidRDefault="00134685">
                      <w:pPr>
                        <w:tabs>
                          <w:tab w:val="left" w:pos="360"/>
                          <w:tab w:val="left" w:pos="540"/>
                        </w:tabs>
                        <w:rPr>
                          <w:lang w:val="el-GR"/>
                        </w:rPr>
                      </w:pPr>
                    </w:p>
                    <w:p w14:paraId="0A21B67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4A62205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317E8D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0866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525E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5A35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48863B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F669A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4603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FF363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FCF6A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362D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6C64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53D0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A5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B686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4694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B58A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8484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CD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3E61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3BA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782D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8696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27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1370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E06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A20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54B4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A9C2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9CEC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8FD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C2E41C" w14:textId="77777777" w:rsidR="00134685" w:rsidRDefault="00134685">
                      <w:pPr>
                        <w:rPr>
                          <w:lang w:val="el-GR"/>
                        </w:rPr>
                      </w:pPr>
                    </w:p>
                    <w:p w14:paraId="34B5C54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C5D72EE" w14:textId="77777777" w:rsidR="00134685" w:rsidRDefault="00134685">
                      <w:pPr>
                        <w:tabs>
                          <w:tab w:val="left" w:pos="360"/>
                          <w:tab w:val="left" w:pos="540"/>
                        </w:tabs>
                        <w:rPr>
                          <w:lang w:val="el-GR"/>
                        </w:rPr>
                      </w:pPr>
                    </w:p>
                    <w:p w14:paraId="680EFB4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1CA1B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1850F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D3E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761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A0551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DEDB8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CB586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B0BE5E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7E968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D6145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B35F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E71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2C08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511B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6ED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60A0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043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0D8F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325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12E8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6533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6806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8AA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510B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2889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2E42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D3E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3D7D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10E8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C403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CC91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091723" w14:textId="77777777" w:rsidR="00134685" w:rsidRDefault="00134685">
                      <w:pPr>
                        <w:rPr>
                          <w:lang w:val="el-GR"/>
                        </w:rPr>
                      </w:pPr>
                    </w:p>
                    <w:p w14:paraId="7EC9621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EC51E65" w14:textId="77777777" w:rsidR="00134685" w:rsidRDefault="00134685">
                      <w:pPr>
                        <w:tabs>
                          <w:tab w:val="left" w:pos="360"/>
                          <w:tab w:val="left" w:pos="540"/>
                        </w:tabs>
                        <w:rPr>
                          <w:lang w:val="el-GR"/>
                        </w:rPr>
                      </w:pPr>
                    </w:p>
                    <w:p w14:paraId="3B2BBCE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7FB4E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EEC2C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5A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6A4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159E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121D9F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AB4A3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E45D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E1BA6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23B9C3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8F33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0B2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9648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6D9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B19B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6F0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9585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2D0E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6A5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918D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A67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A40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686F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78FA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2AE9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E7B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07F4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8BC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A4B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E7D0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3EA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78B632" w14:textId="77777777" w:rsidR="00134685" w:rsidRDefault="00134685">
                      <w:pPr>
                        <w:rPr>
                          <w:lang w:val="el-GR"/>
                        </w:rPr>
                      </w:pPr>
                    </w:p>
                    <w:p w14:paraId="4EF2725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618FC5F" w14:textId="77777777" w:rsidR="00134685" w:rsidRDefault="00134685">
                      <w:pPr>
                        <w:tabs>
                          <w:tab w:val="left" w:pos="360"/>
                          <w:tab w:val="left" w:pos="540"/>
                        </w:tabs>
                        <w:rPr>
                          <w:lang w:val="el-GR"/>
                        </w:rPr>
                      </w:pPr>
                    </w:p>
                    <w:p w14:paraId="4796AC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A51F7A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3597D3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721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356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4AE50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41777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8FF67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EF8AA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A6E47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4E975A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81A0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0236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FE4D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DF1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4E9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BA1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F13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F273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464C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F915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A96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F363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3E0E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AE0B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9BA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971C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C55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881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D95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787B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EF5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75BB0" w14:textId="77777777" w:rsidR="00134685" w:rsidRDefault="00134685">
                      <w:pPr>
                        <w:rPr>
                          <w:lang w:val="el-GR"/>
                        </w:rPr>
                      </w:pPr>
                    </w:p>
                    <w:p w14:paraId="7EA52F9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21FF76C" w14:textId="77777777" w:rsidR="00134685" w:rsidRDefault="00134685">
                      <w:pPr>
                        <w:tabs>
                          <w:tab w:val="left" w:pos="360"/>
                          <w:tab w:val="left" w:pos="540"/>
                        </w:tabs>
                        <w:rPr>
                          <w:lang w:val="el-GR"/>
                        </w:rPr>
                      </w:pPr>
                    </w:p>
                    <w:p w14:paraId="3F63A10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C249B1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535EF1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7549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842E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4884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F1CA60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19D77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6C05B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23FF4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604BF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59F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FF2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F49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7DE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E0FD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370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6E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D53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81ED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F4B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4765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E9A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CA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9200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1D1F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3F0C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00B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22C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F62D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3D2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224D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0F5596" w14:textId="77777777" w:rsidR="00134685" w:rsidRDefault="00134685">
                      <w:pPr>
                        <w:rPr>
                          <w:lang w:val="el-GR"/>
                        </w:rPr>
                      </w:pPr>
                    </w:p>
                    <w:p w14:paraId="48534A7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E5C6B15" w14:textId="77777777" w:rsidR="00134685" w:rsidRDefault="00134685">
                      <w:pPr>
                        <w:tabs>
                          <w:tab w:val="left" w:pos="360"/>
                          <w:tab w:val="left" w:pos="540"/>
                        </w:tabs>
                        <w:rPr>
                          <w:lang w:val="el-GR"/>
                        </w:rPr>
                      </w:pPr>
                    </w:p>
                    <w:p w14:paraId="7A84D2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497077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1054A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0034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9CC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95E51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882EF9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2F13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0C21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37DF6F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78E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5159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693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0D6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5DC0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E7B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50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34F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6491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CDB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304A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B86E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8241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0444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BB9F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262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190C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11F7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374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CDAB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2832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3269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192EF5" w14:textId="77777777" w:rsidR="00134685" w:rsidRDefault="00134685">
                      <w:pPr>
                        <w:rPr>
                          <w:lang w:val="el-GR"/>
                        </w:rPr>
                      </w:pPr>
                    </w:p>
                    <w:p w14:paraId="4E2B463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D329F2C" w14:textId="77777777" w:rsidR="00134685" w:rsidRDefault="00134685">
                      <w:pPr>
                        <w:tabs>
                          <w:tab w:val="left" w:pos="360"/>
                          <w:tab w:val="left" w:pos="540"/>
                        </w:tabs>
                        <w:rPr>
                          <w:lang w:val="el-GR"/>
                        </w:rPr>
                      </w:pPr>
                    </w:p>
                    <w:p w14:paraId="4A11555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1603DC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D2631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577D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7AC2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7D15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99FA6C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CE887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A57464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30F3D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E06EF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1FA3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D210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D83B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D9A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D4B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D3E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D5C0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44E7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1A1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E4C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17D6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9D4B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6CA5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1528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5D8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0D93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E78D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2FE5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3D0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03A3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74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DD0942" w14:textId="77777777" w:rsidR="00134685" w:rsidRDefault="00134685">
                      <w:pPr>
                        <w:rPr>
                          <w:lang w:val="el-GR"/>
                        </w:rPr>
                      </w:pPr>
                    </w:p>
                    <w:p w14:paraId="69B9240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EA74474" w14:textId="77777777" w:rsidR="00134685" w:rsidRDefault="00134685">
                      <w:pPr>
                        <w:tabs>
                          <w:tab w:val="left" w:pos="360"/>
                          <w:tab w:val="left" w:pos="540"/>
                        </w:tabs>
                        <w:rPr>
                          <w:lang w:val="el-GR"/>
                        </w:rPr>
                      </w:pPr>
                    </w:p>
                    <w:p w14:paraId="71FA0D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20DC2F7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A14C3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A36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573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53A3B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5BD415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8032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9108E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2D50A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47B69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9BE5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B379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1D1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104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7B1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4FEF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A046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ACD9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2045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1E2A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3F5E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86B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F040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F5C7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031D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102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3D89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A6D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7F4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8BE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0E7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1CA6A8" w14:textId="77777777" w:rsidR="00134685" w:rsidRDefault="00134685">
                      <w:pPr>
                        <w:rPr>
                          <w:lang w:val="el-GR"/>
                        </w:rPr>
                      </w:pPr>
                    </w:p>
                    <w:p w14:paraId="3132607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4AC4CA3" w14:textId="77777777" w:rsidR="00134685" w:rsidRDefault="00134685">
                      <w:pPr>
                        <w:tabs>
                          <w:tab w:val="left" w:pos="360"/>
                          <w:tab w:val="left" w:pos="540"/>
                        </w:tabs>
                        <w:rPr>
                          <w:lang w:val="el-GR"/>
                        </w:rPr>
                      </w:pPr>
                    </w:p>
                    <w:p w14:paraId="1104F0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0578AB6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0153B7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C4CD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DD9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FB34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ACD7D7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85388D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B6C98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A5D775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B8FD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D98C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EC5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109E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AB03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520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D7CC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D125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A0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9407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EAA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15CD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82BC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7DC9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89D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6C1E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DFFC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C57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DE0D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8A9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5A40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731D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3BEAD5" w14:textId="77777777" w:rsidR="00134685" w:rsidRDefault="00134685">
                      <w:pPr>
                        <w:rPr>
                          <w:lang w:val="el-GR"/>
                        </w:rPr>
                      </w:pPr>
                    </w:p>
                    <w:p w14:paraId="55ACD53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27D08D4" w14:textId="77777777" w:rsidR="00134685" w:rsidRDefault="00134685">
                      <w:pPr>
                        <w:tabs>
                          <w:tab w:val="left" w:pos="360"/>
                          <w:tab w:val="left" w:pos="540"/>
                        </w:tabs>
                        <w:rPr>
                          <w:lang w:val="el-GR"/>
                        </w:rPr>
                      </w:pPr>
                    </w:p>
                    <w:p w14:paraId="71C8A96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A17759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3107CD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343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16C3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566DD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C0023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217AD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71ED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A7D97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4D7D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C9BD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8680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FED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CA24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F89D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D70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54FA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2010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378D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44E2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8D2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8289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935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D5E0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2312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C60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8ECB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1E95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4E8A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1FDA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0E0E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F58F0" w14:textId="77777777" w:rsidR="00134685" w:rsidRDefault="00134685">
                      <w:pPr>
                        <w:rPr>
                          <w:lang w:val="el-GR"/>
                        </w:rPr>
                      </w:pPr>
                    </w:p>
                    <w:p w14:paraId="5C139C2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75A10AE" w14:textId="77777777" w:rsidR="00134685" w:rsidRDefault="00134685">
                      <w:pPr>
                        <w:tabs>
                          <w:tab w:val="left" w:pos="360"/>
                          <w:tab w:val="left" w:pos="540"/>
                        </w:tabs>
                        <w:rPr>
                          <w:lang w:val="el-GR"/>
                        </w:rPr>
                      </w:pPr>
                    </w:p>
                    <w:p w14:paraId="553ED55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68AC39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47D79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AC00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99C5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CEAF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3EED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249D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CAFC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414EC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775E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7C3D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19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5ADC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FBA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126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3C8C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F44B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0DEC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852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35F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A7A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AC0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E53D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8003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F1A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6B0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EC23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E1C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3210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A9D8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E4CE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25B42" w14:textId="77777777" w:rsidR="00134685" w:rsidRDefault="00134685">
                      <w:pPr>
                        <w:rPr>
                          <w:lang w:val="el-GR"/>
                        </w:rPr>
                      </w:pPr>
                    </w:p>
                    <w:p w14:paraId="5733E13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531C6B" w14:textId="77777777" w:rsidR="00134685" w:rsidRDefault="00134685">
                      <w:pPr>
                        <w:tabs>
                          <w:tab w:val="left" w:pos="360"/>
                          <w:tab w:val="left" w:pos="540"/>
                        </w:tabs>
                        <w:rPr>
                          <w:lang w:val="el-GR"/>
                        </w:rPr>
                      </w:pPr>
                    </w:p>
                    <w:p w14:paraId="1B762C3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1F8BBAE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4E8E50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58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952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D0C0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93257C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B5E70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102EE2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772CA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7EF8DE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7815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400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BCF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7414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46A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BCC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488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F453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3194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28C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3D5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3C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7E0B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9669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6B39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B27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7E92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4C8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19FA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BA58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D60A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4E20B2" w14:textId="77777777" w:rsidR="00134685" w:rsidRDefault="00134685">
                      <w:pPr>
                        <w:rPr>
                          <w:lang w:val="el-GR"/>
                        </w:rPr>
                      </w:pPr>
                    </w:p>
                    <w:p w14:paraId="69492EA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7904670" w14:textId="77777777" w:rsidR="00134685" w:rsidRDefault="00134685">
                      <w:pPr>
                        <w:tabs>
                          <w:tab w:val="left" w:pos="360"/>
                          <w:tab w:val="left" w:pos="540"/>
                        </w:tabs>
                        <w:rPr>
                          <w:lang w:val="el-GR"/>
                        </w:rPr>
                      </w:pPr>
                    </w:p>
                    <w:p w14:paraId="34EB1B3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A80EA3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EA658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93D3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B6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01A57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36156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E019C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4925A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F36735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6F4FF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87C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3BE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13E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3A4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992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05D2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5AF4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3B1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C11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994D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ED8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D3E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EA4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76C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66D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C6F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5506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D51D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EF6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C0B6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3629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0A640" w14:textId="77777777" w:rsidR="00134685" w:rsidRDefault="00134685">
                      <w:pPr>
                        <w:rPr>
                          <w:lang w:val="el-GR"/>
                        </w:rPr>
                      </w:pPr>
                    </w:p>
                    <w:p w14:paraId="2C56A2B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2AC380B" w14:textId="77777777" w:rsidR="00134685" w:rsidRDefault="00134685">
                      <w:pPr>
                        <w:tabs>
                          <w:tab w:val="left" w:pos="360"/>
                          <w:tab w:val="left" w:pos="540"/>
                        </w:tabs>
                        <w:rPr>
                          <w:lang w:val="el-GR"/>
                        </w:rPr>
                      </w:pPr>
                    </w:p>
                    <w:p w14:paraId="73EECC5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B23323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049B8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3F93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F50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9D500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113E3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FA40A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8EA2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EAC73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E8D5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5397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F60F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CF5B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EDD0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9BF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2AB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821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D023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F9DC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06F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0DFD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BF73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CB0E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F7AB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68E8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504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A8A3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8B57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B5B6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2881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AF2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4C65B" w14:textId="77777777" w:rsidR="00134685" w:rsidRDefault="00134685">
                      <w:pPr>
                        <w:rPr>
                          <w:lang w:val="el-GR"/>
                        </w:rPr>
                      </w:pPr>
                    </w:p>
                    <w:p w14:paraId="1DEA6D5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572A6F5" w14:textId="77777777" w:rsidR="00134685" w:rsidRDefault="00134685">
                      <w:pPr>
                        <w:tabs>
                          <w:tab w:val="left" w:pos="360"/>
                          <w:tab w:val="left" w:pos="540"/>
                        </w:tabs>
                        <w:rPr>
                          <w:lang w:val="el-GR"/>
                        </w:rPr>
                      </w:pPr>
                    </w:p>
                    <w:p w14:paraId="5A7BEFD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FAD58C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833E1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6473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BD1D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2D36B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99AE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2C472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56FEE6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18B41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8C0A5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A66B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7A6B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8718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B19B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9EB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8905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9DDD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351E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EF30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2D1A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6CCB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DA36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895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2BEC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18A7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D129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21E1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C267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FE80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8608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849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FDDC29" w14:textId="77777777" w:rsidR="00134685" w:rsidRDefault="00134685">
                      <w:pPr>
                        <w:rPr>
                          <w:lang w:val="el-GR"/>
                        </w:rPr>
                      </w:pPr>
                    </w:p>
                    <w:p w14:paraId="27F40AF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855086F" w14:textId="77777777" w:rsidR="00134685" w:rsidRDefault="00134685">
                      <w:pPr>
                        <w:tabs>
                          <w:tab w:val="left" w:pos="360"/>
                          <w:tab w:val="left" w:pos="540"/>
                        </w:tabs>
                        <w:rPr>
                          <w:lang w:val="el-GR"/>
                        </w:rPr>
                      </w:pPr>
                    </w:p>
                    <w:p w14:paraId="5131635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EBCD25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5CDEA7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BB8E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079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587BB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98E4F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7B9B6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806D8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BDC42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01A2E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7FA8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78DD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E4F9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B1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517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1B24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596F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1D76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4C2F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B01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410C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D8F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BA3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E6E7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9D0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C872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DCE3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0E9B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7FC0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0FF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6113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4009F" w14:textId="77777777" w:rsidR="00134685" w:rsidRDefault="00134685">
                      <w:pPr>
                        <w:rPr>
                          <w:lang w:val="el-GR"/>
                        </w:rPr>
                      </w:pPr>
                    </w:p>
                    <w:p w14:paraId="04D8867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1AC4221" w14:textId="77777777" w:rsidR="00134685" w:rsidRDefault="00134685">
                      <w:pPr>
                        <w:tabs>
                          <w:tab w:val="left" w:pos="360"/>
                          <w:tab w:val="left" w:pos="540"/>
                        </w:tabs>
                        <w:rPr>
                          <w:lang w:val="el-GR"/>
                        </w:rPr>
                      </w:pPr>
                    </w:p>
                    <w:p w14:paraId="4871A1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A5B65C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2F5BEF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0BC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2C48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6859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CF55D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1CA8E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88FF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B94AE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7B81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36D3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45F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FC9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969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D6DE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1D7F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324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A9F0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D23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9A5F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5235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ED26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58B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1C5C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0779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CE80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1BA8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9B4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30FD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869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46D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C1E38F" w14:textId="77777777" w:rsidR="00134685" w:rsidRDefault="00134685">
                      <w:pPr>
                        <w:rPr>
                          <w:lang w:val="el-GR"/>
                        </w:rPr>
                      </w:pPr>
                    </w:p>
                    <w:p w14:paraId="4543D4D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6483708" w14:textId="77777777" w:rsidR="00134685" w:rsidRDefault="00134685">
                      <w:pPr>
                        <w:tabs>
                          <w:tab w:val="left" w:pos="360"/>
                          <w:tab w:val="left" w:pos="540"/>
                        </w:tabs>
                        <w:rPr>
                          <w:lang w:val="el-GR"/>
                        </w:rPr>
                      </w:pPr>
                    </w:p>
                    <w:p w14:paraId="2B74175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1FAFE1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95DAE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ECC4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3B77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FC15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B8A1A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1B00D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FB556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0907F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8398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9067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D2A6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58B9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CEE4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17D1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D8A2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D195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4E9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6BE6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4A1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819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97E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7848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227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C7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AC9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5701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B2D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2FAA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B843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36F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1282E" w14:textId="77777777" w:rsidR="00134685" w:rsidRDefault="00134685">
                      <w:pPr>
                        <w:rPr>
                          <w:lang w:val="el-GR"/>
                        </w:rPr>
                      </w:pPr>
                    </w:p>
                    <w:p w14:paraId="3CCF33B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400E15A" w14:textId="77777777" w:rsidR="00134685" w:rsidRDefault="00134685">
                      <w:pPr>
                        <w:tabs>
                          <w:tab w:val="left" w:pos="360"/>
                          <w:tab w:val="left" w:pos="540"/>
                        </w:tabs>
                        <w:rPr>
                          <w:lang w:val="el-GR"/>
                        </w:rPr>
                      </w:pPr>
                    </w:p>
                    <w:p w14:paraId="60D2380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7BBC219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7B6238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F0B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A75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950A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C8872F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AEFB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8FC80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DDEF2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w:t>
                      </w:r>
                      <w:r>
                        <w:rPr>
                          <w:rFonts w:ascii="Georgia" w:hAnsi="Georgia" w:cs="Arial"/>
                          <w:sz w:val="22"/>
                          <w:szCs w:val="22"/>
                          <w:shd w:val="clear" w:color="auto" w:fill="FFFFFF"/>
                          <w:lang w:val="el-GR"/>
                        </w:rPr>
                        <w:t>νικός Υπολογιστών Ε.Μ.Π.</w:t>
                      </w:r>
                    </w:p>
                    <w:p w14:paraId="622CA4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619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BF1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A09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F84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2F8B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14A5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B61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86C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7288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FABA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C6C7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F13A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034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A68E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AABA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0ED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54F8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C882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04C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8F93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933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9A1270" w14:textId="77777777" w:rsidR="00134685" w:rsidRDefault="00134685">
                      <w:pPr>
                        <w:rPr>
                          <w:lang w:val="el-GR"/>
                        </w:rPr>
                      </w:pPr>
                    </w:p>
                    <w:p w14:paraId="68C209A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6FA64D9" w14:textId="77777777" w:rsidR="00134685" w:rsidRDefault="00134685">
                      <w:pPr>
                        <w:tabs>
                          <w:tab w:val="left" w:pos="360"/>
                          <w:tab w:val="left" w:pos="540"/>
                        </w:tabs>
                        <w:rPr>
                          <w:lang w:val="el-GR"/>
                        </w:rPr>
                      </w:pPr>
                    </w:p>
                    <w:p w14:paraId="7EFBD6B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E68E3F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8FDC7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D7AA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AF73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EEB48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F8FFC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D97E5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D017B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D2A67A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ED63C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CA40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1736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516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B8B1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8BC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26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747B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B583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8E41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7CC9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50C4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9F1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21CB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8F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A906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436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7A8E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C354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01D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926B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3784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34F95" w14:textId="77777777" w:rsidR="00134685" w:rsidRDefault="00134685">
                      <w:pPr>
                        <w:rPr>
                          <w:lang w:val="el-GR"/>
                        </w:rPr>
                      </w:pPr>
                    </w:p>
                    <w:p w14:paraId="0B70F79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7D774B7" w14:textId="77777777" w:rsidR="00134685" w:rsidRDefault="00134685">
                      <w:pPr>
                        <w:tabs>
                          <w:tab w:val="left" w:pos="360"/>
                          <w:tab w:val="left" w:pos="540"/>
                        </w:tabs>
                        <w:rPr>
                          <w:lang w:val="el-GR"/>
                        </w:rPr>
                      </w:pPr>
                    </w:p>
                    <w:p w14:paraId="6FA5329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F91FDA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EBDD2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4B08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8202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B5C8E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6EA46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8F2B2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7778B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5F06D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96DB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6F6C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9320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1F0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4B63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2D71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7427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1D66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F98F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0DD2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5854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A00D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2ABC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8F6F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B236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8B7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C577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808A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5952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AEBC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79E9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067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43126" w14:textId="77777777" w:rsidR="00134685" w:rsidRDefault="00134685">
                      <w:pPr>
                        <w:rPr>
                          <w:lang w:val="el-GR"/>
                        </w:rPr>
                      </w:pPr>
                    </w:p>
                    <w:p w14:paraId="17CE50E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10370EF" w14:textId="77777777" w:rsidR="00134685" w:rsidRDefault="00134685">
                      <w:pPr>
                        <w:tabs>
                          <w:tab w:val="left" w:pos="360"/>
                          <w:tab w:val="left" w:pos="540"/>
                        </w:tabs>
                        <w:rPr>
                          <w:lang w:val="el-GR"/>
                        </w:rPr>
                      </w:pPr>
                    </w:p>
                    <w:p w14:paraId="5C105C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AC099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9DE69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E46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5F70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9CB0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09E06C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76240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5216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2DD4B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5468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B909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096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C31F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A531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FDD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9F58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15F1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EAC6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DB70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7A16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2DD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A2C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AA14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F70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B8CF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B19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515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607C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964B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CD86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BA82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332273" w14:textId="77777777" w:rsidR="00134685" w:rsidRDefault="00134685">
                      <w:pPr>
                        <w:rPr>
                          <w:lang w:val="el-GR"/>
                        </w:rPr>
                      </w:pPr>
                    </w:p>
                    <w:p w14:paraId="11BD714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BAF0F3A" w14:textId="77777777" w:rsidR="00134685" w:rsidRDefault="00134685">
                      <w:pPr>
                        <w:tabs>
                          <w:tab w:val="left" w:pos="360"/>
                          <w:tab w:val="left" w:pos="540"/>
                        </w:tabs>
                        <w:rPr>
                          <w:lang w:val="el-GR"/>
                        </w:rPr>
                      </w:pPr>
                    </w:p>
                    <w:p w14:paraId="75E7EF8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5DDCBE2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787782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E7D1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EA6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353D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E1388D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765D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EDE1D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FD2BD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08725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A836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522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8C9B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2F68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AEE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5661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5CE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2BF3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2664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E2D7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7821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A13A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68F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DBF3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C3A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E9E5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17F3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AB4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297D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AAF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B13A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2DB344" w14:textId="77777777" w:rsidR="00134685" w:rsidRDefault="00134685">
                      <w:pPr>
                        <w:rPr>
                          <w:lang w:val="el-GR"/>
                        </w:rPr>
                      </w:pPr>
                    </w:p>
                    <w:p w14:paraId="2843218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269179F" w14:textId="77777777" w:rsidR="00134685" w:rsidRDefault="00134685">
                      <w:pPr>
                        <w:tabs>
                          <w:tab w:val="left" w:pos="360"/>
                          <w:tab w:val="left" w:pos="540"/>
                        </w:tabs>
                        <w:rPr>
                          <w:lang w:val="el-GR"/>
                        </w:rPr>
                      </w:pPr>
                    </w:p>
                    <w:p w14:paraId="04BC0CB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D40E68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w:t>
                      </w:r>
                      <w:r>
                        <w:rPr>
                          <w:rFonts w:ascii="Times New Roman" w:hAnsi="Times New Roman" w:cs="Times New Roman"/>
                          <w:sz w:val="22"/>
                          <w:szCs w:val="24"/>
                          <w:lang w:val="el-GR"/>
                        </w:rPr>
                        <w:t>αντιπροσωπεύουν τις επίσημες θέσεις του Εθνικού Μετσόβιου Πολυτεχνείου.</w:t>
                      </w:r>
                    </w:p>
                    <w:p w14:paraId="7DD7BF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E4F1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1B8F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68434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8EAB1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EAEDF0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AE538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C728E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279DF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8584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4187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F7E8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98CC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A89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BABF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6134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177B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FC96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348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95D0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6B27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CA7B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0135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5EDF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B29A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5E8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275C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145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29E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D65B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8F8AFF" w14:textId="77777777" w:rsidR="00134685" w:rsidRDefault="00134685">
                      <w:pPr>
                        <w:rPr>
                          <w:lang w:val="el-GR"/>
                        </w:rPr>
                      </w:pPr>
                    </w:p>
                    <w:p w14:paraId="08D444B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25BC491" w14:textId="77777777" w:rsidR="00134685" w:rsidRDefault="00134685">
                      <w:pPr>
                        <w:tabs>
                          <w:tab w:val="left" w:pos="360"/>
                          <w:tab w:val="left" w:pos="540"/>
                        </w:tabs>
                        <w:rPr>
                          <w:lang w:val="el-GR"/>
                        </w:rPr>
                      </w:pPr>
                    </w:p>
                    <w:p w14:paraId="2590C41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3DBFA94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CCD08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DDCA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37B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CFFB9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66F3FDE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60D1F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6420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48BFF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FA11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889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4E8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E44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9A2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0DA6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CAA5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4578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33CB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D9B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C15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FBC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2655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B065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3B28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86C1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8CA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704D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2069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8E1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4B4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488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28EED" w14:textId="77777777" w:rsidR="00134685" w:rsidRDefault="00134685">
                      <w:pPr>
                        <w:rPr>
                          <w:lang w:val="el-GR"/>
                        </w:rPr>
                      </w:pPr>
                    </w:p>
                    <w:p w14:paraId="5051E67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102A723" w14:textId="77777777" w:rsidR="00134685" w:rsidRDefault="00134685">
                      <w:pPr>
                        <w:tabs>
                          <w:tab w:val="left" w:pos="360"/>
                          <w:tab w:val="left" w:pos="540"/>
                        </w:tabs>
                        <w:rPr>
                          <w:lang w:val="el-GR"/>
                        </w:rPr>
                      </w:pPr>
                    </w:p>
                    <w:p w14:paraId="0DD2CFF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B821A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94D77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DE68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C0F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8E612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32C78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1E3BA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0E317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07E0A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0418D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E701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03D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C08A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87F8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18E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804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2DE3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7F3C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433D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A795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1F4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AC30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CB72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EF11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77CE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7C3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86C0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185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48C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14C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726A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761CA5" w14:textId="77777777" w:rsidR="00134685" w:rsidRDefault="00134685">
                      <w:pPr>
                        <w:rPr>
                          <w:lang w:val="el-GR"/>
                        </w:rPr>
                      </w:pPr>
                    </w:p>
                    <w:p w14:paraId="0435B81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BE31AA7" w14:textId="77777777" w:rsidR="00134685" w:rsidRDefault="00134685">
                      <w:pPr>
                        <w:tabs>
                          <w:tab w:val="left" w:pos="360"/>
                          <w:tab w:val="left" w:pos="540"/>
                        </w:tabs>
                        <w:rPr>
                          <w:lang w:val="el-GR"/>
                        </w:rPr>
                      </w:pPr>
                    </w:p>
                    <w:p w14:paraId="72822E2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0731F5A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22A8B2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C355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BA5C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55DF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B7183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CAB74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E5BC6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79188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47ADCD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C3C3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914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BFA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4D53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5C4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AB6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644F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7E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520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DBA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5D47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8E7A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0E1E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A977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65B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EFB0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D9E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A311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101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038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BD0D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CCB87B" w14:textId="77777777" w:rsidR="00134685" w:rsidRDefault="00134685">
                      <w:pPr>
                        <w:rPr>
                          <w:lang w:val="el-GR"/>
                        </w:rPr>
                      </w:pPr>
                    </w:p>
                    <w:p w14:paraId="2ACE300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3158B95" w14:textId="77777777" w:rsidR="00134685" w:rsidRDefault="00134685">
                      <w:pPr>
                        <w:tabs>
                          <w:tab w:val="left" w:pos="360"/>
                          <w:tab w:val="left" w:pos="540"/>
                        </w:tabs>
                        <w:rPr>
                          <w:lang w:val="el-GR"/>
                        </w:rPr>
                      </w:pPr>
                    </w:p>
                    <w:p w14:paraId="2C98A37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76C3683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4180EB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D692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C35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1BD94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76AB94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51CB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EF51E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2519B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57D6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D44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5A7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328D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66A7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3089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145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D36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4CF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E29A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49DD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C426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0358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68E6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314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F0F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0898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BD7B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2FC6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EEAA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B9E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390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49C21F" w14:textId="77777777" w:rsidR="00134685" w:rsidRDefault="00134685">
                      <w:pPr>
                        <w:rPr>
                          <w:lang w:val="el-GR"/>
                        </w:rPr>
                      </w:pPr>
                    </w:p>
                    <w:p w14:paraId="4FA90E1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38E07E8" w14:textId="77777777" w:rsidR="00134685" w:rsidRDefault="00134685">
                      <w:pPr>
                        <w:tabs>
                          <w:tab w:val="left" w:pos="360"/>
                          <w:tab w:val="left" w:pos="540"/>
                        </w:tabs>
                        <w:rPr>
                          <w:lang w:val="el-GR"/>
                        </w:rPr>
                      </w:pPr>
                    </w:p>
                    <w:p w14:paraId="1AD225A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AFC21E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05ACB2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3ED7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ECA7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D0C50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F22B52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8D0B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FE7E5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042D2C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E9C4A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30F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A7BF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66BA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1E98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599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9590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DA62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111F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FC99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8AD1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66D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538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50BC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4B1E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D494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4495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2D05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53C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275D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3E61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A22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BEA55" w14:textId="77777777" w:rsidR="00134685" w:rsidRDefault="00134685">
                      <w:pPr>
                        <w:rPr>
                          <w:lang w:val="el-GR"/>
                        </w:rPr>
                      </w:pPr>
                    </w:p>
                    <w:p w14:paraId="0E09AE6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4735724" w14:textId="77777777" w:rsidR="00134685" w:rsidRDefault="00134685">
                      <w:pPr>
                        <w:tabs>
                          <w:tab w:val="left" w:pos="360"/>
                          <w:tab w:val="left" w:pos="540"/>
                        </w:tabs>
                        <w:rPr>
                          <w:lang w:val="el-GR"/>
                        </w:rPr>
                      </w:pPr>
                    </w:p>
                    <w:p w14:paraId="77E2D7B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47B81C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12F26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9DF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3C8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D9037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67531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EB3ED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D5D13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C8C78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659C8D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FA69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B1A2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B3C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FFE5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0AF2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9F3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09F9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446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3D39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E44B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8F1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C9A9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8B2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EFA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EE46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2055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F81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509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4B59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2E2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7B0E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C8A7A" w14:textId="77777777" w:rsidR="00134685" w:rsidRDefault="00134685">
                      <w:pPr>
                        <w:rPr>
                          <w:lang w:val="el-GR"/>
                        </w:rPr>
                      </w:pPr>
                    </w:p>
                    <w:p w14:paraId="2EB93CE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361D71D" w14:textId="77777777" w:rsidR="00134685" w:rsidRDefault="00134685">
                      <w:pPr>
                        <w:tabs>
                          <w:tab w:val="left" w:pos="360"/>
                          <w:tab w:val="left" w:pos="540"/>
                        </w:tabs>
                        <w:rPr>
                          <w:lang w:val="el-GR"/>
                        </w:rPr>
                      </w:pPr>
                    </w:p>
                    <w:p w14:paraId="2B8636A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56EC34B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3EAFD8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0CD1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C31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BAE63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1F27D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477A9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36710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9C188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w:t>
                      </w:r>
                      <w:r>
                        <w:rPr>
                          <w:rFonts w:ascii="Georgia" w:hAnsi="Georgia" w:cs="Arial"/>
                          <w:sz w:val="22"/>
                          <w:szCs w:val="22"/>
                          <w:shd w:val="clear" w:color="auto" w:fill="FFFFFF"/>
                          <w:lang w:val="el-GR"/>
                        </w:rPr>
                        <w:t>κός και Μηχανικός Υπολογιστών Ε.Μ.Π.</w:t>
                      </w:r>
                    </w:p>
                    <w:p w14:paraId="5D64CE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4D23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DE5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695F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7408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854B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103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ED4D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B7DE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28F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89BA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C34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CF13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5F2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AA26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822A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F98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8B13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6751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01B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EF45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558A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9E5152" w14:textId="77777777" w:rsidR="00134685" w:rsidRDefault="00134685">
                      <w:pPr>
                        <w:rPr>
                          <w:lang w:val="el-GR"/>
                        </w:rPr>
                      </w:pPr>
                    </w:p>
                    <w:p w14:paraId="0CA2718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EEA57D4" w14:textId="77777777" w:rsidR="00134685" w:rsidRDefault="00134685">
                      <w:pPr>
                        <w:tabs>
                          <w:tab w:val="left" w:pos="360"/>
                          <w:tab w:val="left" w:pos="540"/>
                        </w:tabs>
                        <w:rPr>
                          <w:lang w:val="el-GR"/>
                        </w:rPr>
                      </w:pPr>
                    </w:p>
                    <w:p w14:paraId="0F384FA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w:t>
                      </w:r>
                      <w:r>
                        <w:rPr>
                          <w:rFonts w:ascii="Times New Roman" w:hAnsi="Times New Roman" w:cs="Times New Roman"/>
                          <w:sz w:val="22"/>
                          <w:szCs w:val="24"/>
                          <w:lang w:val="el-GR"/>
                        </w:rPr>
                        <w:t>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w:t>
                      </w:r>
                      <w:r>
                        <w:rPr>
                          <w:rFonts w:ascii="Times New Roman" w:hAnsi="Times New Roman" w:cs="Times New Roman"/>
                          <w:sz w:val="22"/>
                          <w:szCs w:val="24"/>
                          <w:lang w:val="el-GR"/>
                        </w:rPr>
                        <w:t>ρόν μήνυμα. Ερωτήματα που αφορούν τη χρήση της εργασίας για κερδοσκοπικό σκοπό πρέπει να απευθύνονται προς τον συγγραφέα.</w:t>
                      </w:r>
                    </w:p>
                    <w:p w14:paraId="7E54D29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w:t>
                      </w:r>
                      <w:r>
                        <w:rPr>
                          <w:rFonts w:ascii="Times New Roman" w:hAnsi="Times New Roman" w:cs="Times New Roman"/>
                          <w:sz w:val="22"/>
                          <w:szCs w:val="24"/>
                          <w:lang w:val="el-GR"/>
                        </w:rPr>
                        <w:t>πεύουν τις επίσημες θέσεις του Εθνικού Μετσόβιου Πολυτεχνείου.</w:t>
                      </w:r>
                    </w:p>
                    <w:p w14:paraId="172007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99F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777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FE668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2B00B9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B911F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F4265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6F0AF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r>
                        <w:rPr>
                          <w:rFonts w:ascii="Calibri" w:hAnsi="Calibri" w:cs="Calibri"/>
                          <w:b/>
                          <w:bCs/>
                          <w:sz w:val="22"/>
                          <w:szCs w:val="22"/>
                          <w:shd w:val="clear" w:color="auto" w:fill="FFFFFF"/>
                          <w:lang w:val="el-GR"/>
                        </w:rPr>
                        <w:t>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00413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6AF0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92A0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E94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CA3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275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70B5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DA7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01F1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9441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97A8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A69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151E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2FF7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2F1F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D7C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3D07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4A27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D9B8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9775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8735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2949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470A9" w14:textId="77777777" w:rsidR="00134685" w:rsidRDefault="00134685">
                      <w:pPr>
                        <w:rPr>
                          <w:lang w:val="el-GR"/>
                        </w:rPr>
                      </w:pPr>
                    </w:p>
                    <w:p w14:paraId="48C2BD5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1E58F8F" w14:textId="77777777" w:rsidR="00134685" w:rsidRDefault="00134685">
                      <w:pPr>
                        <w:tabs>
                          <w:tab w:val="left" w:pos="360"/>
                          <w:tab w:val="left" w:pos="540"/>
                        </w:tabs>
                        <w:rPr>
                          <w:lang w:val="el-GR"/>
                        </w:rPr>
                      </w:pPr>
                    </w:p>
                    <w:p w14:paraId="0EC157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w:t>
                      </w:r>
                      <w:r>
                        <w:rPr>
                          <w:rFonts w:ascii="Times New Roman" w:hAnsi="Times New Roman" w:cs="Times New Roman"/>
                          <w:sz w:val="22"/>
                          <w:szCs w:val="24"/>
                          <w:lang w:val="el-GR"/>
                        </w:rPr>
                        <w:t>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A48F77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4C4A8D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1DE9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BF1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CED7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6EE643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286789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CD8CC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9D95A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3838B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8C7B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71A0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28E8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717D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E947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69A6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2925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95F5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07BF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752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745F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7D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48A7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50AD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165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5EDE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975D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EDEC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98CB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D0E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C022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A30C5" w14:textId="77777777" w:rsidR="00134685" w:rsidRDefault="00134685">
                      <w:pPr>
                        <w:rPr>
                          <w:lang w:val="el-GR"/>
                        </w:rPr>
                      </w:pPr>
                    </w:p>
                    <w:p w14:paraId="6C5DB4C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1EE285D" w14:textId="77777777" w:rsidR="00134685" w:rsidRDefault="00134685">
                      <w:pPr>
                        <w:tabs>
                          <w:tab w:val="left" w:pos="360"/>
                          <w:tab w:val="left" w:pos="540"/>
                        </w:tabs>
                        <w:rPr>
                          <w:lang w:val="el-GR"/>
                        </w:rPr>
                      </w:pPr>
                    </w:p>
                    <w:p w14:paraId="088F566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7DF3308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5993C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2E0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6609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9609E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306C4D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BAA22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ECA76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8DE514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3E152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3766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6427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5A7B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2E1C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0BF2B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6C69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0D6F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7A3E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BDF5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D44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970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292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BA51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34F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ACC7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7331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351B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A25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F3F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733D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06C8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3E40E" w14:textId="77777777" w:rsidR="00134685" w:rsidRDefault="00134685">
                      <w:pPr>
                        <w:rPr>
                          <w:lang w:val="el-GR"/>
                        </w:rPr>
                      </w:pPr>
                    </w:p>
                    <w:p w14:paraId="3660C1E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8FBAC6F" w14:textId="77777777" w:rsidR="00134685" w:rsidRDefault="00134685">
                      <w:pPr>
                        <w:tabs>
                          <w:tab w:val="left" w:pos="360"/>
                          <w:tab w:val="left" w:pos="540"/>
                        </w:tabs>
                        <w:rPr>
                          <w:lang w:val="el-GR"/>
                        </w:rPr>
                      </w:pPr>
                    </w:p>
                    <w:p w14:paraId="2A12FF4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35D848A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4567B3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5CA7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99BB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95FF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3D4B30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E4AA8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C6F8DA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99525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AF8F9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8E1C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A90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AA4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5A5D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00B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B1F5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228C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76F1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1C04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F23B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EE86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AA4C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3310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17FF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B33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E664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9EAB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CB5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533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F3D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AB8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150F1" w14:textId="77777777" w:rsidR="00134685" w:rsidRDefault="00134685">
                      <w:pPr>
                        <w:rPr>
                          <w:lang w:val="el-GR"/>
                        </w:rPr>
                      </w:pPr>
                    </w:p>
                    <w:p w14:paraId="5DCB02A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0324126" w14:textId="77777777" w:rsidR="00134685" w:rsidRDefault="00134685">
                      <w:pPr>
                        <w:tabs>
                          <w:tab w:val="left" w:pos="360"/>
                          <w:tab w:val="left" w:pos="540"/>
                        </w:tabs>
                        <w:rPr>
                          <w:lang w:val="el-GR"/>
                        </w:rPr>
                      </w:pPr>
                    </w:p>
                    <w:p w14:paraId="32FA1F4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408EC3C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FF99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8CC5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0B7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04167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7DE3D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3D8FE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6AA577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EA4DD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B81F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A6AD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5C68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215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E290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D73F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AC35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8B1A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FA5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BA4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1F79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8B33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310C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BC41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245E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3FE8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EEC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8D26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B1D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B59B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1B4C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D28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E8089A" w14:textId="77777777" w:rsidR="00134685" w:rsidRDefault="00134685">
                      <w:pPr>
                        <w:rPr>
                          <w:lang w:val="el-GR"/>
                        </w:rPr>
                      </w:pPr>
                    </w:p>
                    <w:p w14:paraId="6B9EBBB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393FEB2" w14:textId="77777777" w:rsidR="00134685" w:rsidRDefault="00134685">
                      <w:pPr>
                        <w:tabs>
                          <w:tab w:val="left" w:pos="360"/>
                          <w:tab w:val="left" w:pos="540"/>
                        </w:tabs>
                        <w:rPr>
                          <w:lang w:val="el-GR"/>
                        </w:rPr>
                      </w:pPr>
                    </w:p>
                    <w:p w14:paraId="1F9EDAE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C4029B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48CC6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9B29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2B1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EE327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312EE8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54743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AFB92B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03922F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AFE5F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B2E1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9187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FBB9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1732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0972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77D8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CBC1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D279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7C66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7E0C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A0E2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1887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0622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1F8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413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03E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A817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954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4A85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B7C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E197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62ACE" w14:textId="77777777" w:rsidR="00134685" w:rsidRDefault="00134685">
                      <w:pPr>
                        <w:rPr>
                          <w:lang w:val="el-GR"/>
                        </w:rPr>
                      </w:pPr>
                    </w:p>
                    <w:p w14:paraId="6A5505C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CAFD61" w14:textId="77777777" w:rsidR="00134685" w:rsidRDefault="00134685">
                      <w:pPr>
                        <w:tabs>
                          <w:tab w:val="left" w:pos="360"/>
                          <w:tab w:val="left" w:pos="540"/>
                        </w:tabs>
                        <w:rPr>
                          <w:lang w:val="el-GR"/>
                        </w:rPr>
                      </w:pPr>
                    </w:p>
                    <w:p w14:paraId="38674F8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E62A6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9AD13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D3C1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AF09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A83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248D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5580E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3E0A9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29D87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5A6226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6210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24F7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2C9C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8548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495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5C2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463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9B91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206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595F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B67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AE33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4D0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F818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D2E7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FA04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8F6E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8FD7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30A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76F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2CE7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B8CFF1" w14:textId="77777777" w:rsidR="00134685" w:rsidRDefault="00134685">
                      <w:pPr>
                        <w:rPr>
                          <w:lang w:val="el-GR"/>
                        </w:rPr>
                      </w:pPr>
                    </w:p>
                    <w:p w14:paraId="2D0E393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5B63665" w14:textId="77777777" w:rsidR="00134685" w:rsidRDefault="00134685">
                      <w:pPr>
                        <w:tabs>
                          <w:tab w:val="left" w:pos="360"/>
                          <w:tab w:val="left" w:pos="540"/>
                        </w:tabs>
                        <w:rPr>
                          <w:lang w:val="el-GR"/>
                        </w:rPr>
                      </w:pPr>
                    </w:p>
                    <w:p w14:paraId="0A518FB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60437B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1AD9B9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A63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A9EA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94AC4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BA1D98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B2444E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731E0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05354B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27E60B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658C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BF49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2B0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F670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556C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1F1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E28C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355C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11F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55C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0DCE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C8D5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ACF9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E47C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9494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066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73E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DBE7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487C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DB76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6CA8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984F80" w14:textId="77777777" w:rsidR="00134685" w:rsidRDefault="00134685">
                      <w:pPr>
                        <w:rPr>
                          <w:lang w:val="el-GR"/>
                        </w:rPr>
                      </w:pPr>
                    </w:p>
                    <w:p w14:paraId="432EDA8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781947A" w14:textId="77777777" w:rsidR="00134685" w:rsidRDefault="00134685">
                      <w:pPr>
                        <w:tabs>
                          <w:tab w:val="left" w:pos="360"/>
                          <w:tab w:val="left" w:pos="540"/>
                        </w:tabs>
                        <w:rPr>
                          <w:lang w:val="el-GR"/>
                        </w:rPr>
                      </w:pPr>
                    </w:p>
                    <w:p w14:paraId="4129F1B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012A30B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4A9C1B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86B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D19F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E7082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E2FF6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1056B1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EABD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72F26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BC9CB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98AF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FC0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F3D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95D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A187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297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CCFC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F5D1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6998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1904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D3B2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68A9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28F1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CFF1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1D9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908E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B548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B348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FBF2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8F39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B31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90CBF2" w14:textId="77777777" w:rsidR="00134685" w:rsidRDefault="00134685">
                      <w:pPr>
                        <w:rPr>
                          <w:lang w:val="el-GR"/>
                        </w:rPr>
                      </w:pPr>
                    </w:p>
                    <w:p w14:paraId="35ECC7C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7B8CDFF" w14:textId="77777777" w:rsidR="00134685" w:rsidRDefault="00134685">
                      <w:pPr>
                        <w:tabs>
                          <w:tab w:val="left" w:pos="360"/>
                          <w:tab w:val="left" w:pos="540"/>
                        </w:tabs>
                        <w:rPr>
                          <w:lang w:val="el-GR"/>
                        </w:rPr>
                      </w:pPr>
                    </w:p>
                    <w:p w14:paraId="67C38C0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3DF9A9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43A9F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16E1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43B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D8B5C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AC21A6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7C11C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9C3AF4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280D7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9A2E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E4B6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3B60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E40B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030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904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DDEA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69E3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51FD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B15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F4A2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8C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08F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CF19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1939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83E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0B16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7834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8349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A6968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E97E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9E3D5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A3FA63" w14:textId="77777777" w:rsidR="00134685" w:rsidRDefault="00134685">
                      <w:pPr>
                        <w:rPr>
                          <w:lang w:val="el-GR"/>
                        </w:rPr>
                      </w:pPr>
                    </w:p>
                    <w:p w14:paraId="7AC9824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F96CCBC" w14:textId="77777777" w:rsidR="00134685" w:rsidRDefault="00134685">
                      <w:pPr>
                        <w:tabs>
                          <w:tab w:val="left" w:pos="360"/>
                          <w:tab w:val="left" w:pos="540"/>
                        </w:tabs>
                        <w:rPr>
                          <w:lang w:val="el-GR"/>
                        </w:rPr>
                      </w:pPr>
                    </w:p>
                    <w:p w14:paraId="773908F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621995D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A9636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ABB9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76A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7D134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E58488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E256E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52DA8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ACC1F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5995D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A873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6982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C2D7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D81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4A9D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C9C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CA7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D1F7C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1C05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1E42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788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6FD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69B5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6D79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D02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32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6C54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730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2EF2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589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2723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315F9" w14:textId="77777777" w:rsidR="00134685" w:rsidRDefault="00134685">
                      <w:pPr>
                        <w:rPr>
                          <w:lang w:val="el-GR"/>
                        </w:rPr>
                      </w:pPr>
                    </w:p>
                    <w:p w14:paraId="73EEBDB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8F1ABB1" w14:textId="77777777" w:rsidR="00134685" w:rsidRDefault="00134685">
                      <w:pPr>
                        <w:tabs>
                          <w:tab w:val="left" w:pos="360"/>
                          <w:tab w:val="left" w:pos="540"/>
                        </w:tabs>
                        <w:rPr>
                          <w:lang w:val="el-GR"/>
                        </w:rPr>
                      </w:pPr>
                    </w:p>
                    <w:p w14:paraId="5A54696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735CBF4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821FF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60FC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C67D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DAB85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8DF562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F9AB0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230BA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83C76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2885DF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E137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1CCC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5DC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573B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9D99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293E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3F3D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25D1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E7C7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D6EA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EB92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6379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3A25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185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181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051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3E4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629D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539B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7C68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C779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93C5E0" w14:textId="77777777" w:rsidR="00134685" w:rsidRDefault="00134685">
                      <w:pPr>
                        <w:rPr>
                          <w:lang w:val="el-GR"/>
                        </w:rPr>
                      </w:pPr>
                    </w:p>
                    <w:p w14:paraId="0A1B0F1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B1EFB10" w14:textId="77777777" w:rsidR="00134685" w:rsidRDefault="00134685">
                      <w:pPr>
                        <w:tabs>
                          <w:tab w:val="left" w:pos="360"/>
                          <w:tab w:val="left" w:pos="540"/>
                        </w:tabs>
                        <w:rPr>
                          <w:lang w:val="el-GR"/>
                        </w:rPr>
                      </w:pPr>
                    </w:p>
                    <w:p w14:paraId="7E926B8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523313C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0C8A59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BB4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6280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EA0F8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63001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066B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7508FF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AEF84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B7698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4EF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AC5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74D3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DD775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3930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F954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1B7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6B74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039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673C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7C73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5B3D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4960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0F59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D9AB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9C3A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5EF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4E4D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11C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F7F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F7B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1B65BE" w14:textId="77777777" w:rsidR="00134685" w:rsidRDefault="00134685">
                      <w:pPr>
                        <w:rPr>
                          <w:lang w:val="el-GR"/>
                        </w:rPr>
                      </w:pPr>
                    </w:p>
                    <w:p w14:paraId="321B009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0F18CA6" w14:textId="77777777" w:rsidR="00134685" w:rsidRDefault="00134685">
                      <w:pPr>
                        <w:tabs>
                          <w:tab w:val="left" w:pos="360"/>
                          <w:tab w:val="left" w:pos="540"/>
                        </w:tabs>
                        <w:rPr>
                          <w:lang w:val="el-GR"/>
                        </w:rPr>
                      </w:pPr>
                    </w:p>
                    <w:p w14:paraId="5DAD8B3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5C22DF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656B5C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D754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D9F2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26F8EB"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282B4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124AA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C75B3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602FF5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C0A3C1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B115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DF2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AA22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0161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0EE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EB10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D598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53C4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B07A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50D9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F80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A468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51AA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F61E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FCE3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27A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21D2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D9A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6957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773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F6FC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3400F1" w14:textId="77777777" w:rsidR="00134685" w:rsidRDefault="00134685">
                      <w:pPr>
                        <w:rPr>
                          <w:lang w:val="el-GR"/>
                        </w:rPr>
                      </w:pPr>
                    </w:p>
                    <w:p w14:paraId="5814EDC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5F3998E" w14:textId="77777777" w:rsidR="00134685" w:rsidRDefault="00134685">
                      <w:pPr>
                        <w:tabs>
                          <w:tab w:val="left" w:pos="360"/>
                          <w:tab w:val="left" w:pos="540"/>
                        </w:tabs>
                        <w:rPr>
                          <w:lang w:val="el-GR"/>
                        </w:rPr>
                      </w:pPr>
                    </w:p>
                    <w:p w14:paraId="5D56AC6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6120169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270FD4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48F8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745D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9DE74"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47D43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5A443A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C42E3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2DD7E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Υπολογιστών </w:t>
                      </w:r>
                      <w:r>
                        <w:rPr>
                          <w:rFonts w:ascii="Georgia" w:hAnsi="Georgia" w:cs="Arial"/>
                          <w:sz w:val="22"/>
                          <w:szCs w:val="22"/>
                          <w:shd w:val="clear" w:color="auto" w:fill="FFFFFF"/>
                          <w:lang w:val="el-GR"/>
                        </w:rPr>
                        <w:t>Ε.Μ.Π.</w:t>
                      </w:r>
                    </w:p>
                    <w:p w14:paraId="07C1D1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F07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329C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A67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930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216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A0E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194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F58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94BB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B7E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59B3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4654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2ACA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A111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152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759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1099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E555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F1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CF04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FAEB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0DDD6" w14:textId="77777777" w:rsidR="00134685" w:rsidRDefault="00134685">
                      <w:pPr>
                        <w:rPr>
                          <w:lang w:val="el-GR"/>
                        </w:rPr>
                      </w:pPr>
                    </w:p>
                    <w:p w14:paraId="07EB027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DCA0052" w14:textId="77777777" w:rsidR="00134685" w:rsidRDefault="00134685">
                      <w:pPr>
                        <w:tabs>
                          <w:tab w:val="left" w:pos="360"/>
                          <w:tab w:val="left" w:pos="540"/>
                        </w:tabs>
                        <w:rPr>
                          <w:lang w:val="el-GR"/>
                        </w:rPr>
                      </w:pPr>
                    </w:p>
                    <w:p w14:paraId="297B2C6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75629E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6354E7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A6B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9A10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2B47BC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0FCD4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E6AC1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95134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10F67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7FCCEA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4FE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AA2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FC44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E89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F8C5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CF47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397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C8FA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302E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855F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DCE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FA44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85A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2AF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FBCD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01D5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6C61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F725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69B1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301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ADE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5D6935" w14:textId="77777777" w:rsidR="00134685" w:rsidRDefault="00134685">
                      <w:pPr>
                        <w:rPr>
                          <w:lang w:val="el-GR"/>
                        </w:rPr>
                      </w:pPr>
                    </w:p>
                    <w:p w14:paraId="409A114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1960119" w14:textId="77777777" w:rsidR="00134685" w:rsidRDefault="00134685">
                      <w:pPr>
                        <w:tabs>
                          <w:tab w:val="left" w:pos="360"/>
                          <w:tab w:val="left" w:pos="540"/>
                        </w:tabs>
                        <w:rPr>
                          <w:lang w:val="el-GR"/>
                        </w:rPr>
                      </w:pPr>
                    </w:p>
                    <w:p w14:paraId="22B5054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159875E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14EFAA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76A2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4F7F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C8844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A88ABF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39A72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CE523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434FA0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F687D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77F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0E6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BE5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E9A7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C027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DAF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0DEA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DE45C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278C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5746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C2E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0F0A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2173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D07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364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0324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CC7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A31F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019A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86F0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D480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43F38F" w14:textId="77777777" w:rsidR="00134685" w:rsidRDefault="00134685">
                      <w:pPr>
                        <w:rPr>
                          <w:lang w:val="el-GR"/>
                        </w:rPr>
                      </w:pPr>
                    </w:p>
                    <w:p w14:paraId="79E3AE0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E985721" w14:textId="77777777" w:rsidR="00134685" w:rsidRDefault="00134685">
                      <w:pPr>
                        <w:tabs>
                          <w:tab w:val="left" w:pos="360"/>
                          <w:tab w:val="left" w:pos="540"/>
                        </w:tabs>
                        <w:rPr>
                          <w:lang w:val="el-GR"/>
                        </w:rPr>
                      </w:pPr>
                    </w:p>
                    <w:p w14:paraId="255347F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06FC59F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1A1462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ECA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6FF1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9A29D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B43135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48BC7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737B0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44565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9B075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50D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2424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910B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6633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C69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D0CC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47F2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DAA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EB3B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528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D6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81F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C08A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8BFF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0FA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F3B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825A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DB86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D1A4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AE0D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4893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5D26C7" w14:textId="77777777" w:rsidR="00134685" w:rsidRDefault="00134685">
                      <w:pPr>
                        <w:rPr>
                          <w:lang w:val="el-GR"/>
                        </w:rPr>
                      </w:pPr>
                    </w:p>
                    <w:p w14:paraId="65A5819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96AAF18" w14:textId="77777777" w:rsidR="00134685" w:rsidRDefault="00134685">
                      <w:pPr>
                        <w:tabs>
                          <w:tab w:val="left" w:pos="360"/>
                          <w:tab w:val="left" w:pos="540"/>
                        </w:tabs>
                        <w:rPr>
                          <w:lang w:val="el-GR"/>
                        </w:rPr>
                      </w:pPr>
                    </w:p>
                    <w:p w14:paraId="2CCBE8A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25A8828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CA4D3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4D21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FCA5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533C8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245079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4106D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2AF6D6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F04A411"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16FA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A79B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32E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1F50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58F7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5C0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674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C5B3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8D23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90A3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D103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8DFB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EA72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3F06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931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4BF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79F0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0CD9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F89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BE81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7A00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7537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D004FC" w14:textId="77777777" w:rsidR="00134685" w:rsidRDefault="00134685">
                      <w:pPr>
                        <w:rPr>
                          <w:lang w:val="el-GR"/>
                        </w:rPr>
                      </w:pPr>
                    </w:p>
                    <w:p w14:paraId="495C334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1271A41" w14:textId="77777777" w:rsidR="00134685" w:rsidRDefault="00134685">
                      <w:pPr>
                        <w:tabs>
                          <w:tab w:val="left" w:pos="360"/>
                          <w:tab w:val="left" w:pos="540"/>
                        </w:tabs>
                        <w:rPr>
                          <w:lang w:val="el-GR"/>
                        </w:rPr>
                      </w:pPr>
                    </w:p>
                    <w:p w14:paraId="0427210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6C2BF03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6CABA8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628E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0813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EE9B50"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CC935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E1005F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C10FB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84FAF5"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C9C5F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FED0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8BC5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2CE0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9D87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5D8B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BC27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5484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7817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3C81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3A2D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E825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E36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2ABF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7E0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CF4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4094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8357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B344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806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3944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0404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2DDE6C" w14:textId="77777777" w:rsidR="00134685" w:rsidRDefault="00134685">
                      <w:pPr>
                        <w:rPr>
                          <w:lang w:val="el-GR"/>
                        </w:rPr>
                      </w:pPr>
                    </w:p>
                    <w:p w14:paraId="68BA9DF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A4BDB0F" w14:textId="77777777" w:rsidR="00134685" w:rsidRDefault="00134685">
                      <w:pPr>
                        <w:tabs>
                          <w:tab w:val="left" w:pos="360"/>
                          <w:tab w:val="left" w:pos="540"/>
                        </w:tabs>
                        <w:rPr>
                          <w:lang w:val="el-GR"/>
                        </w:rPr>
                      </w:pPr>
                    </w:p>
                    <w:p w14:paraId="2B1FBAB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7B4B10B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09CE12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867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B44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7CE6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558DA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28D3E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C57202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578ADE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61B4C3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C46D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3B3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8F6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15B2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8090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3384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6FA0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BCB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3240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D11E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8EC9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C364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E3AF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114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31B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9637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CEE1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9ADD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35ED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E799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335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4F8EC" w14:textId="77777777" w:rsidR="00134685" w:rsidRDefault="00134685">
                      <w:pPr>
                        <w:rPr>
                          <w:lang w:val="el-GR"/>
                        </w:rPr>
                      </w:pPr>
                    </w:p>
                    <w:p w14:paraId="3FDE78A2"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4C6C547" w14:textId="77777777" w:rsidR="00134685" w:rsidRDefault="00134685">
                      <w:pPr>
                        <w:tabs>
                          <w:tab w:val="left" w:pos="360"/>
                          <w:tab w:val="left" w:pos="540"/>
                        </w:tabs>
                        <w:rPr>
                          <w:lang w:val="el-GR"/>
                        </w:rPr>
                      </w:pPr>
                    </w:p>
                    <w:p w14:paraId="688B1A3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3B7ABA7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6E50C1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DA4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60D5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E0DB5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4BD7E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FA661F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09A25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A5D15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55E2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0E5C3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F59E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D238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D26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C3B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46D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D28F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D14E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C40F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9094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9DCC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B7D7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C5A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E781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5FFA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0D28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3B6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1610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8126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AFA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9E2F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94A24E" w14:textId="77777777" w:rsidR="00134685" w:rsidRDefault="00134685">
                      <w:pPr>
                        <w:rPr>
                          <w:lang w:val="el-GR"/>
                        </w:rPr>
                      </w:pPr>
                    </w:p>
                    <w:p w14:paraId="032340E4"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A7D0C6E" w14:textId="77777777" w:rsidR="00134685" w:rsidRDefault="00134685">
                      <w:pPr>
                        <w:tabs>
                          <w:tab w:val="left" w:pos="360"/>
                          <w:tab w:val="left" w:pos="540"/>
                        </w:tabs>
                        <w:rPr>
                          <w:lang w:val="el-GR"/>
                        </w:rPr>
                      </w:pPr>
                    </w:p>
                    <w:p w14:paraId="2A52D6D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47095E4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D73D2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6D64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A79C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EE25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8AEC24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3601C5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92C6B2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17BBC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18C21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F011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CC64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3048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6A37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E541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FBA6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31F5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A013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0722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C087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1AA2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E164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DF45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7AB3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6A6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FF0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8D73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85D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392C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59EF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A3E4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447812" w14:textId="77777777" w:rsidR="00134685" w:rsidRDefault="00134685">
                      <w:pPr>
                        <w:rPr>
                          <w:lang w:val="el-GR"/>
                        </w:rPr>
                      </w:pPr>
                    </w:p>
                    <w:p w14:paraId="42BF268D"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A36CB29" w14:textId="77777777" w:rsidR="00134685" w:rsidRDefault="00134685">
                      <w:pPr>
                        <w:tabs>
                          <w:tab w:val="left" w:pos="360"/>
                          <w:tab w:val="left" w:pos="540"/>
                        </w:tabs>
                        <w:rPr>
                          <w:lang w:val="el-GR"/>
                        </w:rPr>
                      </w:pPr>
                    </w:p>
                    <w:p w14:paraId="631CB8D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5FECCF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1ADC6E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8B73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CB2A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1EAF2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631859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4DDD9D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DFA5EC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13AE9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631CF7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518D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D9A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E89A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6A5D4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8A53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BF95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E4CD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A1D5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80E3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B13B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4BE2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4D47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3D7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2186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3A50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700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07EE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535B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DF11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B67C6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D06C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E2B487" w14:textId="77777777" w:rsidR="00134685" w:rsidRDefault="00134685">
                      <w:pPr>
                        <w:rPr>
                          <w:lang w:val="el-GR"/>
                        </w:rPr>
                      </w:pPr>
                    </w:p>
                    <w:p w14:paraId="71344015"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8B69CD" w14:textId="77777777" w:rsidR="00134685" w:rsidRDefault="00134685">
                      <w:pPr>
                        <w:tabs>
                          <w:tab w:val="left" w:pos="360"/>
                          <w:tab w:val="left" w:pos="540"/>
                        </w:tabs>
                        <w:rPr>
                          <w:lang w:val="el-GR"/>
                        </w:rPr>
                      </w:pPr>
                    </w:p>
                    <w:p w14:paraId="0B66DE4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046A06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728A81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EA3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F2EF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CE08A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32EEC2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2737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D82D90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CD966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D0F96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09D4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3C08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316B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FD05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57E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B698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12E3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190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D8B5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A7DE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04B9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5D79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121E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26B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705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C51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6A09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1B7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E841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7BC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58D2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820EA3" w14:textId="77777777" w:rsidR="00134685" w:rsidRDefault="00134685">
                      <w:pPr>
                        <w:rPr>
                          <w:lang w:val="el-GR"/>
                        </w:rPr>
                      </w:pPr>
                    </w:p>
                    <w:p w14:paraId="7D78441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9D97ED4" w14:textId="77777777" w:rsidR="00134685" w:rsidRDefault="00134685">
                      <w:pPr>
                        <w:tabs>
                          <w:tab w:val="left" w:pos="360"/>
                          <w:tab w:val="left" w:pos="540"/>
                        </w:tabs>
                        <w:rPr>
                          <w:lang w:val="el-GR"/>
                        </w:rPr>
                      </w:pPr>
                    </w:p>
                    <w:p w14:paraId="77E3355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6282893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4D72D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EBAB5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862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89751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B5CEFB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64C7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037DE5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59364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B83FB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C5E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A6A3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E0DF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6A8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E52B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CF99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37AE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2F4F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050A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5E03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C3252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7651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26EB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42F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7EB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80E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4C1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C39A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1131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B3D2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65D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7BA43" w14:textId="77777777" w:rsidR="00134685" w:rsidRDefault="00134685">
                      <w:pPr>
                        <w:rPr>
                          <w:lang w:val="el-GR"/>
                        </w:rPr>
                      </w:pPr>
                    </w:p>
                    <w:p w14:paraId="18D16D9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5650342" w14:textId="77777777" w:rsidR="00134685" w:rsidRDefault="00134685">
                      <w:pPr>
                        <w:tabs>
                          <w:tab w:val="left" w:pos="360"/>
                          <w:tab w:val="left" w:pos="540"/>
                        </w:tabs>
                        <w:rPr>
                          <w:lang w:val="el-GR"/>
                        </w:rPr>
                      </w:pPr>
                    </w:p>
                    <w:p w14:paraId="7F3ABB9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0B3A732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C618C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66F7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270A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D8B33A"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26084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BB9811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69B05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3F8ED9"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3557D9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390B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75A9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0108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C131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263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BB4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4EC6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2520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5863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E002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F03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F28E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6265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24C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C6AE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3431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6CEB6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909E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2214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94B1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4199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A9B00B" w14:textId="77777777" w:rsidR="00134685" w:rsidRDefault="00134685">
                      <w:pPr>
                        <w:rPr>
                          <w:lang w:val="el-GR"/>
                        </w:rPr>
                      </w:pPr>
                    </w:p>
                    <w:p w14:paraId="70D35DD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7C45573" w14:textId="77777777" w:rsidR="00134685" w:rsidRDefault="00134685">
                      <w:pPr>
                        <w:tabs>
                          <w:tab w:val="left" w:pos="360"/>
                          <w:tab w:val="left" w:pos="540"/>
                        </w:tabs>
                        <w:rPr>
                          <w:lang w:val="el-GR"/>
                        </w:rPr>
                      </w:pPr>
                    </w:p>
                    <w:p w14:paraId="420F144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578A29E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w:t>
                      </w:r>
                      <w:r>
                        <w:rPr>
                          <w:rFonts w:ascii="Times New Roman" w:hAnsi="Times New Roman" w:cs="Times New Roman"/>
                          <w:sz w:val="22"/>
                          <w:szCs w:val="24"/>
                          <w:lang w:val="el-GR"/>
                        </w:rPr>
                        <w:t>επίσημες θέσεις του Εθνικού Μετσόβιου Πολυτεχνείου.</w:t>
                      </w:r>
                    </w:p>
                    <w:p w14:paraId="6A7781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AFF6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9EAE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6A399"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3EFDB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799681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3A52B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F84A1C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w:t>
                      </w:r>
                      <w:r>
                        <w:rPr>
                          <w:rFonts w:ascii="Georgia" w:hAnsi="Georgia" w:cs="Arial"/>
                          <w:sz w:val="22"/>
                          <w:szCs w:val="22"/>
                          <w:shd w:val="clear" w:color="auto" w:fill="FFFFFF"/>
                          <w:lang w:val="el-GR"/>
                        </w:rPr>
                        <w:t xml:space="preserve"> Ηλεκτρολόγος Μηχανικός και Μηχανικός Υπολογιστών Ε.Μ.Π.</w:t>
                      </w:r>
                    </w:p>
                    <w:p w14:paraId="3E3E50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A0C5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B3B6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778E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B372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3375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BA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A7B5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DD84C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3ACA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818E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3D1C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83F5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8002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29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66FB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C9C4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9635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90A1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95AE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4204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BE36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2AE443" w14:textId="77777777" w:rsidR="00134685" w:rsidRDefault="00134685">
                      <w:pPr>
                        <w:rPr>
                          <w:lang w:val="el-GR"/>
                        </w:rPr>
                      </w:pPr>
                    </w:p>
                    <w:p w14:paraId="0383A9A6"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D0FE778" w14:textId="77777777" w:rsidR="00134685" w:rsidRDefault="00134685">
                      <w:pPr>
                        <w:tabs>
                          <w:tab w:val="left" w:pos="360"/>
                          <w:tab w:val="left" w:pos="540"/>
                        </w:tabs>
                        <w:rPr>
                          <w:lang w:val="el-GR"/>
                        </w:rPr>
                      </w:pPr>
                    </w:p>
                    <w:p w14:paraId="162FE035"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45B8FD3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64D7D8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9AF5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CE16F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54477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346877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3C85F1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F3B97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1DC240"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5B1C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FCF7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BFEF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5C87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9D1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44E8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A285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EF8C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F682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FD2F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0B8E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08B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AE5E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77C9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8188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6A2A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E44D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8FDF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8620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A46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52B5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FDDC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10B4D4" w14:textId="77777777" w:rsidR="00134685" w:rsidRDefault="00134685">
                      <w:pPr>
                        <w:rPr>
                          <w:lang w:val="el-GR"/>
                        </w:rPr>
                      </w:pPr>
                    </w:p>
                    <w:p w14:paraId="4BF60F3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Με επιφύλαξη παντός δικαιώμα</w:t>
                      </w:r>
                      <w:r>
                        <w:rPr>
                          <w:lang w:val="el-GR"/>
                        </w:rPr>
                        <w:t xml:space="preserve">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9B2A7E4" w14:textId="77777777" w:rsidR="00134685" w:rsidRDefault="00134685">
                      <w:pPr>
                        <w:tabs>
                          <w:tab w:val="left" w:pos="360"/>
                          <w:tab w:val="left" w:pos="540"/>
                        </w:tabs>
                        <w:rPr>
                          <w:lang w:val="el-GR"/>
                        </w:rPr>
                      </w:pPr>
                    </w:p>
                    <w:p w14:paraId="15DFB9C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w:t>
                      </w:r>
                      <w:r>
                        <w:rPr>
                          <w:rFonts w:ascii="Times New Roman" w:hAnsi="Times New Roman" w:cs="Times New Roman"/>
                          <w:sz w:val="22"/>
                          <w:szCs w:val="24"/>
                          <w:lang w:val="el-GR"/>
                        </w:rPr>
                        <w:t>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42E7135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w:t>
                      </w:r>
                      <w:r>
                        <w:rPr>
                          <w:rFonts w:ascii="Times New Roman" w:hAnsi="Times New Roman" w:cs="Times New Roman"/>
                          <w:sz w:val="22"/>
                          <w:szCs w:val="24"/>
                          <w:lang w:val="el-GR"/>
                        </w:rPr>
                        <w:t>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5DD90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F88D5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5219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9A72A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w:t>
                      </w:r>
                      <w:r>
                        <w:rPr>
                          <w:rFonts w:ascii="Georgia" w:hAnsi="Georgia" w:cs="Arial"/>
                          <w:sz w:val="22"/>
                          <w:szCs w:val="22"/>
                          <w:shd w:val="clear" w:color="auto" w:fill="FFFFFF"/>
                          <w:lang w:val="el-GR"/>
                        </w:rPr>
                        <w:t>ηχανικός Υπολογιστών Ε.Μ.Π.</w:t>
                      </w:r>
                    </w:p>
                    <w:p w14:paraId="7D2E74C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A438C0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C60B5C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529574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E06E2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2E94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5FD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FD6D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513C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8C96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7116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7ACB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DDFB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FA4C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6087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41A4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B0C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8E0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FE49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5155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C36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0564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006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110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DFFB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303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5A4B7" w14:textId="77777777" w:rsidR="00134685" w:rsidRDefault="00134685">
                      <w:pPr>
                        <w:rPr>
                          <w:lang w:val="el-GR"/>
                        </w:rPr>
                      </w:pPr>
                    </w:p>
                    <w:p w14:paraId="23FCB95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15F865E" w14:textId="77777777" w:rsidR="00134685" w:rsidRDefault="00134685">
                      <w:pPr>
                        <w:tabs>
                          <w:tab w:val="left" w:pos="360"/>
                          <w:tab w:val="left" w:pos="540"/>
                        </w:tabs>
                        <w:rPr>
                          <w:lang w:val="el-GR"/>
                        </w:rPr>
                      </w:pPr>
                    </w:p>
                    <w:p w14:paraId="38B2815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3319B5F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C675F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BF4C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D6B6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21EDB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9A91EB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80CCDF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45608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94196B"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A9FEE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9022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8AF2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7709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B401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C77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ACD6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A918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0DDD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F5A6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08E8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D267B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2E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E17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AC01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B9BA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2B82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361F4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B5BB92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DB8B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856D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C59F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79B5CE" w14:textId="77777777" w:rsidR="00134685" w:rsidRDefault="00134685">
                      <w:pPr>
                        <w:rPr>
                          <w:lang w:val="el-GR"/>
                        </w:rPr>
                      </w:pPr>
                    </w:p>
                    <w:p w14:paraId="5E407BD9"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ADC0FC4" w14:textId="77777777" w:rsidR="00134685" w:rsidRDefault="00134685">
                      <w:pPr>
                        <w:tabs>
                          <w:tab w:val="left" w:pos="360"/>
                          <w:tab w:val="left" w:pos="540"/>
                        </w:tabs>
                        <w:rPr>
                          <w:lang w:val="el-GR"/>
                        </w:rPr>
                      </w:pPr>
                    </w:p>
                    <w:p w14:paraId="1755CD8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51BADA0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084A65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200E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CEDF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4ED1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EB8D02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317204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93CD8D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E56B22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7EFD660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40B91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8B1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9992C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A1F5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5EADF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44619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6123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997F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B8006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F465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ECA9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3A50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1BD5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CF1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E844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19E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5B48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F2DB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D5793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705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8CC8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8BBA13" w14:textId="77777777" w:rsidR="00134685" w:rsidRDefault="00134685">
                      <w:pPr>
                        <w:rPr>
                          <w:lang w:val="el-GR"/>
                        </w:rPr>
                      </w:pPr>
                    </w:p>
                    <w:p w14:paraId="606E532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0377E5DE" w14:textId="77777777" w:rsidR="00134685" w:rsidRDefault="00134685">
                      <w:pPr>
                        <w:tabs>
                          <w:tab w:val="left" w:pos="360"/>
                          <w:tab w:val="left" w:pos="540"/>
                        </w:tabs>
                        <w:rPr>
                          <w:lang w:val="el-GR"/>
                        </w:rPr>
                      </w:pPr>
                    </w:p>
                    <w:p w14:paraId="29BA371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w:t>
                      </w:r>
                      <w:r>
                        <w:rPr>
                          <w:rFonts w:ascii="Times New Roman" w:hAnsi="Times New Roman" w:cs="Times New Roman"/>
                          <w:sz w:val="22"/>
                          <w:szCs w:val="24"/>
                          <w:lang w:val="el-GR"/>
                        </w:rPr>
                        <w:t xml:space="preserve">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w:t>
                      </w:r>
                      <w:r>
                        <w:rPr>
                          <w:rFonts w:ascii="Times New Roman" w:hAnsi="Times New Roman" w:cs="Times New Roman"/>
                          <w:sz w:val="22"/>
                          <w:szCs w:val="24"/>
                          <w:lang w:val="el-GR"/>
                        </w:rPr>
                        <w:t>που αφορούν τη χρήση της εργασίας για κερδοσκοπικό σκοπό πρέπει να απευθύνονται προς τον συγγραφέα.</w:t>
                      </w:r>
                    </w:p>
                    <w:p w14:paraId="67DF2A3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w:t>
                      </w:r>
                      <w:r>
                        <w:rPr>
                          <w:rFonts w:ascii="Times New Roman" w:hAnsi="Times New Roman" w:cs="Times New Roman"/>
                          <w:sz w:val="22"/>
                          <w:szCs w:val="24"/>
                          <w:lang w:val="el-GR"/>
                        </w:rPr>
                        <w:t>σεις του Εθνικού Μετσόβιου Πολυτεχνείου.</w:t>
                      </w:r>
                    </w:p>
                    <w:p w14:paraId="776466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34E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B83C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F9E3F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AB7CE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E2B12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BB246A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4E7F9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B82944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7F7D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0CCD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391F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6860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51C6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45A8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4FD0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F164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971D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5AA4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7151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57F1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E630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DAE0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E5E0A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E87F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7F5F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7F1C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7319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D01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0C40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0AD77C" w14:textId="77777777" w:rsidR="00134685" w:rsidRDefault="00134685">
                      <w:pPr>
                        <w:rPr>
                          <w:lang w:val="el-GR"/>
                        </w:rPr>
                      </w:pPr>
                    </w:p>
                    <w:p w14:paraId="70F974E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D06BF59" w14:textId="77777777" w:rsidR="00134685" w:rsidRDefault="00134685">
                      <w:pPr>
                        <w:tabs>
                          <w:tab w:val="left" w:pos="360"/>
                          <w:tab w:val="left" w:pos="540"/>
                        </w:tabs>
                        <w:rPr>
                          <w:lang w:val="el-GR"/>
                        </w:rPr>
                      </w:pPr>
                    </w:p>
                    <w:p w14:paraId="76E795D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2D6D4C0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55097A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B282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4546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58DC6"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20CDBD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25AAB0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B61442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D7F6C1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C63BB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24A5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DDF5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2274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DB13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28DFBB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FF1D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2579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BC0E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83DE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EC2A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14B9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CC8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B6D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B9E9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3C9A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03823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A6B5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8305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6D55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6D1C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FB4F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6B1F5" w14:textId="77777777" w:rsidR="00134685" w:rsidRDefault="00134685">
                      <w:pPr>
                        <w:rPr>
                          <w:lang w:val="el-GR"/>
                        </w:rPr>
                      </w:pPr>
                    </w:p>
                    <w:p w14:paraId="0055E2F1"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9EFF058" w14:textId="77777777" w:rsidR="00134685" w:rsidRDefault="00134685">
                      <w:pPr>
                        <w:tabs>
                          <w:tab w:val="left" w:pos="360"/>
                          <w:tab w:val="left" w:pos="540"/>
                        </w:tabs>
                        <w:rPr>
                          <w:lang w:val="el-GR"/>
                        </w:rPr>
                      </w:pPr>
                    </w:p>
                    <w:p w14:paraId="04E4540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678AD1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1E9450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D490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B8B3F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D551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17047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13154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224531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69423F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r>
                        <w:rPr>
                          <w:rFonts w:ascii="Georgia" w:hAnsi="Georgia" w:cs="Arial"/>
                          <w:sz w:val="22"/>
                          <w:szCs w:val="22"/>
                          <w:shd w:val="clear" w:color="auto" w:fill="FFFFFF"/>
                          <w:lang w:val="el-GR"/>
                        </w:rPr>
                        <w:t>.</w:t>
                      </w:r>
                    </w:p>
                    <w:p w14:paraId="5C35BF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01B2B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3165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063B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2512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3D44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80C67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49A0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AD00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F9DE0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C7D2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E104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70DF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3E77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6BF2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4B414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132E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E1828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5A0B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65E1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76F9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5903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DB1AC1" w14:textId="77777777" w:rsidR="00134685" w:rsidRDefault="00134685">
                      <w:pPr>
                        <w:rPr>
                          <w:lang w:val="el-GR"/>
                        </w:rPr>
                      </w:pPr>
                    </w:p>
                    <w:p w14:paraId="199E364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5962028" w14:textId="77777777" w:rsidR="00134685" w:rsidRDefault="00134685">
                      <w:pPr>
                        <w:tabs>
                          <w:tab w:val="left" w:pos="360"/>
                          <w:tab w:val="left" w:pos="540"/>
                        </w:tabs>
                        <w:rPr>
                          <w:lang w:val="el-GR"/>
                        </w:rPr>
                      </w:pPr>
                    </w:p>
                    <w:p w14:paraId="4B5C85DB"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37880EE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w:t>
                      </w:r>
                      <w:r>
                        <w:rPr>
                          <w:rFonts w:ascii="Times New Roman" w:hAnsi="Times New Roman" w:cs="Times New Roman"/>
                          <w:sz w:val="22"/>
                          <w:szCs w:val="24"/>
                          <w:lang w:val="el-GR"/>
                        </w:rPr>
                        <w:t>ικού Μετσόβιου Πολυτεχνείου.</w:t>
                      </w:r>
                    </w:p>
                    <w:p w14:paraId="79B0A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FB31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B83BA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D6341D"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19A155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F30F45C"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1B33C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29E48A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w:t>
                      </w:r>
                      <w:r>
                        <w:rPr>
                          <w:rFonts w:ascii="Georgia" w:hAnsi="Georgia" w:cs="Arial"/>
                          <w:sz w:val="22"/>
                          <w:szCs w:val="22"/>
                          <w:shd w:val="clear" w:color="auto" w:fill="FFFFFF"/>
                          <w:lang w:val="el-GR"/>
                        </w:rPr>
                        <w:t xml:space="preserve"> και Μηχανικός Υπολογιστών Ε.Μ.Π.</w:t>
                      </w:r>
                    </w:p>
                    <w:p w14:paraId="7D556B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1983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AB57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A02E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F45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F12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44BA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53C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19B8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D612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8B3A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623D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D83F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07CB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042B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15E3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D540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E072DD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7608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3361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2C147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1908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5860C7" w14:textId="77777777" w:rsidR="00134685" w:rsidRDefault="00134685">
                      <w:pPr>
                        <w:rPr>
                          <w:lang w:val="el-GR"/>
                        </w:rPr>
                      </w:pPr>
                    </w:p>
                    <w:p w14:paraId="53859263"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64DCB43" w14:textId="77777777" w:rsidR="00134685" w:rsidRDefault="00134685">
                      <w:pPr>
                        <w:tabs>
                          <w:tab w:val="left" w:pos="360"/>
                          <w:tab w:val="left" w:pos="540"/>
                        </w:tabs>
                        <w:rPr>
                          <w:lang w:val="el-GR"/>
                        </w:rPr>
                      </w:pPr>
                    </w:p>
                    <w:p w14:paraId="317BA7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6FD0E62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C19CB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AEE6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DE05C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90DB3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437B0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77E6D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831BB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703CCE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7D907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13A29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5056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1798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50D3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CA93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8945D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48B5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80B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67CF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A2234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3122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00C2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25F1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A0E6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A9DA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3AED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A776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CC9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82CA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AE78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4341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3AC8A9" w14:textId="77777777" w:rsidR="00134685" w:rsidRDefault="00134685">
                      <w:pPr>
                        <w:rPr>
                          <w:lang w:val="el-GR"/>
                        </w:rPr>
                      </w:pPr>
                    </w:p>
                    <w:p w14:paraId="4A30D42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E48F247" w14:textId="77777777" w:rsidR="00134685" w:rsidRDefault="00134685">
                      <w:pPr>
                        <w:tabs>
                          <w:tab w:val="left" w:pos="360"/>
                          <w:tab w:val="left" w:pos="540"/>
                        </w:tabs>
                        <w:rPr>
                          <w:lang w:val="el-GR"/>
                        </w:rPr>
                      </w:pPr>
                    </w:p>
                    <w:p w14:paraId="5F837A8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1FFE2E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60B1C1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59C4D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E218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E3BA6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B72EE2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326A40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C70AA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3C06FC"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EE4DE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3B458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E7389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73C0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AD6DD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5C45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E6CC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462D3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4144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5FAA5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BA5DF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B298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812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0C355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6712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2DBAC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62FD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9740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4D0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3A627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E0518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0A4DA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62F3BA" w14:textId="77777777" w:rsidR="00134685" w:rsidRDefault="00134685">
                      <w:pPr>
                        <w:rPr>
                          <w:lang w:val="el-GR"/>
                        </w:rPr>
                      </w:pPr>
                    </w:p>
                    <w:p w14:paraId="722CFFB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35BAEFB" w14:textId="77777777" w:rsidR="00134685" w:rsidRDefault="00134685">
                      <w:pPr>
                        <w:tabs>
                          <w:tab w:val="left" w:pos="360"/>
                          <w:tab w:val="left" w:pos="540"/>
                        </w:tabs>
                        <w:rPr>
                          <w:lang w:val="el-GR"/>
                        </w:rPr>
                      </w:pPr>
                    </w:p>
                    <w:p w14:paraId="2F54AB6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5E3F53B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3E7ABAF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6468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0078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1ACB9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024A6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2EE5C9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D62E5A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610CE26"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DC14E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E06A3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587CD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BA97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3AD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62931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179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37AE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E1001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204E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7870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8BB2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4F80D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0F334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2E8C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C35C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ABFA9E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E51C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8B7B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11F5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0123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36B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0BBF9C" w14:textId="77777777" w:rsidR="00134685" w:rsidRDefault="00134685">
                      <w:pPr>
                        <w:rPr>
                          <w:lang w:val="el-GR"/>
                        </w:rPr>
                      </w:pPr>
                    </w:p>
                    <w:p w14:paraId="32C2B49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296D46D" w14:textId="77777777" w:rsidR="00134685" w:rsidRDefault="00134685">
                      <w:pPr>
                        <w:tabs>
                          <w:tab w:val="left" w:pos="360"/>
                          <w:tab w:val="left" w:pos="540"/>
                        </w:tabs>
                        <w:rPr>
                          <w:lang w:val="el-GR"/>
                        </w:rPr>
                      </w:pPr>
                    </w:p>
                    <w:p w14:paraId="1F60560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w:t>
                      </w:r>
                      <w:r>
                        <w:rPr>
                          <w:rFonts w:ascii="Times New Roman" w:hAnsi="Times New Roman" w:cs="Times New Roman"/>
                          <w:sz w:val="22"/>
                          <w:szCs w:val="24"/>
                          <w:lang w:val="el-GR"/>
                        </w:rPr>
                        <w:t>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w:t>
                      </w:r>
                      <w:r>
                        <w:rPr>
                          <w:rFonts w:ascii="Times New Roman" w:hAnsi="Times New Roman" w:cs="Times New Roman"/>
                          <w:sz w:val="22"/>
                          <w:szCs w:val="24"/>
                          <w:lang w:val="el-GR"/>
                        </w:rPr>
                        <w:t>ς για κερδοσκοπικό σκοπό πρέπει να απευθύνονται προς τον συγγραφέα.</w:t>
                      </w:r>
                    </w:p>
                    <w:p w14:paraId="4DD225A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w:t>
                      </w:r>
                      <w:r>
                        <w:rPr>
                          <w:rFonts w:ascii="Times New Roman" w:hAnsi="Times New Roman" w:cs="Times New Roman"/>
                          <w:sz w:val="22"/>
                          <w:szCs w:val="24"/>
                          <w:lang w:val="el-GR"/>
                        </w:rPr>
                        <w:t>εχνείου.</w:t>
                      </w:r>
                    </w:p>
                    <w:p w14:paraId="11FC99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CE4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2159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7F69D7"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70C187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12C83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998016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79DBC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08F2211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EC2C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6587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F971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62A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28C35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DB089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E592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2686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FCB3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77D9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E4DF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70BE7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482D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0875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18722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8379B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4229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48103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A34F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28C2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B03F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86CB00" w14:textId="77777777" w:rsidR="00134685" w:rsidRDefault="00134685">
                      <w:pPr>
                        <w:rPr>
                          <w:lang w:val="el-GR"/>
                        </w:rPr>
                      </w:pPr>
                    </w:p>
                    <w:p w14:paraId="6C2696F7"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F7A6503" w14:textId="77777777" w:rsidR="00134685" w:rsidRDefault="00134685">
                      <w:pPr>
                        <w:tabs>
                          <w:tab w:val="left" w:pos="360"/>
                          <w:tab w:val="left" w:pos="540"/>
                        </w:tabs>
                        <w:rPr>
                          <w:lang w:val="el-GR"/>
                        </w:rPr>
                      </w:pPr>
                    </w:p>
                    <w:p w14:paraId="3581F17E"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551A3A9A"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6A46F8E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FC71F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13B8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A36FDE"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9079AD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3CC52C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90248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4D674D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4DF4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AEED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D845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F3AD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5489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1C96B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ED6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0310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94EA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4A2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CA53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F4E9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A9B97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93D60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AFD8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08D7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436D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C824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3CF6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4C7AAF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F79D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621F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5C6FF8" w14:textId="77777777" w:rsidR="00134685" w:rsidRDefault="00134685">
                      <w:pPr>
                        <w:rPr>
                          <w:lang w:val="el-GR"/>
                        </w:rPr>
                      </w:pPr>
                    </w:p>
                    <w:p w14:paraId="504028A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863706B" w14:textId="77777777" w:rsidR="00134685" w:rsidRDefault="00134685">
                      <w:pPr>
                        <w:tabs>
                          <w:tab w:val="left" w:pos="360"/>
                          <w:tab w:val="left" w:pos="540"/>
                        </w:tabs>
                        <w:rPr>
                          <w:lang w:val="el-GR"/>
                        </w:rPr>
                      </w:pPr>
                    </w:p>
                    <w:p w14:paraId="29DCA11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101D08F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w:t>
                      </w:r>
                      <w:r>
                        <w:rPr>
                          <w:rFonts w:ascii="Times New Roman" w:hAnsi="Times New Roman" w:cs="Times New Roman"/>
                          <w:sz w:val="22"/>
                          <w:szCs w:val="24"/>
                          <w:lang w:val="el-GR"/>
                        </w:rPr>
                        <w:t>συγγραφείς και δεν πρέπει να ερμηνευθεί ότι αντιπροσωπεύουν τις επίσημες θέσεις του Εθνικού Μετσόβιου Πολυτεχνείου.</w:t>
                      </w:r>
                    </w:p>
                    <w:p w14:paraId="44ED86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5870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6D0D6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39D8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9AF59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7101193"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E7EF21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1962D2"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F0FA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CD26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D8E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6367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8992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BB7F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13857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0F2C6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AA41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B12D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18EA9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EB76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346E9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362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7926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B3C0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229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40F97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B02DE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DE4D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4ABD1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B448F5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03CE096" w14:textId="77777777" w:rsidR="00134685" w:rsidRDefault="00134685">
                      <w:pPr>
                        <w:rPr>
                          <w:lang w:val="el-GR"/>
                        </w:rPr>
                      </w:pPr>
                    </w:p>
                    <w:p w14:paraId="6A80D9B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6C2D522A" w14:textId="77777777" w:rsidR="00134685" w:rsidRDefault="00134685">
                      <w:pPr>
                        <w:tabs>
                          <w:tab w:val="left" w:pos="360"/>
                          <w:tab w:val="left" w:pos="540"/>
                        </w:tabs>
                        <w:rPr>
                          <w:lang w:val="el-GR"/>
                        </w:rPr>
                      </w:pPr>
                    </w:p>
                    <w:p w14:paraId="21B60BC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w:t>
                      </w:r>
                      <w:r>
                        <w:rPr>
                          <w:rFonts w:ascii="Times New Roman" w:hAnsi="Times New Roman" w:cs="Times New Roman"/>
                          <w:sz w:val="22"/>
                          <w:szCs w:val="24"/>
                          <w:lang w:val="el-GR"/>
                        </w:rPr>
                        <w:t>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w:t>
                      </w:r>
                      <w:r>
                        <w:rPr>
                          <w:rFonts w:ascii="Times New Roman" w:hAnsi="Times New Roman" w:cs="Times New Roman"/>
                          <w:sz w:val="22"/>
                          <w:szCs w:val="24"/>
                          <w:lang w:val="el-GR"/>
                        </w:rPr>
                        <w:t>ό σκοπό πρέπει να απευθύνονται προς τον συγγραφέα.</w:t>
                      </w:r>
                    </w:p>
                    <w:p w14:paraId="5FEF525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7B37E85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DA408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EA67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A152E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FF71C8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60F078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9A038E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2B4E477"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0AD99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E874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6C9B7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8141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C141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F5A3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9B50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5E3CA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4A6E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7DDA1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23DFD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D5052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7DC55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08B4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91CE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D68F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417E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A204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8626E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8F6A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02D52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B74C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F11CA2" w14:textId="77777777" w:rsidR="00134685" w:rsidRDefault="00134685">
                      <w:pPr>
                        <w:rPr>
                          <w:lang w:val="el-GR"/>
                        </w:rPr>
                      </w:pPr>
                    </w:p>
                    <w:p w14:paraId="3AE429A0"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1DB07F" w14:textId="77777777" w:rsidR="00134685" w:rsidRDefault="00134685">
                      <w:pPr>
                        <w:tabs>
                          <w:tab w:val="left" w:pos="360"/>
                          <w:tab w:val="left" w:pos="540"/>
                        </w:tabs>
                        <w:rPr>
                          <w:lang w:val="el-GR"/>
                        </w:rPr>
                      </w:pPr>
                    </w:p>
                    <w:p w14:paraId="3408DC0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w:t>
                      </w:r>
                      <w:r>
                        <w:rPr>
                          <w:rFonts w:ascii="Times New Roman" w:hAnsi="Times New Roman" w:cs="Times New Roman"/>
                          <w:sz w:val="22"/>
                          <w:szCs w:val="24"/>
                          <w:lang w:val="el-GR"/>
                        </w:rPr>
                        <w:t xml:space="preserve">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w:t>
                      </w:r>
                      <w:r>
                        <w:rPr>
                          <w:rFonts w:ascii="Times New Roman" w:hAnsi="Times New Roman" w:cs="Times New Roman"/>
                          <w:sz w:val="22"/>
                          <w:szCs w:val="24"/>
                          <w:lang w:val="el-GR"/>
                        </w:rPr>
                        <w:t>της εργασίας για κερδοσκοπικό σκοπό πρέπει να απευθύνονται προς τον συγγραφέα.</w:t>
                      </w:r>
                    </w:p>
                    <w:p w14:paraId="52ED642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w:t>
                      </w:r>
                      <w:r>
                        <w:rPr>
                          <w:rFonts w:ascii="Times New Roman" w:hAnsi="Times New Roman" w:cs="Times New Roman"/>
                          <w:sz w:val="22"/>
                          <w:szCs w:val="24"/>
                          <w:lang w:val="el-GR"/>
                        </w:rPr>
                        <w:t>όβιου Πολυτεχνείου.</w:t>
                      </w:r>
                    </w:p>
                    <w:p w14:paraId="782869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64A0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740D6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32B6A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396122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F42B104"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C8DBA4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30D943"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w:t>
                      </w:r>
                      <w:r>
                        <w:rPr>
                          <w:rFonts w:ascii="Georgia" w:hAnsi="Georgia" w:cs="Arial"/>
                          <w:sz w:val="22"/>
                          <w:szCs w:val="22"/>
                          <w:shd w:val="clear" w:color="auto" w:fill="FFFFFF"/>
                          <w:lang w:val="el-GR"/>
                        </w:rPr>
                        <w:t>Μηχανικός Υπολογιστών Ε.Μ.Π.</w:t>
                      </w:r>
                    </w:p>
                    <w:p w14:paraId="710BCF8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D2484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092B6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D325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66593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8789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2C77B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9EBB2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30CD0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535D5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5E31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9C465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3438C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82AD6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4316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C5A3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2D85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6C01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74E73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7361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422B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8BBAF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90A464" w14:textId="77777777" w:rsidR="00134685" w:rsidRDefault="00134685">
                      <w:pPr>
                        <w:rPr>
                          <w:lang w:val="el-GR"/>
                        </w:rPr>
                      </w:pPr>
                    </w:p>
                    <w:p w14:paraId="0EFF8A8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728D7F" w14:textId="77777777" w:rsidR="00134685" w:rsidRDefault="00134685">
                      <w:pPr>
                        <w:tabs>
                          <w:tab w:val="left" w:pos="360"/>
                          <w:tab w:val="left" w:pos="540"/>
                        </w:tabs>
                        <w:rPr>
                          <w:lang w:val="el-GR"/>
                        </w:rPr>
                      </w:pPr>
                    </w:p>
                    <w:p w14:paraId="51AB384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w:t>
                      </w:r>
                      <w:r>
                        <w:rPr>
                          <w:rFonts w:ascii="Times New Roman" w:hAnsi="Times New Roman" w:cs="Times New Roman"/>
                          <w:sz w:val="22"/>
                          <w:szCs w:val="24"/>
                          <w:lang w:val="el-GR"/>
                        </w:rPr>
                        <w:t>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w:t>
                      </w:r>
                      <w:r>
                        <w:rPr>
                          <w:rFonts w:ascii="Times New Roman" w:hAnsi="Times New Roman" w:cs="Times New Roman"/>
                          <w:sz w:val="22"/>
                          <w:szCs w:val="24"/>
                          <w:lang w:val="el-GR"/>
                        </w:rPr>
                        <w:t>α. Ερωτήματα που αφορούν τη χρήση της εργασίας για κερδοσκοπικό σκοπό πρέπει να απευθύνονται προς τον συγγραφέα.</w:t>
                      </w:r>
                    </w:p>
                    <w:p w14:paraId="309AA814"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w:t>
                      </w:r>
                      <w:r>
                        <w:rPr>
                          <w:rFonts w:ascii="Times New Roman" w:hAnsi="Times New Roman" w:cs="Times New Roman"/>
                          <w:sz w:val="22"/>
                          <w:szCs w:val="24"/>
                          <w:lang w:val="el-GR"/>
                        </w:rPr>
                        <w:t>ς επίσημες θέσεις του Εθνικού Μετσόβιου Πολυτεχνείου.</w:t>
                      </w:r>
                    </w:p>
                    <w:p w14:paraId="382EC8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C165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617C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F1659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74D3CCD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C67272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C56008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A5EEA2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64A7D7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BD06A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8B4A0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47BC0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AA349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49DA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479B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2FED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C82F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DE07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DE8F9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B36F2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026B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F413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9862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1068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8190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9840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F2075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0F85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24E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D5EB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BE5C6F" w14:textId="77777777" w:rsidR="00134685" w:rsidRDefault="00134685">
                      <w:pPr>
                        <w:rPr>
                          <w:lang w:val="el-GR"/>
                        </w:rPr>
                      </w:pPr>
                    </w:p>
                    <w:p w14:paraId="2BECBE0E"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443ED9D" w14:textId="77777777" w:rsidR="00134685" w:rsidRDefault="00134685">
                      <w:pPr>
                        <w:tabs>
                          <w:tab w:val="left" w:pos="360"/>
                          <w:tab w:val="left" w:pos="540"/>
                        </w:tabs>
                        <w:rPr>
                          <w:lang w:val="el-GR"/>
                        </w:rPr>
                      </w:pPr>
                    </w:p>
                    <w:p w14:paraId="2CFF614D"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5C44827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4B4DF1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83ADA7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DBFD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9A9012"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295BC75"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56BBE02"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164FC9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A3BDB1D"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1551DDB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B2E0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619B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A76F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5EDB0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0511B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5EE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12EE3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B4A68D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A4A8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F1FF2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6D16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2BA8B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F467F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44853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B8175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651D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F326B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5A608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23720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D90F5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2D9B8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B347C1" w14:textId="77777777" w:rsidR="00134685" w:rsidRDefault="00134685">
                      <w:pPr>
                        <w:rPr>
                          <w:lang w:val="el-GR"/>
                        </w:rPr>
                      </w:pPr>
                    </w:p>
                    <w:p w14:paraId="7DD4912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ED251EC" w14:textId="77777777" w:rsidR="00134685" w:rsidRDefault="00134685">
                      <w:pPr>
                        <w:tabs>
                          <w:tab w:val="left" w:pos="360"/>
                          <w:tab w:val="left" w:pos="540"/>
                        </w:tabs>
                        <w:rPr>
                          <w:lang w:val="el-GR"/>
                        </w:rPr>
                      </w:pPr>
                    </w:p>
                    <w:p w14:paraId="459DBE3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F9680D8"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BD9C1E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F06F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FE87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B0A718"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20073F6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190E3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9442B9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7498CE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BB08C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084F7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DDA3E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DE6CCA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A472C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78B4BD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5E9252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44711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B434B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57E9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B852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4765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31085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ECDBA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4A55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37A94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6635A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32523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C566E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A0A596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A15BE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F45C99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5471A4" w14:textId="77777777" w:rsidR="00134685" w:rsidRDefault="00134685">
                      <w:pPr>
                        <w:rPr>
                          <w:lang w:val="el-GR"/>
                        </w:rPr>
                      </w:pPr>
                    </w:p>
                    <w:p w14:paraId="29985FBF"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559DDA95" w14:textId="77777777" w:rsidR="00134685" w:rsidRDefault="00134685">
                      <w:pPr>
                        <w:tabs>
                          <w:tab w:val="left" w:pos="360"/>
                          <w:tab w:val="left" w:pos="540"/>
                        </w:tabs>
                        <w:rPr>
                          <w:lang w:val="el-GR"/>
                        </w:rPr>
                      </w:pPr>
                    </w:p>
                    <w:p w14:paraId="23D768D0"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19DCAF8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245CDB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AF0D3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3E9B5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ECC48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13D79B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E7249AE"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1814B8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83BB0DE"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w:t>
                      </w:r>
                      <w:r>
                        <w:rPr>
                          <w:rFonts w:ascii="Georgia" w:hAnsi="Georgia" w:cs="Arial"/>
                          <w:sz w:val="22"/>
                          <w:szCs w:val="22"/>
                          <w:shd w:val="clear" w:color="auto" w:fill="FFFFFF"/>
                          <w:lang w:val="el-GR"/>
                        </w:rPr>
                        <w:t>Π.</w:t>
                      </w:r>
                    </w:p>
                    <w:p w14:paraId="54FD16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C4C95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153AA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677C1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8EC2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C758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E12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C0930A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CB4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B2B1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430B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C2B2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8064A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7A1A98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F100C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BB875C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8AAA0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A8E56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27619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C7D45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828E5E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4092E9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CC52C" w14:textId="77777777" w:rsidR="00134685" w:rsidRDefault="00134685">
                      <w:pPr>
                        <w:rPr>
                          <w:lang w:val="el-GR"/>
                        </w:rPr>
                      </w:pPr>
                    </w:p>
                    <w:p w14:paraId="2F3507EB"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207DA188" w14:textId="77777777" w:rsidR="00134685" w:rsidRDefault="00134685">
                      <w:pPr>
                        <w:tabs>
                          <w:tab w:val="left" w:pos="360"/>
                          <w:tab w:val="left" w:pos="540"/>
                        </w:tabs>
                        <w:rPr>
                          <w:lang w:val="el-GR"/>
                        </w:rPr>
                      </w:pPr>
                    </w:p>
                    <w:p w14:paraId="0EAAAC1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w:t>
                      </w:r>
                      <w:r>
                        <w:rPr>
                          <w:rFonts w:ascii="Times New Roman" w:hAnsi="Times New Roman" w:cs="Times New Roman"/>
                          <w:sz w:val="22"/>
                          <w:szCs w:val="24"/>
                          <w:lang w:val="el-GR"/>
                        </w:rPr>
                        <w:t xml:space="preserve">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w:t>
                      </w:r>
                      <w:r>
                        <w:rPr>
                          <w:rFonts w:ascii="Times New Roman" w:hAnsi="Times New Roman" w:cs="Times New Roman"/>
                          <w:sz w:val="22"/>
                          <w:szCs w:val="24"/>
                          <w:lang w:val="el-GR"/>
                        </w:rPr>
                        <w:t>τη χρήση της εργασίας για κερδοσκοπικό σκοπό πρέπει να απευθύνονται προς τον συγγραφέα.</w:t>
                      </w:r>
                    </w:p>
                    <w:p w14:paraId="44996F8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w:t>
                      </w:r>
                      <w:r>
                        <w:rPr>
                          <w:rFonts w:ascii="Times New Roman" w:hAnsi="Times New Roman" w:cs="Times New Roman"/>
                          <w:sz w:val="22"/>
                          <w:szCs w:val="24"/>
                          <w:lang w:val="el-GR"/>
                        </w:rPr>
                        <w:t>Εθνικού Μετσόβιου Πολυτεχνείου.</w:t>
                      </w:r>
                    </w:p>
                    <w:p w14:paraId="4D57B70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164BF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6DC95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9D2747C"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9CB9D6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3614E0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6FB60C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24BD4E7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w:t>
                      </w:r>
                      <w:r>
                        <w:rPr>
                          <w:rFonts w:ascii="Georgia" w:hAnsi="Georgia" w:cs="Arial"/>
                          <w:sz w:val="22"/>
                          <w:szCs w:val="22"/>
                          <w:shd w:val="clear" w:color="auto" w:fill="FFFFFF"/>
                          <w:lang w:val="el-GR"/>
                        </w:rPr>
                        <w:t>Ηλεκτρολόγος Μηχανικός και Μηχανικός Υπολογιστών Ε.Μ.Π.</w:t>
                      </w:r>
                    </w:p>
                    <w:p w14:paraId="0D7936A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3185D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E7A02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F6FFE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C453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8B2152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E32CD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3B6D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2E2A3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AB28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02D8D6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957B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9DD5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D26814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3985B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ECA7A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BCA2A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7B99A6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64DC8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6DC83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A5D7C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1535D7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6362B60" w14:textId="77777777" w:rsidR="00134685" w:rsidRDefault="00134685">
                      <w:pPr>
                        <w:rPr>
                          <w:lang w:val="el-GR"/>
                        </w:rPr>
                      </w:pPr>
                    </w:p>
                    <w:p w14:paraId="572AC6B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1F16F15E" w14:textId="77777777" w:rsidR="00134685" w:rsidRDefault="00134685">
                      <w:pPr>
                        <w:tabs>
                          <w:tab w:val="left" w:pos="360"/>
                          <w:tab w:val="left" w:pos="540"/>
                        </w:tabs>
                        <w:rPr>
                          <w:lang w:val="el-GR"/>
                        </w:rPr>
                      </w:pPr>
                    </w:p>
                    <w:p w14:paraId="4E36592C"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w:t>
                      </w:r>
                      <w:r>
                        <w:rPr>
                          <w:rFonts w:ascii="Times New Roman" w:hAnsi="Times New Roman" w:cs="Times New Roman"/>
                          <w:sz w:val="22"/>
                          <w:szCs w:val="24"/>
                          <w:lang w:val="el-GR"/>
                        </w:rPr>
                        <w:t>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w:t>
                      </w:r>
                      <w:r>
                        <w:rPr>
                          <w:rFonts w:ascii="Times New Roman" w:hAnsi="Times New Roman" w:cs="Times New Roman"/>
                          <w:sz w:val="22"/>
                          <w:szCs w:val="24"/>
                          <w:lang w:val="el-GR"/>
                        </w:rPr>
                        <w:t>ρείται το παρόν μήνυμα. Ερωτήματα που αφορούν τη χρήση της εργασίας για κερδοσκοπικό σκοπό πρέπει να απευθύνονται προς τον συγγραφέα.</w:t>
                      </w:r>
                    </w:p>
                    <w:p w14:paraId="1607C567"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w:t>
                      </w:r>
                      <w:r>
                        <w:rPr>
                          <w:rFonts w:ascii="Times New Roman" w:hAnsi="Times New Roman" w:cs="Times New Roman"/>
                          <w:sz w:val="22"/>
                          <w:szCs w:val="24"/>
                          <w:lang w:val="el-GR"/>
                        </w:rPr>
                        <w:t>τι αντιπροσωπεύουν τις επίσημες θέσεις του Εθνικού Μετσόβιου Πολυτεχνείου.</w:t>
                      </w:r>
                    </w:p>
                    <w:p w14:paraId="432CC0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EC93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E801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9C89F3"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4F65031F"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1359FEA"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144C42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3626C90A"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w:t>
                      </w:r>
                      <w:r>
                        <w:rPr>
                          <w:rFonts w:ascii="Calibri" w:hAnsi="Calibri" w:cs="Calibri"/>
                          <w:b/>
                          <w:bCs/>
                          <w:sz w:val="22"/>
                          <w:szCs w:val="22"/>
                          <w:shd w:val="clear" w:color="auto" w:fill="FFFFFF"/>
                          <w:lang w:val="el-GR"/>
                        </w:rPr>
                        <w:t>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08FB64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F4CEF2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7F900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C4FC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513436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F0C727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F5E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BFB1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4CFC2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72004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4810EF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27E08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DDDA8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16844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D79F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9C372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0FD490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E6AA2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1A0DC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9072E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93C97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DA424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D2A9F3A" w14:textId="77777777" w:rsidR="00134685" w:rsidRDefault="00134685">
                      <w:pPr>
                        <w:rPr>
                          <w:lang w:val="el-GR"/>
                        </w:rPr>
                      </w:pPr>
                    </w:p>
                    <w:p w14:paraId="272B3958"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4043A8DB" w14:textId="77777777" w:rsidR="00134685" w:rsidRDefault="00134685">
                      <w:pPr>
                        <w:tabs>
                          <w:tab w:val="left" w:pos="360"/>
                          <w:tab w:val="left" w:pos="540"/>
                        </w:tabs>
                        <w:rPr>
                          <w:lang w:val="el-GR"/>
                        </w:rPr>
                      </w:pPr>
                    </w:p>
                    <w:p w14:paraId="7EB1A2C3"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w:t>
                      </w:r>
                      <w:r>
                        <w:rPr>
                          <w:rFonts w:ascii="Times New Roman" w:hAnsi="Times New Roman" w:cs="Times New Roman"/>
                          <w:sz w:val="22"/>
                          <w:szCs w:val="24"/>
                          <w:lang w:val="el-GR"/>
                        </w:rPr>
                        <w:t>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w:t>
                      </w:r>
                      <w:r>
                        <w:rPr>
                          <w:rFonts w:ascii="Times New Roman" w:hAnsi="Times New Roman" w:cs="Times New Roman"/>
                          <w:sz w:val="22"/>
                          <w:szCs w:val="24"/>
                          <w:lang w:val="el-GR"/>
                        </w:rPr>
                        <w:t>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14:paraId="7FBDFE6F"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Οι απόψεις και τα συμπεράσματα που περιέχονται σε αυτό το έγγραφο εκφράζουν τους συγγραφείς και </w:t>
                      </w:r>
                      <w:r>
                        <w:rPr>
                          <w:rFonts w:ascii="Times New Roman" w:hAnsi="Times New Roman" w:cs="Times New Roman"/>
                          <w:sz w:val="22"/>
                          <w:szCs w:val="24"/>
                          <w:lang w:val="el-GR"/>
                        </w:rPr>
                        <w:t>δεν πρέπει να ερμηνευθεί ότι αντιπροσωπεύουν τις επίσημες θέσεις του Εθνικού Μετσόβιου Πολυτεχνείου.</w:t>
                      </w:r>
                    </w:p>
                    <w:p w14:paraId="36D6E23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CB1DFA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EDDEAE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28A573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041DAF0"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978F4DD"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6056ADA8"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7850EB08"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3558C6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3F897C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2E2610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1B190A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063BB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2DC36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CAE5B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7EBAFF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CBB8C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D7BAC4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C8C729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315B6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309C81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4E1E6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4F04B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7B129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98472B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9326E4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EBCE39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75182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A2CCF1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41151F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78140F3" w14:textId="77777777" w:rsidR="00134685" w:rsidRDefault="00134685">
                      <w:pPr>
                        <w:rPr>
                          <w:lang w:val="el-GR"/>
                        </w:rPr>
                      </w:pPr>
                    </w:p>
                    <w:p w14:paraId="24A57F2C"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7C0C8D1A" w14:textId="77777777" w:rsidR="00134685" w:rsidRDefault="00134685">
                      <w:pPr>
                        <w:tabs>
                          <w:tab w:val="left" w:pos="360"/>
                          <w:tab w:val="left" w:pos="540"/>
                        </w:tabs>
                        <w:rPr>
                          <w:lang w:val="el-GR"/>
                        </w:rPr>
                      </w:pPr>
                    </w:p>
                    <w:p w14:paraId="088E21A6"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 xml:space="preserve">Απαγορεύεται η αντιγραφή, αποθήκευση και διανομή της παρούσας εργασίας, εξ ολοκλήρου ή τμήματος αυτής, για εμπορικό σκοπό.  Επιτρέπεται </w:t>
                      </w:r>
                      <w:r>
                        <w:rPr>
                          <w:rFonts w:ascii="Times New Roman" w:hAnsi="Times New Roman" w:cs="Times New Roman"/>
                          <w:sz w:val="22"/>
                          <w:szCs w:val="24"/>
                          <w:lang w:val="el-GR"/>
                        </w:rPr>
                        <w:t>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w:t>
                      </w:r>
                      <w:r>
                        <w:rPr>
                          <w:rFonts w:ascii="Times New Roman" w:hAnsi="Times New Roman" w:cs="Times New Roman"/>
                          <w:sz w:val="22"/>
                          <w:szCs w:val="24"/>
                          <w:lang w:val="el-GR"/>
                        </w:rPr>
                        <w:t>ει να απευθύνονται προς τον συγγραφέα.</w:t>
                      </w:r>
                    </w:p>
                    <w:p w14:paraId="4FAD92E1"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50E896B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5EA76D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DE153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8DF884F"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327D2F8B"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0795B041"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4976F67"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10998854"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6D0FC40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0E0EFC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5B830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1BE864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532FAE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FCF91E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1C6683"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195A08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43B6A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7D109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6F1593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3F7E12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785770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63403B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47F317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E9A501F"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100623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6C4D79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88F55C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DDAADA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944AA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A5CFB1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C1A8544" w14:textId="77777777" w:rsidR="00134685" w:rsidRDefault="00134685">
                      <w:pPr>
                        <w:rPr>
                          <w:lang w:val="el-GR"/>
                        </w:rPr>
                      </w:pPr>
                    </w:p>
                    <w:p w14:paraId="4077539A" w14:textId="77777777" w:rsidR="00134685" w:rsidRDefault="00621654">
                      <w:pPr>
                        <w:rPr>
                          <w:spacing w:val="20"/>
                          <w:highlight w:val="lightGray"/>
                          <w:lang w:val="el-GR"/>
                        </w:rPr>
                      </w:pPr>
                      <w:r>
                        <w:rPr>
                          <w:lang w:val="en-US"/>
                        </w:rPr>
                        <w:t>Copyright</w:t>
                      </w:r>
                      <w:r>
                        <w:rPr>
                          <w:lang w:val="el-GR"/>
                        </w:rPr>
                        <w:t xml:space="preserve"> © Στυλιανός Η. Κανδυλάκης, Κίτσος-Χρήστος Γ. Ορφανόπουλος,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14:paraId="3CCF02E1" w14:textId="77777777" w:rsidR="00134685" w:rsidRDefault="00134685">
                      <w:pPr>
                        <w:tabs>
                          <w:tab w:val="left" w:pos="360"/>
                          <w:tab w:val="left" w:pos="540"/>
                        </w:tabs>
                        <w:rPr>
                          <w:lang w:val="el-GR"/>
                        </w:rPr>
                      </w:pPr>
                    </w:p>
                    <w:p w14:paraId="6CAE3399"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w:t>
                      </w:r>
                      <w:r>
                        <w:rPr>
                          <w:rFonts w:ascii="Times New Roman" w:hAnsi="Times New Roman" w:cs="Times New Roman"/>
                          <w:sz w:val="22"/>
                          <w:szCs w:val="24"/>
                          <w:lang w:val="el-GR"/>
                        </w:rPr>
                        <w:t>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w:t>
                      </w:r>
                      <w:r>
                        <w:rPr>
                          <w:rFonts w:ascii="Times New Roman" w:hAnsi="Times New Roman" w:cs="Times New Roman"/>
                          <w:sz w:val="22"/>
                          <w:szCs w:val="24"/>
                          <w:lang w:val="el-GR"/>
                        </w:rPr>
                        <w:t>σκοπικό σκοπό πρέπει να απευθύνονται προς τον συγγραφέα.</w:t>
                      </w:r>
                    </w:p>
                    <w:p w14:paraId="71FE67D2" w14:textId="77777777" w:rsidR="00134685" w:rsidRDefault="00621654">
                      <w:pPr>
                        <w:pStyle w:val="PlainText"/>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14:paraId="47E1CB3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3DD46C"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B0B0C1A"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DC0541" w14:textId="77777777" w:rsidR="00134685" w:rsidRDefault="00621654">
                      <w:pPr>
                        <w:pStyle w:val="PlainText"/>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Στυλιανός Η. Κανδυλάκης</w:t>
                      </w:r>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14:paraId="50C2773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4F644256"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451B069" w14:textId="77777777" w:rsidR="00134685" w:rsidRDefault="00134685">
                      <w:pPr>
                        <w:pStyle w:val="PlainText"/>
                        <w:tabs>
                          <w:tab w:val="left" w:pos="360"/>
                          <w:tab w:val="left" w:pos="540"/>
                        </w:tabs>
                        <w:spacing w:after="120"/>
                        <w:rPr>
                          <w:rFonts w:ascii="Arial" w:hAnsi="Arial" w:cs="Arial"/>
                          <w:sz w:val="22"/>
                          <w:szCs w:val="22"/>
                          <w:shd w:val="clear" w:color="auto" w:fill="FFFFFF"/>
                          <w:lang w:val="el-GR"/>
                        </w:rPr>
                      </w:pPr>
                    </w:p>
                    <w:p w14:paraId="5CE99DCF" w14:textId="77777777" w:rsidR="00134685" w:rsidRDefault="00621654">
                      <w:pPr>
                        <w:pStyle w:val="PlainText"/>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Κίτσος-Χρήστος Γ. Ορφανόπουλος</w:t>
                      </w:r>
                      <w:r>
                        <w:rPr>
                          <w:rFonts w:ascii="Arial" w:hAnsi="Arial" w:cs="Arial"/>
                          <w:sz w:val="22"/>
                          <w:szCs w:val="22"/>
                          <w:lang w:val="el-GR"/>
                        </w:rPr>
                        <w:br/>
                      </w:r>
                      <w:r>
                        <w:rPr>
                          <w:rFonts w:ascii="Georgia" w:hAnsi="Georgia" w:cs="Arial"/>
                          <w:sz w:val="22"/>
                          <w:szCs w:val="22"/>
                          <w:shd w:val="clear" w:color="auto" w:fill="FFFFFF"/>
                          <w:lang w:val="el-GR"/>
                        </w:rPr>
                        <w:t xml:space="preserve">Διπλωματούχος Ηλεκτρολόγος Μηχανικός και Μηχανικός </w:t>
                      </w:r>
                      <w:r>
                        <w:rPr>
                          <w:rFonts w:ascii="Georgia" w:hAnsi="Georgia" w:cs="Arial"/>
                          <w:sz w:val="22"/>
                          <w:szCs w:val="22"/>
                          <w:shd w:val="clear" w:color="auto" w:fill="FFFFFF"/>
                          <w:lang w:val="el-GR"/>
                        </w:rPr>
                        <w:t>Υπολογιστών Ε.Μ.Π.</w:t>
                      </w:r>
                    </w:p>
                    <w:p w14:paraId="0957FD19"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9554F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E95A0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92E9C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5C412BA0"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B336ED8"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0F30268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5426B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202F374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E68460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115467D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E1FA9DE"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FC4ADE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7501AF5"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7271101"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0C431B2"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1B36DCD"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B884024"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751189C7"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3CDF9C4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697BAC9B"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p w14:paraId="48999B76" w14:textId="77777777" w:rsidR="00134685" w:rsidRDefault="00134685">
                      <w:pPr>
                        <w:pStyle w:val="PlainText"/>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Heading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έως τις εφαρμογές αυτοβελτίωσης, η χρήση τους είναι διαδεδομένη. Η ραγδαία εξέλιξη τόσο του υλισμικού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κορωνοϊού,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Ιατρικές Εφαρμογές, Μηχανική Μάθηση, Νευρωνικά Δίκτυα,</w:t>
      </w:r>
    </w:p>
    <w:p>
      <w:pPr>
        <w:rPr>
          <w:lang w:val="el-GR"/>
        </w:rPr>
      </w:pPr>
      <w:r>
        <w:rPr>
          <w:lang w:val="el-GR"/>
        </w:rPr>
        <w:t xml:space="preserve">Πολυστρωματικά Δίκτυα Perceptron, Όραση Υπολογιστών, </w:t>
      </w:r>
      <w:r>
        <w:rPr>
          <w:lang w:val="en-US"/>
        </w:rPr>
        <w:t>Android</w:t>
      </w:r>
      <w:r>
        <w:rPr>
          <w:lang w:val="el-GR"/>
        </w:rPr>
        <w:br w:type="page"/>
      </w:r>
    </w:p>
    <w:p>
      <w:pPr>
        <w:rPr>
          <w:lang w:val="el-GR"/>
        </w:rPr>
      </w:pPr>
      <w:r>
        <w:rPr>
          <w:lang w:val="el-GR"/>
        </w:rPr>
        <w:lastRenderedPageBreak/>
        <w:br w:type="page"/>
      </w:r>
    </w:p>
    <w:p>
      <w:pPr>
        <w:pStyle w:val="Heading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Heading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Heading1"/>
          </w:pPr>
          <w:r>
            <w:t>Περιεχόμενα</w:t>
          </w:r>
          <w:bookmarkEnd w:id="9"/>
        </w:p>
        <w:p>
          <w:pPr>
            <w:pStyle w:val="TOC1"/>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Hyperlink"/>
                <w:noProof/>
              </w:rPr>
              <w:t>ΠερIληψη</w:t>
            </w:r>
            <w:r>
              <w:rPr>
                <w:noProof/>
                <w:webHidden/>
              </w:rPr>
              <w:tab/>
            </w:r>
            <w:r>
              <w:rPr>
                <w:noProof/>
                <w:webHidden/>
                <w:lang w:val="en-US"/>
              </w:rPr>
              <w:t>i</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Hyperlink"/>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Hyperlink"/>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Hyperlink"/>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Hyperlink"/>
                <w:noProof/>
              </w:rPr>
              <w:t>1.1</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rPr>
              <w:t>Σύγχρονη Κοινωνία και</w:t>
            </w:r>
            <w:r>
              <w:rPr>
                <w:rStyle w:val="Hyperlink"/>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Hyperlink"/>
                <w:noProof/>
              </w:rPr>
              <w:t>1.2</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Αντικείμενο της εργασίας</w:t>
            </w:r>
            <w:r>
              <w:rPr>
                <w:noProof/>
                <w:webHidden/>
              </w:rPr>
              <w:tab/>
            </w:r>
            <w:r>
              <w:rPr>
                <w:noProof/>
                <w:webHidden/>
                <w:lang w:val="el-GR"/>
              </w:rPr>
              <w:t>2</w:t>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Hyperlink"/>
                <w:noProof/>
              </w:rPr>
              <w:t>1.3</w:t>
            </w:r>
            <w:r>
              <w:rPr>
                <w:rFonts w:asciiTheme="minorHAnsi" w:eastAsiaTheme="minorEastAsia" w:hAnsiTheme="minorHAnsi" w:cstheme="minorBidi"/>
                <w:b w:val="0"/>
                <w:bCs w:val="0"/>
                <w:noProof/>
                <w:sz w:val="22"/>
                <w:szCs w:val="22"/>
                <w:lang w:val="en-US"/>
              </w:rPr>
              <w:t xml:space="preserve">  </w:t>
            </w:r>
            <w:r>
              <w:rPr>
                <w:rStyle w:val="Hyperlink"/>
                <w:b w:val="0"/>
                <w:bCs w:val="0"/>
                <w:noProof/>
                <w:sz w:val="22"/>
                <w:szCs w:val="22"/>
                <w:lang w:val="el-GR"/>
              </w:rPr>
              <w:t>Δομή της εργασίας</w:t>
            </w:r>
            <w:r>
              <w:rPr>
                <w:noProof/>
                <w:webHidden/>
              </w:rPr>
              <w:tab/>
            </w:r>
            <w:r>
              <w:rPr>
                <w:noProof/>
                <w:webHidden/>
                <w:lang w:val="el-GR"/>
              </w:rPr>
              <w:t>2</w:t>
            </w:r>
          </w:hyperlink>
        </w:p>
        <w:p>
          <w:pPr>
            <w:pStyle w:val="TOC1"/>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Hyperlink"/>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Hyperlink"/>
                <w:noProof/>
                <w:lang w:val="el-GR"/>
              </w:rPr>
              <w:t>2.1</w:t>
            </w:r>
            <w:r>
              <w:rPr>
                <w:rFonts w:asciiTheme="minorHAnsi" w:eastAsiaTheme="minorEastAsia" w:hAnsiTheme="minorHAnsi" w:cstheme="minorBidi"/>
                <w:b w:val="0"/>
                <w:bCs w:val="0"/>
                <w:noProof/>
                <w:sz w:val="22"/>
                <w:szCs w:val="22"/>
                <w:lang w:val="el-GR"/>
              </w:rPr>
              <w:t xml:space="preserve">  </w:t>
            </w:r>
            <w:r>
              <w:rPr>
                <w:rStyle w:val="Hyperlink"/>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tab/>
          </w:r>
          <w:hyperlink w:anchor="_Toc103465656" w:history="1">
            <w:r>
              <w:rPr>
                <w:rStyle w:val="Hyperlink"/>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480"/>
              <w:tab w:val="right" w:leader="dot" w:pos="8890"/>
            </w:tabs>
            <w:rPr>
              <w:noProof/>
            </w:rPr>
          </w:pPr>
          <w:r>
            <w:rPr>
              <w:noProof/>
            </w:rPr>
            <w:tab/>
          </w:r>
          <w:hyperlink w:anchor="_Toc103465656" w:history="1">
            <w:r>
              <w:rPr>
                <w:rStyle w:val="Hyperlink"/>
                <w:noProof/>
                <w:lang w:val="el-GR"/>
              </w:rPr>
              <w:t>2.</w:t>
            </w:r>
            <w:r>
              <w:rPr>
                <w:rStyle w:val="Hyperlink"/>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 </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3.4  </w:t>
          </w:r>
          <w:r>
            <w:rPr>
              <w:rFonts w:ascii="Arial" w:hAnsi="Arial" w:cs="Arial"/>
              <w:b w:val="0"/>
              <w:bCs w:val="0"/>
              <w:lang w:val="el-GR"/>
            </w:rPr>
            <w:t xml:space="preserve">Συνελικτικά Νευρωνικά Δίκτυα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noProof/>
              <w:lang w:val="el-GR"/>
            </w:rPr>
          </w:pPr>
          <w:r>
            <w:rPr>
              <w:lang w:val="el-GR"/>
            </w:rPr>
            <w:tab/>
            <w:t xml:space="preserve">3.5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 xml:space="preserve"> </w:t>
          </w:r>
          <w:r>
            <w:rPr>
              <w:rFonts w:eastAsiaTheme="minorEastAsia"/>
              <w:lang w:val="en-US"/>
            </w:rPr>
            <w:t>(</w:t>
          </w:r>
          <w:proofErr w:type="gramStart"/>
          <w:r>
            <w:rPr>
              <w:rFonts w:eastAsiaTheme="minorEastAsia"/>
              <w:lang w:val="en-US"/>
            </w:rPr>
            <w:t>used</w:t>
          </w:r>
          <w:proofErr w:type="gramEnd"/>
          <w:r>
            <w:rPr>
              <w:rFonts w:eastAsiaTheme="minorEastAsia"/>
              <w:lang w:val="en-US"/>
            </w:rPr>
            <w:t xml:space="preserve">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TOC1"/>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TOC1"/>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TOC2"/>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Heading1"/>
      </w:pPr>
      <w:bookmarkStart w:id="10" w:name="_Toc103465650"/>
      <w:r>
        <w:lastRenderedPageBreak/>
        <w:t>Κεφάλαιο 1</w:t>
      </w:r>
      <w:bookmarkEnd w:id="10"/>
    </w:p>
    <w:p>
      <w:pPr>
        <w:rPr>
          <w:lang w:val="el-GR"/>
        </w:rPr>
      </w:pPr>
    </w:p>
    <w:p>
      <w:pPr>
        <w:pStyle w:val="Title"/>
        <w:rPr>
          <w:sz w:val="40"/>
          <w:szCs w:val="40"/>
        </w:rPr>
      </w:pPr>
      <w:r>
        <w:rPr>
          <w:sz w:val="40"/>
          <w:szCs w:val="40"/>
        </w:rPr>
        <w:t>Εισαγωγή</w:t>
      </w:r>
    </w:p>
    <w:p>
      <w:pPr>
        <w:rPr>
          <w:sz w:val="36"/>
          <w:szCs w:val="36"/>
          <w:lang w:val="el-GR"/>
        </w:rPr>
      </w:pPr>
    </w:p>
    <w:p>
      <w:pPr>
        <w:pStyle w:val="Heading2"/>
        <w:rPr>
          <w:lang w:val="el-GR"/>
        </w:rPr>
      </w:pPr>
      <w:r>
        <w:rPr>
          <w:lang w:val="el-GR"/>
        </w:rPr>
        <w:t>Εξελίξεις στις εξατομικευμένες ιατρικές εφαρμογές</w:t>
      </w:r>
    </w:p>
    <w:p>
      <w:pPr>
        <w:spacing w:after="240"/>
        <w:ind w:firstLine="660"/>
        <w:jc w:val="both"/>
        <w:rPr>
          <w:lang w:val="el-GR"/>
        </w:rPr>
      </w:pPr>
      <w:r>
        <w:rPr>
          <w:lang w:val="el-GR"/>
        </w:rPr>
        <w:t xml:space="preserve">Η πρόσφατη πανδημία του </w:t>
      </w:r>
      <w:r>
        <w:rPr>
          <w:lang w:val="en-US"/>
        </w:rPr>
        <w:t>covid</w:t>
      </w:r>
      <w:r>
        <w:rPr>
          <w:lang w:val="el-GR"/>
        </w:rPr>
        <w:t>-19, κατέδειξε εμφανώς τις συνέπειες που επιφέρει η παραμέληση της ιατρικής παρακολούθησης των ασθενών, αλλά και η αναβολή τακτικών ιατρικών ελέγχων στο γενικό πληθυσμό. Λόγω των συνθηκών εγκλεισμού πλήθος ανθρώπων δεν ήταν σε θέση να λάβουν την ιατρική περίθαλψη που χρειαζόντουσαν[]. Οι συνθήκες αυτές βέβαια αποτέλεσαν με τη σειρά τους εφαλτήριο για την εμφάνιση μιας ποικιλίας εφαρμογών υγείας, που αφορούν κυρίως την υποστήριξη της κατ’ οίκον ιατρικής και που στοχεύουν στη γενικότερη βελτίωση της σωματικής και ψυχολογικής υγείας νοσούντων και μη.</w:t>
      </w:r>
    </w:p>
    <w:p>
      <w:pPr>
        <w:ind w:firstLine="660"/>
        <w:jc w:val="both"/>
        <w:rPr>
          <w:lang w:val="el-GR"/>
        </w:rPr>
      </w:pPr>
      <w:r>
        <w:rPr>
          <w:lang w:val="el-GR"/>
        </w:rPr>
        <w:t xml:space="preserve">Βεβαία το ενδιαφέρον για εφαρμογές υγείας δεν είναι κάτι πρωτόγνωρο, αφού συγκεκριμένοι λόγοι συνέβαλαν καθοριστικά στην εξάπλωσή τους τις τελευταίες δεκαετίες. Παράγοντες κοινωνικοί, όπως οι έντονες δημογραφικές αλλαγές που παρατηρούνται, οικονομικοί, όπως το αυξημένο κόστος ιατροφαρμακευτικών υπηρεσιών και η παγκοσμιοποίηση των αγορών και τέλος πολιτικοί, λόγω της τάσης διεύρυνσης του κράτος πρόνοιας και των αντίστοιχων πιέσεων για περισσότερες κοινωνικές παροχές. </w:t>
      </w:r>
    </w:p>
    <w:p>
      <w:pPr>
        <w:spacing w:before="240"/>
        <w:ind w:firstLine="660"/>
        <w:jc w:val="both"/>
        <w:rPr>
          <w:lang w:val="el-GR"/>
        </w:rPr>
      </w:pPr>
      <w:r>
        <w:rPr>
          <w:lang w:val="el-GR"/>
        </w:rPr>
        <w:t xml:space="preserve">Είναι επιπλέον σχεδόν αυτονόητο ότι πάντοτε υπήρχε ανάγκη για συνέχιση των ιατρικών διαδικασιών και πέραν των νοσοκομειακών και λοιπών υγειονομικών εγκαταστάσεων, ιδίως κατά το στάδιο της αποκατάστασης, αλλά και δευτερευόντως κατά τη θεραπεία ενός προβλήματος. Ανάλογα με τη φύση της ασθένειας ο ασθενής καλείται να ακολουθήσει συγκεκριμένη διατροφή, να τηρεί ορισμένο πρόγραμμα ύπνου, να εκτελεί διάφορες ασκήσεις και να φροντίζει συνολικά την υγεία του. Αδιαμφισβήτητα όσο μεγαλύτερη είναι η συμμόρφωση του θεραπευομένου στις οδηγίες του θεραπευτή τόσο καλύτερη θα είναι και η θεραπεία. Ωστόσο σύμφωνα με πρόσφατες έρευνες [], μεγάλο ποσοστό ασθενών δεν ακολουθεί πιστά τις ιατρικές οδηγίες των επαγγελματιών. Αυτό συνεπώς δημιουργεί την ανάγκη για διαρκή και στενότερη ιατρική εποπτεία της προόδου του ασθενούς. </w:t>
      </w:r>
    </w:p>
    <w:p>
      <w:pPr>
        <w:spacing w:before="240"/>
        <w:ind w:firstLine="660"/>
        <w:jc w:val="both"/>
        <w:rPr>
          <w:lang w:val="el-GR"/>
        </w:rPr>
      </w:pPr>
      <w:r>
        <w:rPr>
          <w:lang w:val="el-GR"/>
        </w:rPr>
        <w:t xml:space="preserve">Σε προηγούμενες περιόδους η ιατρική επιτήρηση μπορούσε να επιτευχθεί σχεδόν αποκλειστικά μέσω της φυσικής παρουσίας θεραπευομένου και θεραπευτή. Ωστόσο λόγω του αυξανόμενου πληθυσμού με σωματικές παθήσεις, τις μεγαλύτερες αποστάσεις από δομές φροντίδας, αλλά και ενίοτε των υγειονομικών περιορισμών καθίσταται δύσκολη η μετακίνησή των ασθενών. Επομένως, κρίνεται απαραίτητη η αξιοποίηση των ψηφιακών τεχνολογικών δυνατοτήτων ως μέσο εποπτείας και ενίσχυσης του τρέχοντος συστήματος υγείας. </w:t>
      </w:r>
    </w:p>
    <w:p>
      <w:pPr>
        <w:spacing w:before="240"/>
        <w:ind w:firstLine="660"/>
        <w:jc w:val="both"/>
        <w:rPr>
          <w:lang w:val="el-GR"/>
        </w:rPr>
      </w:pPr>
      <w:r>
        <w:rPr>
          <w:lang w:val="el-GR"/>
        </w:rPr>
        <w:t xml:space="preserve">Καθοριστικός επιπλέον παράγοντας στη δημιουργία νέων ιατρικών εφαρμογών αποτελεί η τεράστια τεχνολογική εξέλιξη που συντελείται από την εμφάνιση του Διαδικτύου και έπειτα. Η πρόοδος στις ασύρματες επικοινωνίες και η συνεπακόλουθη εμφάνιση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διεύρυνση της ηλεκτρονικής υγείας. Η σταδιακή εξάπλωση του 5</w:t>
      </w:r>
      <w:r>
        <w:rPr>
          <w:lang w:val="en-US"/>
        </w:rPr>
        <w:t>G</w:t>
      </w:r>
      <w:r>
        <w:rPr>
          <w:lang w:val="el-GR"/>
        </w:rPr>
        <w:t>, με τις αναβαθμισμένες ταχύτητες σύνδεσης, θα επιτρέψει ακόμα και στους πιο απομακρυσμένους οικισμούς να συνδέονται αποδοτικά και οικονομικά με τον απαιτούμενο ιατρικό πάροχο μέσω απλών εφαρμογών. Οι εφαρμογές αυτές εγκαθίστανται εύκολα σε έξυπνα κινητά (</w:t>
      </w:r>
      <w:r>
        <w:rPr>
          <w:lang w:val="en-US"/>
        </w:rPr>
        <w:t>smartphones</w:t>
      </w:r>
      <w:r>
        <w:rPr>
          <w:lang w:val="el-GR"/>
        </w:rPr>
        <w:t>), ρολόγια (</w:t>
      </w:r>
      <w:r>
        <w:rPr>
          <w:lang w:val="en-US"/>
        </w:rPr>
        <w:t>smartwatches</w:t>
      </w:r>
      <w:r>
        <w:rPr>
          <w:lang w:val="el-GR"/>
        </w:rPr>
        <w:t xml:space="preserve">) και πλήθος τερματικών, ενώ πλέον το </w:t>
      </w:r>
      <w:r>
        <w:rPr>
          <w:lang w:val="el-GR"/>
        </w:rPr>
        <w:lastRenderedPageBreak/>
        <w:t>μεγαλύτερο μέρος του πληθυσμού διαθέτει τις απαιτούμενες ψηφιακές δεξιότητες, γεγονός στο οποίο συνέβαλε και η υγειονομική κρίση.</w:t>
      </w:r>
    </w:p>
    <w:p>
      <w:pPr>
        <w:spacing w:before="240"/>
        <w:ind w:firstLine="660"/>
        <w:jc w:val="both"/>
        <w:rPr>
          <w:lang w:val="el-GR"/>
        </w:rPr>
      </w:pPr>
      <w:r>
        <w:rPr>
          <w:lang w:val="el-GR"/>
        </w:rPr>
        <w:t xml:space="preserve">Παράλληλα την τελευταία δεκαετία σημειώνονται ραγδαίες εξελίξεις στον τομέα των νευρωνικών δικτύων. Εταιρίες κολοσσοί της τεχνολογικής βιομηχανίας, ερευνητές και Πανεπιστήμια έχουν δημιουργήσει μια πληθώρα εργαλείων και μοντέλων που καθιστούν πλέον εφικτή την οπτική αναγνώριση και κατηγοριοποίηση, σε πραγματικό χρόνο ακόμα και σε φορητές συσκευές με σχετικά περιορισμένη επεξεργαστική ισχύ. </w:t>
      </w:r>
    </w:p>
    <w:p>
      <w:pPr>
        <w:spacing w:before="240"/>
        <w:ind w:firstLine="660"/>
        <w:jc w:val="both"/>
        <w:rPr>
          <w:lang w:val="el-GR"/>
        </w:rPr>
      </w:pPr>
      <w:r>
        <w:rPr>
          <w:lang w:val="el-GR"/>
        </w:rPr>
        <w:t>Ενώ λοιπόν μέχρι πρότινος η εποπτεία κινητικών ασκήσεων φυσικοθεραπευτικού χαρακτήρα μπορούσε να πραγματοποιηθεί μόνο από κάποιον ειδικό, οι σύγχρονες εξελίξεις που αναφέρθηκαν μπορούν να συμβάλλουν στη δημιουργία ψηφιακών εργαλείων αυτόματου εποπτείας. Αν και μέχρι σήμερα ο κατ’ οίκον έλεγχος των φυσικοθεραπειών ήταν ανέφικτος χωρίς την παρουσία ειδικού, πλέον δημιουργούνται νέες δυνατότητες για εξατομικευμένο ασύγχρονο έλεγχο. Σκοπός έτσι της παρούσας εργασίας είναι να καταδείξει ως εφικτή τη χρήση φορητών συσκευών για την αξιολόγηση κινητικών ασκήσεων χωρίς την ανάγκη άμεσης εποπτείας από ειδικό, καλύπτοντας έτσι ένα σημαντικό κενό στην κατ’ οίκων φυσικοθεραπεία που άφησαν οι υγειονομικοί περιορισμοί λόγω της πανδημίας.</w:t>
      </w:r>
    </w:p>
    <w:p>
      <w:pPr>
        <w:spacing w:before="240"/>
        <w:ind w:firstLine="660"/>
        <w:jc w:val="both"/>
        <w:rPr>
          <w:lang w:val="el-GR"/>
        </w:rPr>
      </w:pPr>
    </w:p>
    <w:p>
      <w:pPr>
        <w:rPr>
          <w:lang w:val="el-GR"/>
        </w:rPr>
      </w:pPr>
      <w:hyperlink r:id="rId12" w:history="1">
        <w:r>
          <w:rPr>
            <w:rStyle w:val="Hyperlink"/>
            <w:lang w:val="el-GR"/>
          </w:rPr>
          <w:t>https://www.healthyagingpoll.org/reports-more/poll-extras/pandemic-disruptions-mean-many-older-adults-still-havent-gotten-needed</w:t>
        </w:r>
      </w:hyperlink>
      <w:r>
        <w:rPr>
          <w:lang w:val="el-GR"/>
        </w:rPr>
        <w:t xml:space="preserve"> </w:t>
      </w:r>
    </w:p>
    <w:p>
      <w:pPr>
        <w:rPr>
          <w:lang w:val="el-GR"/>
        </w:rPr>
      </w:pPr>
      <w:hyperlink r:id="rId13" w:history="1">
        <w:r>
          <w:rPr>
            <w:rStyle w:val="Hyperlink"/>
            <w:lang w:val="el-GR"/>
          </w:rPr>
          <w:t>https://bmchealthservres.biomedcentral.com/articles/10.1186/s12913-019-4229-4</w:t>
        </w:r>
      </w:hyperlink>
    </w:p>
    <w:p>
      <w:pPr>
        <w:rPr>
          <w:lang w:val="el-GR"/>
        </w:rPr>
      </w:pPr>
      <w:hyperlink r:id="rId14" w:history="1">
        <w:r>
          <w:rPr>
            <w:rStyle w:val="Hyperlink"/>
            <w:lang w:val="el-GR"/>
          </w:rPr>
          <w:t>https://pubmed.ncbi.nlm.nih.gov/18728716/</w:t>
        </w:r>
      </w:hyperlink>
    </w:p>
    <w:p>
      <w:pPr>
        <w:rPr>
          <w:lang w:val="el-GR"/>
        </w:rPr>
      </w:pPr>
      <w:hyperlink r:id="rId15" w:history="1">
        <w:r>
          <w:rPr>
            <w:rStyle w:val="Hyperlink"/>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rPr>
          <w:lang w:val="el-GR"/>
        </w:rPr>
      </w:pPr>
      <w:r>
        <w:rPr>
          <w:lang w:val="el-GR"/>
        </w:rPr>
        <w:t>Φυσικοθεραπεία των καιρό της πανδημίας</w:t>
      </w:r>
    </w:p>
    <w:p>
      <w:pPr>
        <w:ind w:firstLine="660"/>
        <w:jc w:val="both"/>
        <w:rPr>
          <w:lang w:val="el-GR"/>
        </w:rPr>
      </w:pPr>
      <w:r>
        <w:rPr>
          <w:lang w:val="el-GR"/>
        </w:rPr>
        <w:t xml:space="preserve">Αδιαμφισβήτα η περίοδος της έξαρσης του κορωνοϊού </w:t>
      </w:r>
    </w:p>
    <w:p>
      <w:pPr>
        <w:ind w:firstLine="660"/>
        <w:jc w:val="both"/>
        <w:rPr>
          <w:lang w:val="el-GR"/>
        </w:rPr>
      </w:pPr>
      <w:r>
        <w:rPr>
          <w:lang w:val="el-GR"/>
        </w:rPr>
        <w:t xml:space="preserve">Η εκπονηθείσα εργασία αποτελεί μελέτη και υλοποίηση της εφαρμογής υγείας </w:t>
      </w:r>
      <w:r>
        <w:rPr>
          <w:b/>
          <w:bCs/>
          <w:lang w:val="en-US"/>
        </w:rPr>
        <w:t>PhysAI</w:t>
      </w:r>
      <w:r>
        <w:rPr>
          <w:b/>
          <w:bCs/>
          <w:lang w:val="el-GR"/>
        </w:rPr>
        <w:t xml:space="preserve"> </w:t>
      </w:r>
      <w:r>
        <w:rPr>
          <w:i/>
          <w:iCs/>
          <w:lang w:val="el-GR"/>
        </w:rPr>
        <w:t>(</w:t>
      </w:r>
      <w:r>
        <w:rPr>
          <w:i/>
          <w:iCs/>
          <w:lang w:val="en-US"/>
        </w:rPr>
        <w:t>Physiotherapy</w:t>
      </w:r>
      <w:r>
        <w:rPr>
          <w:i/>
          <w:iCs/>
          <w:lang w:val="el-GR"/>
        </w:rPr>
        <w:t xml:space="preserve"> </w:t>
      </w:r>
      <w:r>
        <w:rPr>
          <w:i/>
          <w:iCs/>
          <w:lang w:val="en-US"/>
        </w:rPr>
        <w:t>Artificial</w:t>
      </w:r>
      <w:r>
        <w:rPr>
          <w:i/>
          <w:iCs/>
          <w:lang w:val="el-GR"/>
        </w:rPr>
        <w:t xml:space="preserve"> </w:t>
      </w:r>
      <w:r>
        <w:rPr>
          <w:i/>
          <w:iCs/>
          <w:lang w:val="en-US"/>
        </w:rPr>
        <w:t>Intelligence</w:t>
      </w:r>
      <w:r>
        <w:rPr>
          <w:i/>
          <w:iCs/>
          <w:lang w:val="el-GR"/>
        </w:rPr>
        <w:t>)</w:t>
      </w:r>
      <w:r>
        <w:rPr>
          <w:lang w:val="el-GR"/>
        </w:rPr>
        <w:t>. 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n-US"/>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μηχανικής μάθησης επιβεβαιώνει σε </w:t>
      </w:r>
      <w:r>
        <w:rPr>
          <w:lang w:val="en-US"/>
        </w:rPr>
        <w:t>real</w:t>
      </w:r>
      <w:r>
        <w:rPr>
          <w:lang w:val="el-GR"/>
        </w:rPr>
        <w:t xml:space="preserve"> </w:t>
      </w:r>
      <w:r>
        <w:rPr>
          <w:lang w:val="en-US"/>
        </w:rPr>
        <w:t>time</w:t>
      </w:r>
      <w:r>
        <w:rPr>
          <w:lang w:val="el-GR"/>
        </w:rPr>
        <w:t xml:space="preserve"> την ορθότητα και τη συχνότητα των κινήσεων του .  </w:t>
      </w:r>
      <w:r>
        <w:rPr>
          <w:lang w:val="el-GR"/>
        </w:rPr>
        <w:br/>
        <w:t>κτλ</w:t>
      </w:r>
    </w:p>
    <w:p>
      <w:pPr>
        <w:rPr>
          <w:lang w:val="el-GR"/>
        </w:rPr>
      </w:pPr>
    </w:p>
    <w:p>
      <w:pPr>
        <w:rPr>
          <w:lang w:val="el-GR"/>
        </w:rPr>
      </w:pPr>
    </w:p>
    <w:p>
      <w:pPr>
        <w:pStyle w:val="Heading2"/>
      </w:pPr>
      <w:r>
        <w:rPr>
          <w:lang w:val="el-GR"/>
        </w:rPr>
        <w:t>Αντικείμενο της εργασίας</w:t>
      </w:r>
    </w:p>
    <w:p>
      <w:pPr>
        <w:ind w:firstLine="660"/>
        <w:jc w:val="both"/>
        <w:rPr>
          <w:lang w:val="el-GR"/>
        </w:rPr>
      </w:pPr>
      <w:r>
        <w:rPr>
          <w:lang w:val="el-GR"/>
        </w:rPr>
        <w:t xml:space="preserve">Η εκπονηθείσα εργασία αποτελεί μελέτη και υλοποίηση της εφαρμογής υγείας </w:t>
      </w:r>
      <w:r>
        <w:rPr>
          <w:b/>
          <w:bCs/>
          <w:lang w:val="en-US"/>
        </w:rPr>
        <w:t>PhysAI</w:t>
      </w:r>
      <w:r>
        <w:rPr>
          <w:b/>
          <w:bCs/>
          <w:lang w:val="el-GR"/>
        </w:rPr>
        <w:t xml:space="preserve"> </w:t>
      </w:r>
      <w:r>
        <w:rPr>
          <w:i/>
          <w:iCs/>
          <w:lang w:val="el-GR"/>
        </w:rPr>
        <w:t>(</w:t>
      </w:r>
      <w:r>
        <w:rPr>
          <w:i/>
          <w:iCs/>
          <w:lang w:val="en-US"/>
        </w:rPr>
        <w:t>Physiotherapy</w:t>
      </w:r>
      <w:r>
        <w:rPr>
          <w:i/>
          <w:iCs/>
          <w:lang w:val="el-GR"/>
        </w:rPr>
        <w:t xml:space="preserve"> </w:t>
      </w:r>
      <w:r>
        <w:rPr>
          <w:i/>
          <w:iCs/>
          <w:lang w:val="en-US"/>
        </w:rPr>
        <w:t>Artificial</w:t>
      </w:r>
      <w:r>
        <w:rPr>
          <w:i/>
          <w:iCs/>
          <w:lang w:val="el-GR"/>
        </w:rPr>
        <w:t xml:space="preserve"> </w:t>
      </w:r>
      <w:r>
        <w:rPr>
          <w:i/>
          <w:iCs/>
          <w:lang w:val="en-US"/>
        </w:rPr>
        <w:t>Intelligence</w:t>
      </w:r>
      <w:r>
        <w:rPr>
          <w:i/>
          <w:iCs/>
          <w:lang w:val="el-GR"/>
        </w:rPr>
        <w:t>)</w:t>
      </w:r>
      <w:r>
        <w:rPr>
          <w:lang w:val="el-GR"/>
        </w:rPr>
        <w:t>. Η εφαρμογή, που εγκαθίσταται σε έξυπνα κινητά τηλέφωνα (</w:t>
      </w:r>
      <w:r>
        <w:rPr>
          <w:lang w:val="en-US"/>
        </w:rPr>
        <w:t>android</w:t>
      </w:r>
      <w:r>
        <w:rPr>
          <w:lang w:val="el-GR"/>
        </w:rPr>
        <w:t xml:space="preserve">, </w:t>
      </w:r>
      <w:r>
        <w:rPr>
          <w:lang w:val="en-US"/>
        </w:rPr>
        <w:t>iOS</w:t>
      </w:r>
      <w:r>
        <w:rPr>
          <w:lang w:val="el-GR"/>
        </w:rPr>
        <w:t xml:space="preserve">) και η </w:t>
      </w:r>
      <w:r>
        <w:rPr>
          <w:lang w:val="en-US"/>
        </w:rPr>
        <w:t>web</w:t>
      </w:r>
      <w:r>
        <w:rPr>
          <w:lang w:val="el-GR"/>
        </w:rPr>
        <w:t xml:space="preserve"> έκδοσή της παρέχουν στο φυσικοθεραπευτή εποπτεία της </w:t>
      </w:r>
      <w:r>
        <w:rPr>
          <w:lang w:val="el-GR"/>
        </w:rPr>
        <w:lastRenderedPageBreak/>
        <w:t>σωματικής άσκησης που έχει τεθεί στον ασθενή. Ο ιατρός μπορεί να παρακολουθεί κατά πόσο συμμορφώνεται ο ασθενής με τις οδηγίες που έχουν δοθεί.</w:t>
      </w:r>
    </w:p>
    <w:p>
      <w:pPr>
        <w:rPr>
          <w:lang w:val="en-US"/>
        </w:rPr>
      </w:pPr>
      <w:r>
        <w:rPr>
          <w:lang w:val="el-GR"/>
        </w:rPr>
        <w:br/>
        <w:t>Η λειτουργία είναι η εξής: 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μηχανικής μάθησης επιβεβαιώνει σε </w:t>
      </w:r>
      <w:r>
        <w:rPr>
          <w:lang w:val="en-US"/>
        </w:rPr>
        <w:t>real</w:t>
      </w:r>
      <w:r>
        <w:rPr>
          <w:lang w:val="el-GR"/>
        </w:rPr>
        <w:t xml:space="preserve"> </w:t>
      </w:r>
      <w:r>
        <w:rPr>
          <w:lang w:val="en-US"/>
        </w:rPr>
        <w:t>time</w:t>
      </w:r>
      <w:r>
        <w:rPr>
          <w:lang w:val="el-GR"/>
        </w:rPr>
        <w:t xml:space="preserve"> την ορθότητα και τη συχνότητα των κινήσεων του .  </w:t>
      </w:r>
      <w:r>
        <w:rPr>
          <w:lang w:val="el-GR"/>
        </w:rPr>
        <w:br/>
        <w:t>κτλ</w:t>
      </w:r>
    </w:p>
    <w:p>
      <w:pPr>
        <w:rPr>
          <w:lang w:val="el-GR"/>
        </w:rPr>
      </w:pPr>
      <w:r>
        <w:rPr>
          <w:lang w:val="el-GR"/>
        </w:rPr>
        <w:br w:type="page"/>
      </w:r>
    </w:p>
    <w:p>
      <w:pPr>
        <w:rPr>
          <w:lang w:val="el-GR"/>
        </w:rPr>
      </w:pPr>
    </w:p>
    <w:p>
      <w:pPr>
        <w:pStyle w:val="Heading2"/>
      </w:pPr>
      <w:r>
        <w:rPr>
          <w:lang w:val="el-GR"/>
        </w:rPr>
        <w:tab/>
      </w:r>
      <w:bookmarkStart w:id="11" w:name="_Toc103465653"/>
      <w:r>
        <w:rPr>
          <w:lang w:val="el-GR"/>
        </w:rPr>
        <w:t>Δομή της εργασίας</w:t>
      </w:r>
      <w:bookmarkEnd w:id="11"/>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br/>
        <w:t xml:space="preserve">Τα Κεφάλαια 2 και 3 περιέχουν θεμελιώδεις έννοιες-ορισμούς των τεχνολογιών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η έννοια του </w:t>
      </w:r>
      <w:r>
        <w:rPr>
          <w:lang w:val="en-US"/>
        </w:rPr>
        <w:t>m</w:t>
      </w:r>
      <w:r>
        <w:rPr>
          <w:lang w:val="el-GR"/>
        </w:rPr>
        <w:t>-</w:t>
      </w:r>
      <w:r>
        <w:rPr>
          <w:lang w:val="en-US"/>
        </w:rPr>
        <w:t>health</w:t>
      </w:r>
      <w:r>
        <w:rPr>
          <w:lang w:val="el-GR"/>
        </w:rPr>
        <w:t xml:space="preserve"> και βασικά στοιχεία των λογισμικών στα σύγχρονα κινητά τηλέφωνα,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νευρωνικών δικτύων, αφιερώνοντας μεγάλο μέρος στα συνελικτικά νευρωνικά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Επιπλέον, αναλύονται ενδελεχώς οι αρχές λειτουργίας και η δομή τους και οι γνωστότεροι αλγόριθμοι εκτίμησης στάσης σώματος.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αποκομίστηκαν, καθώς και οι πιθανές προεκτάσεις της εφαρμογής. </w:t>
      </w:r>
      <w:r>
        <w:rPr>
          <w:lang w:val="el-GR"/>
        </w:rPr>
        <w:br/>
      </w:r>
      <w:r>
        <w:rPr>
          <w:lang w:val="el-GR"/>
        </w:rPr>
        <w:br/>
      </w:r>
      <w:r>
        <w:rPr>
          <w:lang w:val="el-GR"/>
        </w:rPr>
        <w:br w:type="page"/>
      </w:r>
    </w:p>
    <w:p>
      <w:pPr>
        <w:pStyle w:val="Heading1"/>
      </w:pPr>
      <w:bookmarkStart w:id="12" w:name="_Toc103465654"/>
      <w:r>
        <w:lastRenderedPageBreak/>
        <w:t>Κεφάλαιο 2</w:t>
      </w:r>
      <w:bookmarkEnd w:id="12"/>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3" w:name="_Toc103465655"/>
      <w:r>
        <w:rPr>
          <w:lang w:val="el-GR"/>
        </w:rPr>
        <w:t>2.1</w:t>
      </w:r>
      <w:r>
        <w:rPr>
          <w:lang w:val="el-GR"/>
        </w:rPr>
        <w:tab/>
        <w:t>Εισαγωγή</w:t>
      </w:r>
      <w:bookmarkEnd w:id="13"/>
      <w:r>
        <w:rPr>
          <w:lang w:val="el-GR"/>
        </w:rPr>
        <w:t xml:space="preserve"> - </w:t>
      </w:r>
      <w:r>
        <w:t>ehealth</w:t>
      </w:r>
    </w:p>
    <w:p>
      <w:pPr>
        <w:shd w:val="clear" w:color="auto" w:fill="FFFFFF"/>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παρόχους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w:t>
      </w:r>
      <w:r>
        <w:rPr>
          <w:lang w:val="el-GR"/>
        </w:rPr>
        <w:br/>
        <w:t xml:space="preserve">Ωστόσο, το </w:t>
      </w:r>
      <w:r>
        <w:rPr>
          <w:lang w:val="en-US"/>
        </w:rPr>
        <w:t>e</w:t>
      </w:r>
      <w:r>
        <w:rPr>
          <w:lang w:val="el-GR"/>
        </w:rPr>
        <w:t>-</w:t>
      </w:r>
      <w:r>
        <w:rPr>
          <w:lang w:val="en-US"/>
        </w:rPr>
        <w:t>health</w:t>
      </w:r>
      <w:r>
        <w:rPr>
          <w:lang w:val="el-GR"/>
        </w:rPr>
        <w:t xml:space="preserve"> δεν περιορίζεται αποκλειστικά σε ιατρικές τεχνολογίες, αλλά αποτελεί τη τομή υπηρεσιών δημόσιας υγείας και παροχής ιδιωτικής φροντίδας.</w:t>
      </w:r>
      <w:r>
        <w:rPr>
          <w:lang w:val="el-GR"/>
        </w:rPr>
        <w:br/>
      </w:r>
    </w:p>
    <w:p>
      <w:pPr>
        <w:shd w:val="clear" w:color="auto" w:fill="FFFFFF"/>
        <w:rPr>
          <w:lang w:val="el-GR"/>
        </w:rPr>
      </w:pPr>
    </w:p>
    <w:p>
      <w:pPr>
        <w:shd w:val="clear" w:color="auto" w:fill="FFFFFF"/>
        <w:rPr>
          <w:lang w:val="el-GR"/>
        </w:rPr>
      </w:pPr>
      <w:r>
        <w:rPr>
          <w:lang w:val="el-GR"/>
        </w:rPr>
        <w:t xml:space="preserve">Το </w:t>
      </w:r>
      <w:r>
        <w:rPr>
          <w:lang w:val="en-US"/>
        </w:rPr>
        <w:t>e</w:t>
      </w:r>
      <w:r>
        <w:rPr>
          <w:lang w:val="el-GR"/>
        </w:rPr>
        <w:t>-</w:t>
      </w:r>
      <w:r>
        <w:rPr>
          <w:lang w:val="en-US"/>
        </w:rPr>
        <w:t>health</w:t>
      </w:r>
      <w:r>
        <w:rPr>
          <w:lang w:val="el-GR"/>
        </w:rPr>
        <w:t xml:space="preserve"> ανάλογα με τις εφαρμογές του μπορούν να κατηγοριοποιηθούν σε 6 μεγάλες κατηγορίες[]:</w:t>
      </w:r>
    </w:p>
    <w:p>
      <w:pPr>
        <w:shd w:val="clear" w:color="auto" w:fill="FFFFFF"/>
        <w:rPr>
          <w:lang w:val="el-GR"/>
        </w:rPr>
      </w:pPr>
    </w:p>
    <w:p>
      <w:pPr>
        <w:pStyle w:val="ListParagraph"/>
        <w:numPr>
          <w:ilvl w:val="0"/>
          <w:numId w:val="17"/>
        </w:numPr>
        <w:shd w:val="clear" w:color="auto" w:fill="FFFFFF"/>
        <w:rPr>
          <w:lang w:val="el-GR"/>
        </w:rPr>
      </w:pPr>
      <w:r>
        <w:rPr>
          <w:lang w:val="el-GR"/>
        </w:rPr>
        <w:t>Τεχνολογίες υποστήριξης: είναι εργαλεία, εξοπλισμός και συσκευές που βοηθούν άτομα με σωματικές βλάβες να ανταποκριθούν στις ανάγκες της καθημερινότητας.</w:t>
      </w:r>
      <w:r>
        <w:rPr>
          <w:lang w:val="el-GR"/>
        </w:rPr>
        <w:br/>
        <w:t>Η τηλεϊατρική και η υγεία μέσω κινητών συσκευών (</w:t>
      </w:r>
      <w:r>
        <w:rPr>
          <w:lang w:val="en-US"/>
        </w:rPr>
        <w:t>m</w:t>
      </w:r>
      <w:r>
        <w:rPr>
          <w:lang w:val="el-GR"/>
        </w:rPr>
        <w:t>-</w:t>
      </w:r>
      <w:r>
        <w:rPr>
          <w:lang w:val="en-US"/>
        </w:rPr>
        <w:t>health</w:t>
      </w:r>
      <w:r>
        <w:rPr>
          <w:lang w:val="el-GR"/>
        </w:rPr>
        <w:t>) αποτελούν κύρια παραδείγματα.</w:t>
      </w:r>
    </w:p>
    <w:p>
      <w:pPr>
        <w:pStyle w:val="ListParagraph"/>
        <w:shd w:val="clear" w:color="auto" w:fill="FFFFFF"/>
        <w:rPr>
          <w:lang w:val="el-GR"/>
        </w:rPr>
      </w:pPr>
    </w:p>
    <w:p>
      <w:pPr>
        <w:pStyle w:val="ListParagraph"/>
        <w:numPr>
          <w:ilvl w:val="0"/>
          <w:numId w:val="17"/>
        </w:numPr>
        <w:shd w:val="clear" w:color="auto" w:fill="FFFFFF"/>
        <w:rPr>
          <w:lang w:val="el-GR"/>
        </w:rPr>
      </w:pPr>
      <w:r>
        <w:rPr>
          <w:lang w:val="el-GR"/>
        </w:rPr>
        <w:t>Τεχνολογίες ασφάλειας: πρόκειται για εργαλεία ασφαλείας δικτυωμένα με υπηρεσίες επιτήρησης όπως έξυπνα δάπεδα και βραχιόλια ασφαλείας, αισθητήρες συνδεδεμένοι με απομακρυσμένους διακομιστές που επεξεργάζονται τα δεδομένα. Πολύ γνωστή είναι η εφαρμογή τους για ανίχνευση πτώσης (</w:t>
      </w:r>
      <w:r>
        <w:rPr>
          <w:lang w:val="en-US"/>
        </w:rPr>
        <w:t>fall</w:t>
      </w:r>
      <w:r>
        <w:rPr>
          <w:lang w:val="el-GR"/>
        </w:rPr>
        <w:t xml:space="preserve"> </w:t>
      </w:r>
      <w:r>
        <w:rPr>
          <w:lang w:val="en-US"/>
        </w:rPr>
        <w:t>detection</w:t>
      </w:r>
      <w:r>
        <w:rPr>
          <w:lang w:val="el-GR"/>
        </w:rPr>
        <w:t>).</w:t>
      </w:r>
    </w:p>
    <w:p>
      <w:pPr>
        <w:pStyle w:val="ListParagraph"/>
        <w:rPr>
          <w:lang w:val="el-GR"/>
        </w:rPr>
      </w:pPr>
    </w:p>
    <w:p>
      <w:pPr>
        <w:pStyle w:val="ListParagraph"/>
        <w:numPr>
          <w:ilvl w:val="0"/>
          <w:numId w:val="17"/>
        </w:numPr>
        <w:shd w:val="clear" w:color="auto" w:fill="FFFFFF"/>
        <w:rPr>
          <w:lang w:val="el-GR"/>
        </w:rPr>
      </w:pPr>
      <w:r>
        <w:rPr>
          <w:lang w:val="el-GR"/>
        </w:rPr>
        <w:t xml:space="preserve">Κοινωνικές τεχνολογίες: χαρακτηριστικό παράδειγμα κοινωνικής τεχνολογίας είναι η τηλεόραση υγείας που παρέχει ομιλία και οπτική σύνδεση μέσω ευρυζωνικού δικτύου. </w:t>
      </w:r>
    </w:p>
    <w:p>
      <w:pPr>
        <w:pStyle w:val="ListParagraph"/>
        <w:rPr>
          <w:lang w:val="el-GR"/>
        </w:rPr>
      </w:pPr>
    </w:p>
    <w:p>
      <w:pPr>
        <w:pStyle w:val="ListParagraph"/>
        <w:numPr>
          <w:ilvl w:val="0"/>
          <w:numId w:val="17"/>
        </w:numPr>
        <w:shd w:val="clear" w:color="auto" w:fill="FFFFFF"/>
        <w:rPr>
          <w:lang w:val="el-GR"/>
        </w:rPr>
      </w:pPr>
      <w:r>
        <w:rPr>
          <w:lang w:val="el-GR"/>
        </w:rPr>
        <w:t>Τεχνολογίες άμεσης υγείας: πρόκειται για συστήματα αυτοελέγχου και αυτοεξυπηρέτησης, όπως πιεσόμετρα, πύλες(</w:t>
      </w:r>
      <w:r>
        <w:rPr>
          <w:lang w:val="en-US"/>
        </w:rPr>
        <w:t>portals</w:t>
      </w:r>
      <w:r>
        <w:rPr>
          <w:lang w:val="el-GR"/>
        </w:rPr>
        <w:t>) ηλεκτρονικής υγείας και άλλες διαδικτυακές υπηρεσίες που επιτρέπουν άμεση επαφή με τους παρόχους υγείας.</w:t>
      </w:r>
    </w:p>
    <w:p>
      <w:pPr>
        <w:rPr>
          <w:lang w:val="el-GR"/>
        </w:rPr>
      </w:pPr>
    </w:p>
    <w:p>
      <w:pPr>
        <w:pStyle w:val="ListParagraph"/>
        <w:numPr>
          <w:ilvl w:val="0"/>
          <w:numId w:val="17"/>
        </w:numPr>
        <w:shd w:val="clear" w:color="auto" w:fill="FFFFFF"/>
        <w:rPr>
          <w:lang w:val="el-GR"/>
        </w:rPr>
      </w:pPr>
      <w:r>
        <w:rPr>
          <w:lang w:val="el-GR"/>
        </w:rPr>
        <w:t>Νοσοκομειακή τεχνολογία: πρόκειται για εργαλεία που προορίζονται για συλλογή δεδομένων από ασθενείς μέσω έξυπνων συσκευών, συστήματα διαχείρισης φαρμάκων και άμεσης παρακολούθησης της υγείας τους. Παρέχουν χρήσιμες ιατρικές πληροφορίες όπως φυσική κατάσταση, απόκριση στις συμβουλές ιατρού και ημερήσια χαρτογράφηση του ασθενούς.</w:t>
      </w:r>
    </w:p>
    <w:p>
      <w:pPr>
        <w:pStyle w:val="ListParagraph"/>
        <w:rPr>
          <w:lang w:val="el-GR"/>
        </w:rPr>
      </w:pPr>
    </w:p>
    <w:p>
      <w:pPr>
        <w:pStyle w:val="ListParagraph"/>
        <w:numPr>
          <w:ilvl w:val="0"/>
          <w:numId w:val="17"/>
        </w:numPr>
        <w:shd w:val="clear" w:color="auto" w:fill="FFFFFF"/>
        <w:rPr>
          <w:lang w:val="el-GR"/>
        </w:rPr>
      </w:pPr>
      <w:r>
        <w:rPr>
          <w:lang w:val="el-GR"/>
        </w:rPr>
        <w:t>Τεχνολογίες διαχείρισης πληροφοριών: πρόκειται για συστήματα αποθήκευσης του ιατρικού ιστορικού των ασθενών (</w:t>
      </w:r>
      <w:r>
        <w:rPr>
          <w:lang w:val="en-US"/>
        </w:rPr>
        <w:t>EHR</w:t>
      </w:r>
      <w:r>
        <w:rPr>
          <w:lang w:val="el-GR"/>
        </w:rPr>
        <w:t xml:space="preserve">), ηλεκτρονική συνταγογράφιση. </w:t>
      </w:r>
      <w:r>
        <w:rPr>
          <w:lang w:val="en-US"/>
        </w:rPr>
        <w:t>eDespensing</w:t>
      </w:r>
      <w:r>
        <w:rPr>
          <w:lang w:val="el-GR"/>
        </w:rPr>
        <w:t xml:space="preserve"> πληροφοριακά συστήματα φαρμακείων</w:t>
      </w:r>
    </w:p>
    <w:p>
      <w:pPr>
        <w:pStyle w:val="ListParagraph"/>
        <w:shd w:val="clear" w:color="auto" w:fill="FFFFFF"/>
        <w:rPr>
          <w:lang w:val="el-GR"/>
        </w:rPr>
      </w:pPr>
    </w:p>
    <w:p>
      <w:pPr>
        <w:pStyle w:val="ListParagraph"/>
        <w:shd w:val="clear" w:color="auto" w:fill="FFFFFF"/>
        <w:rPr>
          <w:lang w:val="el-GR"/>
        </w:rPr>
      </w:pPr>
    </w:p>
    <w:p>
      <w:pPr>
        <w:shd w:val="clear" w:color="auto" w:fill="FFFFFF"/>
        <w:rPr>
          <w:lang w:val="el-GR"/>
        </w:rPr>
      </w:pPr>
    </w:p>
    <w:p>
      <w:pPr>
        <w:shd w:val="clear" w:color="auto" w:fill="FFFFFF"/>
        <w:rPr>
          <w:lang w:val="el-GR"/>
        </w:rPr>
      </w:pPr>
    </w:p>
    <w:p>
      <w:pPr>
        <w:shd w:val="clear" w:color="auto" w:fill="FFFFFF"/>
        <w:rPr>
          <w:lang w:val="el-GR"/>
        </w:rPr>
      </w:pPr>
      <w:r>
        <w:rPr>
          <w:lang w:val="el-GR"/>
        </w:rPr>
        <w:t xml:space="preserve">Και στην Ελλάδα τα τελευταία χρόνια δόθηκε μεγάλη έμφαση στη δημιουργία ενός ολοκληρωμένου ψηφιοποιημένου συστήματος υγείας. Τα δίκτυα πληροφοριών υγείας, το ηλεκτρονικό μητρώο υγείας, η ηλεκτρονική κάρτα υγείας, οι ηλεκτρονικές συνταγές φαρμάκων, η τηλε-ιατρική αποτελούν μερικές από τις συνιστώσες του [].  </w:t>
      </w:r>
      <w:r>
        <w:rPr>
          <w:lang w:val="el-GR"/>
        </w:rPr>
        <w:br/>
      </w:r>
    </w:p>
    <w:p>
      <w:pPr>
        <w:rPr>
          <w:lang w:val="el-GR"/>
        </w:rPr>
      </w:pPr>
      <w:r>
        <w:rPr>
          <w:lang w:val="el-GR"/>
        </w:rPr>
        <w:t xml:space="preserve">Γενικότερα, αυτή τη περίοδο υπάρχει έντονη συνεργατικότητα παγκοσμίως σε κλάδους και τομείς υγείας. Αυτή η συνεργασία έχει προκαλέσει μεγάλο ερευνητικό ενδιαφέρον λόγω των πιθανών κοινωνικο-οικονομιών επιπτώσεων[]. Η προοπτική επέκτασης του </w:t>
      </w:r>
      <w:r>
        <w:rPr>
          <w:lang w:val="en-US"/>
        </w:rPr>
        <w:t>e</w:t>
      </w:r>
      <w:r>
        <w:rPr>
          <w:lang w:val="el-GR"/>
        </w:rPr>
        <w:t>-</w:t>
      </w:r>
      <w:r>
        <w:rPr>
          <w:lang w:val="en-US"/>
        </w:rPr>
        <w:t>health</w:t>
      </w:r>
      <w:r>
        <w:rPr>
          <w:lang w:val="el-GR"/>
        </w:rPr>
        <w:t xml:space="preserve"> έχει επίπτωση στη τεχνολογία, πολιτική, οικονομία, διεθνή κοινότητα, στην έρευνα και στους επενδυτές. Επιπλέον, οι τεχνολογίες </w:t>
      </w:r>
      <w:r>
        <w:rPr>
          <w:lang w:val="en-US"/>
        </w:rPr>
        <w:t>e</w:t>
      </w:r>
      <w:r>
        <w:rPr>
          <w:lang w:val="el-GR"/>
        </w:rPr>
        <w:t>-</w:t>
      </w:r>
      <w:r>
        <w:rPr>
          <w:lang w:val="en-US"/>
        </w:rPr>
        <w:t>health</w:t>
      </w:r>
      <w:r>
        <w:rPr>
          <w:lang w:val="el-GR"/>
        </w:rPr>
        <w:t xml:space="preserve"> δεν περιορίζονται μόνο στα ψηφιακά συστήματα, αλλά περιλαμβάνουν και ρομποτικές τεχνολογίες και αυτοματοποιημένα συστήματα για πρόβλεψη ασθενειών και προηγμένα συστήματα ανάλυσης ιατρικών δεδομένων για εύρεση συσχετίσεων μεταξύ ασθενειών.</w:t>
      </w:r>
    </w:p>
    <w:p>
      <w:pPr>
        <w:rPr>
          <w:lang w:val="el-GR"/>
        </w:rPr>
      </w:pPr>
    </w:p>
    <w:p>
      <w:pPr>
        <w:rPr>
          <w:lang w:val="el-GR"/>
        </w:rPr>
      </w:pPr>
      <w:r>
        <w:rPr>
          <w:lang w:val="el-GR"/>
        </w:rPr>
        <w:t xml:space="preserve">Ενώ οι παραδοσιακές τεχνολογικές μέθοδοι που προαναφέρθηκαν συμβάλλουν ουσιαστικά στην επέκταση του </w:t>
      </w:r>
      <w:r>
        <w:rPr>
          <w:lang w:val="en-US"/>
        </w:rPr>
        <w:t>ehealth</w:t>
      </w:r>
      <w:r>
        <w:rPr>
          <w:lang w:val="el-GR"/>
        </w:rPr>
        <w:t>, υπάρχει άλλο ένα εργαλείο που μπορεί να αυτοματοποιήσει και να προσδώσει «ευφυία» στις μεθόδους που ήδη χρησιμοποιούνται. Το εργαλείο αυτό είναι η Τεχνητή Νοημοσύνη και ειδικότερα τα μοντέλα μηχανικής μάθησης.</w:t>
      </w:r>
    </w:p>
    <w:p>
      <w:pPr>
        <w:rPr>
          <w:lang w:val="el-GR"/>
        </w:rPr>
      </w:pPr>
      <w:r>
        <w:rPr>
          <w:lang w:val="el-GR"/>
        </w:rPr>
        <w:t xml:space="preserve">Σκοπός των μοντέλων αυτών είναι η σωστή ερμηνεία και χρήση των δεδομένων του ασθενή-χρήστη για εξαγωγή λογικών συμπερασμάτων. </w:t>
      </w:r>
    </w:p>
    <w:p>
      <w:pPr>
        <w:rPr>
          <w:lang w:val="el-GR"/>
        </w:rPr>
      </w:pPr>
      <w:r>
        <w:rPr>
          <w:lang w:val="el-GR"/>
        </w:rPr>
        <w:t>Τα μοντέλα αυτά, μετατρέπουν τις εξαρτήσεις μεταξύ των δεδομένων σε αλγοριθμικές εκφράσεις και στη συνέχεια το σύστημα μηχανικής μάθησης εκπαιδεύεται στο να γενικεύει τη βέλτιστη λύση για δεδομένα με παρόμοια χαρακτηριστικά.</w:t>
      </w:r>
    </w:p>
    <w:p>
      <w:pPr>
        <w:rPr>
          <w:lang w:val="el-GR"/>
        </w:rPr>
      </w:pPr>
      <w:r>
        <w:rPr>
          <w:lang w:val="el-GR"/>
        </w:rPr>
        <w:t xml:space="preserve">Αυτή η «γνώση» εξάγεται από την ανάλυση των αντίστοιχων δεδομένων και συσσωρεύεται κατά τη διάρκεια μιας μαθησιακής διαδικασίας.  </w:t>
      </w:r>
    </w:p>
    <w:p>
      <w:pPr>
        <w:rPr>
          <w:lang w:val="el-GR"/>
        </w:rPr>
      </w:pPr>
    </w:p>
    <w:p>
      <w:pPr>
        <w:rPr>
          <w:lang w:val="el-GR"/>
        </w:rPr>
      </w:pPr>
      <w:r>
        <w:rPr>
          <w:lang w:val="el-GR"/>
        </w:rPr>
        <w:t>Στο εγγύς μέλλον, ο τεράστιος όγκος συσσωρευμένων πληροφοριών θα απαιτήσει την άμεση προσαρμογή των οργανισμών υγείας στις νέες τεχνολογίες. Ο κύριος στόχος λοιπόν της ηλεκτρονικής υγείας (</w:t>
      </w:r>
      <w:r>
        <w:rPr>
          <w:lang w:val="en-US"/>
        </w:rPr>
        <w:t>ehealth</w:t>
      </w:r>
      <w:r>
        <w:rPr>
          <w:lang w:val="el-GR"/>
        </w:rPr>
        <w:t>) που υποστηρίζεται από την τεχνητή νοημοσύνη είναι ένα σύστημα υγειονομικής περίθαλψης ενισχυμένο με μια σειρά στρατηγικών που βασίζονται στην εξαγωγή γνώσης (</w:t>
      </w:r>
      <w:r>
        <w:rPr>
          <w:lang w:val="en-US"/>
        </w:rPr>
        <w:t>knowledge</w:t>
      </w:r>
      <w:r>
        <w:rPr>
          <w:lang w:val="el-GR"/>
        </w:rPr>
        <w:t xml:space="preserve"> </w:t>
      </w:r>
      <w:r>
        <w:rPr>
          <w:lang w:val="en-US"/>
        </w:rPr>
        <w:t>distillation</w:t>
      </w:r>
      <w:r>
        <w:rPr>
          <w:lang w:val="el-GR"/>
        </w:rPr>
        <w:t>) από το μεγάλο όγκο δεδομένων που δημιουργεί το σύστημα για τους ασθενείς.</w:t>
      </w:r>
    </w:p>
    <w:p>
      <w:pPr>
        <w:rPr>
          <w:lang w:val="el-GR"/>
        </w:rPr>
      </w:pPr>
    </w:p>
    <w:p>
      <w:pPr>
        <w:rPr>
          <w:lang w:val="el-GR"/>
        </w:rPr>
      </w:pPr>
      <w:r>
        <w:rPr>
          <w:lang w:val="el-GR"/>
        </w:rPr>
        <w:t>Τα δεδομένα που συλλέγονται από ορισμένες φορητές συσκευές (</w:t>
      </w:r>
      <w:r>
        <w:rPr>
          <w:lang w:val="en-US"/>
        </w:rPr>
        <w:t>smartwatches</w:t>
      </w:r>
      <w:r>
        <w:rPr>
          <w:lang w:val="el-GR"/>
        </w:rPr>
        <w:t xml:space="preserve">, </w:t>
      </w:r>
      <w:r>
        <w:rPr>
          <w:lang w:val="en-US"/>
        </w:rPr>
        <w:t>smartphones</w:t>
      </w:r>
      <w:r>
        <w:rPr>
          <w:lang w:val="el-GR"/>
        </w:rPr>
        <w:t xml:space="preserve"> κτλ), μπορούν εύκολα να υποβληθούν σε επεξεργασία για να αποσταλούν και να ενσωματωθούν σε υψηλότερο επίπεδο, στο ιατρικό ιστορικό του ασθενούς (</w:t>
      </w:r>
      <w:r>
        <w:rPr>
          <w:lang w:val="en-US"/>
        </w:rPr>
        <w:t>EHR</w:t>
      </w:r>
      <w:r>
        <w:rPr>
          <w:lang w:val="el-GR"/>
        </w:rPr>
        <w:t xml:space="preserve"> </w:t>
      </w:r>
      <w:r>
        <w:rPr>
          <w:lang w:val="en-US"/>
        </w:rPr>
        <w:t>Electronic</w:t>
      </w:r>
      <w:r>
        <w:rPr>
          <w:lang w:val="el-GR"/>
        </w:rPr>
        <w:t xml:space="preserve"> </w:t>
      </w:r>
      <w:r>
        <w:rPr>
          <w:lang w:val="en-US"/>
        </w:rPr>
        <w:t>Health</w:t>
      </w:r>
      <w:r>
        <w:rPr>
          <w:lang w:val="el-GR"/>
        </w:rPr>
        <w:t xml:space="preserve"> </w:t>
      </w:r>
      <w:r>
        <w:rPr>
          <w:lang w:val="en-US"/>
        </w:rPr>
        <w:t>Record</w:t>
      </w:r>
      <w:r>
        <w:rPr>
          <w:lang w:val="el-GR"/>
        </w:rPr>
        <w:t>), σε διακομιστές ή στο υπολογιστικό νέφος του νοσοκομείου αναφοράς. Ακόμα, το σύνολο των δεδομένων που σχετίζονται με την ηλεκτρονική συνταγογράφηση, επιτρέπει στους επαγγελματίες να έχουν προνομιακή πληροφόρηση και γνώση για την κατάσταση και την εξέλιξη του ασθενούς.</w:t>
      </w:r>
    </w:p>
    <w:p>
      <w:pPr>
        <w:rPr>
          <w:lang w:val="el-GR"/>
        </w:rPr>
      </w:pPr>
    </w:p>
    <w:p>
      <w:pPr>
        <w:rPr>
          <w:lang w:val="el-GR"/>
        </w:rPr>
      </w:pPr>
      <w:r>
        <w:rPr>
          <w:lang w:val="el-GR"/>
        </w:rPr>
        <w:t>Όπως προαναφέρθηκε, ο τύπος του αλγορίθμου εκμάθησης που θα χρησιμοποιηθεί εξαρτάται σε μεγάλο βαθμό από τη δυσκολία του προβλήματος και τις οριακές συνθήκες που πρέπει να τηρούνται. Αυτοί οι περιορισμοί καθορίζουν, μεταξύ των άλλων, την απαραίτητη υπολογιστική ικανότητα, τον απαραίτητο αριθμό δεδομένων και παραμέτρων του μοντέλου.</w:t>
      </w:r>
    </w:p>
    <w:p>
      <w:pPr>
        <w:rPr>
          <w:lang w:val="el-GR"/>
        </w:rPr>
      </w:pPr>
      <w:r>
        <w:rPr>
          <w:lang w:val="el-GR"/>
        </w:rPr>
        <w:t xml:space="preserve">Για παράδειγμα, αν ο αλγόριθμος πρέπει να εκτελεστεί σε επίπεδο </w:t>
      </w:r>
      <w:r>
        <w:rPr>
          <w:lang w:val="en-US"/>
        </w:rPr>
        <w:t>wearable</w:t>
      </w:r>
      <w:r>
        <w:rPr>
          <w:lang w:val="el-GR"/>
        </w:rPr>
        <w:t xml:space="preserve"> αισθητήρα η μέθοδος πρέπει να επιλεγεί προσεκτικά και να εξεταστεί η ανάγκη για μειωμένη ανάγκη μνήμης και υπολογιστικής δύναμης. Εντούτοις, σήμερα το λογισμικό των συσκευών έχει τη δυνατότητα να εκμεταλλεύεται στο έπακρο τις δυνατότητες του υλισμικού, όπως για </w:t>
      </w:r>
      <w:r>
        <w:rPr>
          <w:lang w:val="el-GR"/>
        </w:rPr>
        <w:lastRenderedPageBreak/>
        <w:t>παράδειγμα η αξιοποίηση της κάρτας γραφικών (</w:t>
      </w:r>
      <w:r>
        <w:rPr>
          <w:lang w:val="en-US"/>
        </w:rPr>
        <w:t>GPU</w:t>
      </w:r>
      <w:r>
        <w:rPr>
          <w:lang w:val="el-GR"/>
        </w:rPr>
        <w:t>) στην εκτέλεση αλγορίθμων νευρωνικών δικτύων.</w:t>
      </w:r>
    </w:p>
    <w:p>
      <w:pPr>
        <w:rPr>
          <w:lang w:val="el-GR"/>
        </w:rPr>
      </w:pPr>
    </w:p>
    <w:p>
      <w:pPr>
        <w:rPr>
          <w:lang w:val="el-GR"/>
        </w:rPr>
      </w:pPr>
      <w:r>
        <w:rPr>
          <w:lang w:val="el-GR"/>
        </w:rPr>
        <w:t>Σε κάθε περίπτωση τα πλεονεκτήματα χρήσης τεχνητής νοημοσύνης στην υγεία υπερτερούν σημαντικά. Τα οφέλη αφορούν τόσο τον ασθενή όσο και τον πάροχο.</w:t>
      </w:r>
    </w:p>
    <w:p>
      <w:pPr>
        <w:rPr>
          <w:lang w:val="el-GR"/>
        </w:rPr>
      </w:pPr>
    </w:p>
    <w:p>
      <w:pPr>
        <w:rPr>
          <w:lang w:val="el-GR"/>
        </w:rPr>
      </w:pPr>
      <w:r>
        <w:rPr>
          <w:lang w:val="el-GR"/>
        </w:rPr>
        <w:t>Ο ασθενής λαμβάνει εξατομικευμένη ιατρική θεραπεία βασιζόμενη στο ιατρικό ιστορικό του ίδιου, τη γενετική κληρονομικότητά, τις προηγούμενες ασθένειες, τη διατροφή, το στρεςς, τη πρόοδο που έχει επιδείξει κτλ. Το σημαντικότερο όμως, είναι ότι πλέον ο ασθενής μπορεί να συμμετέχει ενεργά στις ιατρικές αποφάσεις που αφορούν την υγεία του, αφού μπορεί να αντλήσει πληροφορία από το σύστημα και να παρατηρεί άμεσα και διαδραστικά τη πρόοδό του. Τέλος, μειώνεται το κόστος της ιατρικής διαδικασίας, αφού μειώνονται οι συχνές μετακινήσεις.</w:t>
      </w:r>
    </w:p>
    <w:p>
      <w:pPr>
        <w:rPr>
          <w:lang w:val="el-GR"/>
        </w:rPr>
      </w:pPr>
    </w:p>
    <w:p>
      <w:pPr>
        <w:rPr>
          <w:lang w:val="el-GR"/>
        </w:rPr>
      </w:pPr>
      <w:r>
        <w:rPr>
          <w:lang w:val="el-GR"/>
        </w:rPr>
        <w:t>Ο πάροχος από τη πλευρά του λαμβάνει νωρίτερα πιο στοχευμένες ιατρικές αποφάσεις και με μειωμένη πιθανότητα σφάλματος. Επίσης, δέχεται πληροφορίες για την υγεία του ασθενούς σε πραγματικό χρόνο και μπορεί ανά πάσα στιγμή να επέμβει.</w:t>
      </w:r>
    </w:p>
    <w:p>
      <w:pPr>
        <w:rPr>
          <w:lang w:val="el-GR"/>
        </w:rPr>
      </w:pPr>
      <w:r>
        <w:rPr>
          <w:lang w:val="el-GR"/>
        </w:rPr>
        <w:br w:type="page"/>
      </w:r>
    </w:p>
    <w:p>
      <w:pPr>
        <w:rPr>
          <w:lang w:val="el-GR"/>
        </w:rPr>
      </w:pPr>
    </w:p>
    <w:p>
      <w:pPr>
        <w:rPr>
          <w:lang w:val="el-GR"/>
        </w:rPr>
      </w:pPr>
    </w:p>
    <w:p>
      <w:pPr>
        <w:rPr>
          <w:lang w:val="el-GR"/>
        </w:rPr>
      </w:pPr>
    </w:p>
    <w:p>
      <w:pPr>
        <w:rPr>
          <w:lang w:val="el-GR"/>
        </w:rPr>
      </w:pPr>
    </w:p>
    <w:p>
      <w:pPr>
        <w:rPr>
          <w:lang w:val="el-GR"/>
        </w:rPr>
      </w:pPr>
      <w:r>
        <w:rPr>
          <w:lang w:val="el-GR"/>
        </w:rPr>
        <w:t xml:space="preserve">(εικονες -&gt;  </w:t>
      </w:r>
      <w:hyperlink r:id="rId16" w:history="1">
        <w:r>
          <w:rPr>
            <w:rStyle w:val="Hyperlink"/>
            <w:lang w:val="el-GR"/>
          </w:rPr>
          <w:t>https://www.researchgate.net/publication/343685014_Significance_of_Artificial_Intelligence_AI_in_eHealth_Research</w:t>
        </w:r>
      </w:hyperlink>
    </w:p>
    <w:p>
      <w:pPr>
        <w:rPr>
          <w:lang w:val="el-GR"/>
        </w:rPr>
      </w:pPr>
      <w:r>
        <w:rPr>
          <w:lang w:val="el-GR"/>
        </w:rPr>
        <w:t>)</w:t>
      </w:r>
    </w:p>
    <w:p>
      <w:pPr>
        <w:rPr>
          <w:lang w:val="el-GR"/>
        </w:rPr>
      </w:pPr>
    </w:p>
    <w:p>
      <w:pPr>
        <w:rPr>
          <w:lang w:val="el-GR"/>
        </w:rPr>
      </w:pP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rPr>
          <w:lang w:val="el-GR"/>
        </w:rPr>
      </w:pPr>
      <w:hyperlink r:id="rId17" w:history="1">
        <w:r>
          <w:rPr>
            <w:rStyle w:val="Hyperlink"/>
            <w:lang w:val="el-GR"/>
          </w:rPr>
          <w:t>https://www.researchgate.net/publication/349166767_E-Health_Applications_for_Smart_and_Pervasive_Healthcare_in_Greece_What_Can_We_Expect</w:t>
        </w:r>
      </w:hyperlink>
      <w:r>
        <w:rPr>
          <w:lang w:val="el-GR"/>
        </w:rPr>
        <w:t xml:space="preserve"> </w:t>
      </w:r>
    </w:p>
    <w:p>
      <w:pPr>
        <w:rPr>
          <w:lang w:val="el-GR"/>
        </w:rPr>
      </w:pPr>
      <w:bookmarkStart w:id="14" w:name="_Toc103465656"/>
    </w:p>
    <w:p>
      <w:pPr>
        <w:rPr>
          <w:lang w:val="en-US"/>
        </w:rPr>
      </w:pPr>
      <w:r>
        <w:rPr>
          <w:lang w:val="en-US"/>
        </w:rPr>
        <w:t>Merilampi, S.; Sirkka, A. Introduction to Smart eHealth and eCare Technologies; CRC Press: London, UK, 2016; pp. 3–84.</w:t>
      </w:r>
    </w:p>
    <w:p>
      <w:pPr>
        <w:rPr>
          <w:lang w:val="en-US"/>
        </w:rPr>
      </w:pPr>
    </w:p>
    <w:p>
      <w:pPr>
        <w:rPr>
          <w:lang w:val="en-US"/>
        </w:rPr>
      </w:pPr>
      <w:hyperlink r:id="rId18" w:history="1">
        <w:r>
          <w:rPr>
            <w:rStyle w:val="Hyperlink"/>
            <w:lang w:val="en-US"/>
          </w:rPr>
          <w:t>https://www.academia.edu/80764065/Innovative_and_Assistive_eHealth_Technologies_for_Smart_Therapeutic_and_Rehabilitation_Outdoor_Spaces_for_the_Elderly_Demographic?f_ri=40118</w:t>
        </w:r>
      </w:hyperlink>
    </w:p>
    <w:p>
      <w:pPr>
        <w:rPr>
          <w:lang w:val="en-US"/>
        </w:rPr>
      </w:pPr>
    </w:p>
    <w:p>
      <w:pPr>
        <w:rPr>
          <w:lang w:val="en-US"/>
        </w:rPr>
      </w:pPr>
      <w:hyperlink r:id="rId19" w:history="1">
        <w:r>
          <w:rPr>
            <w:rStyle w:val="Hyperlink"/>
            <w:lang w:val="en-US"/>
          </w:rPr>
          <w:t>https://www.pewresearch.org/internet/2014/04/03/older-adults-and-technology-use/</w:t>
        </w:r>
      </w:hyperlink>
    </w:p>
    <w:p>
      <w:pPr>
        <w:rPr>
          <w:lang w:val="en-US"/>
        </w:rPr>
      </w:pPr>
    </w:p>
    <w:p>
      <w:pPr>
        <w:rPr>
          <w:lang w:val="en-US"/>
        </w:rPr>
      </w:pPr>
      <w:hyperlink r:id="rId20" w:history="1">
        <w:r>
          <w:rPr>
            <w:rStyle w:val="Hyperlink"/>
            <w:lang w:val="en-US"/>
          </w:rPr>
          <w:t>https://www.researchgate.net/publication/326200050_Artificial_Intelligence_Contribution_to_eHealth_Application</w:t>
        </w:r>
      </w:hyperlink>
      <w:r>
        <w:rPr>
          <w:lang w:val="en-US"/>
        </w:rPr>
        <w:t xml:space="preserve"> </w:t>
      </w:r>
    </w:p>
    <w:p>
      <w:pPr>
        <w:rPr>
          <w:lang w:val="en-US"/>
        </w:rPr>
      </w:pPr>
      <w:r>
        <w:rPr>
          <w:lang w:val="en-US"/>
        </w:rPr>
        <w:br w:type="page"/>
      </w:r>
    </w:p>
    <w:p>
      <w:pPr>
        <w:rPr>
          <w:rFonts w:eastAsiaTheme="majorEastAsia" w:cstheme="majorBidi"/>
          <w:sz w:val="32"/>
          <w:szCs w:val="32"/>
          <w:lang w:val="en-US"/>
        </w:rPr>
      </w:pPr>
    </w:p>
    <w:p>
      <w:pPr>
        <w:pStyle w:val="Heading2"/>
        <w:numPr>
          <w:ilvl w:val="0"/>
          <w:numId w:val="0"/>
        </w:numPr>
        <w:rPr>
          <w:lang w:val="el-GR"/>
        </w:rPr>
      </w:pPr>
      <w:r>
        <w:rPr>
          <w:lang w:val="el-GR"/>
        </w:rPr>
        <w:t>2.2</w:t>
      </w:r>
      <w:r>
        <w:rPr>
          <w:lang w:val="el-GR"/>
        </w:rPr>
        <w:tab/>
      </w:r>
      <w:bookmarkEnd w:id="14"/>
      <w:r>
        <w:t>m</w:t>
      </w:r>
      <w:r>
        <w:rPr>
          <w:lang w:val="el-GR"/>
        </w:rPr>
        <w:t>-</w:t>
      </w:r>
      <w:r>
        <w:t>health</w:t>
      </w:r>
    </w:p>
    <w:p>
      <w:pPr>
        <w:ind w:firstLine="180"/>
        <w:rPr>
          <w:lang w:val="el-GR"/>
        </w:rPr>
      </w:pPr>
      <w:r>
        <w:rPr>
          <w:lang w:val="el-GR"/>
        </w:rPr>
        <w:t xml:space="preserve">Μία από τις δυνατότητες του </w:t>
      </w:r>
      <w:r>
        <w:rPr>
          <w:lang w:val="en-US"/>
        </w:rPr>
        <w:t>e</w:t>
      </w:r>
      <w:r>
        <w:rPr>
          <w:lang w:val="el-GR"/>
        </w:rPr>
        <w:t>-</w:t>
      </w:r>
      <w:r>
        <w:rPr>
          <w:lang w:val="en-US"/>
        </w:rPr>
        <w:t>health</w:t>
      </w:r>
      <w:r>
        <w:rPr>
          <w:lang w:val="el-GR"/>
        </w:rPr>
        <w:t xml:space="preserve"> είναι η αξιοποίηση κινητών συσκευών στο τομέα της υγείας. Τα σύγχρονα έξυπνα τηλέφωνα (</w:t>
      </w:r>
      <w:r>
        <w:rPr>
          <w:lang w:val="en-US"/>
        </w:rPr>
        <w:t>smartphones</w:t>
      </w:r>
      <w:r>
        <w:rPr>
          <w:lang w:val="el-GR"/>
        </w:rPr>
        <w:t xml:space="preserve">) έχουν αποδειχτεί έμπιστος σύμμαχος, αφού οι ενεργοί χρήστες αυξάνονται ταχύτατα [] . Το κινητό τηλέφωνο αποτελεί αναπόσπαστο κομμάτι της καθημερινότητάς μας. Επομένως, οποιαδήποτε εφαρμογή που σχετίζεται με την υγεία έχει μεγάλες πιθανότητες αποδοχής από το χρήστη. Μέσω </w:t>
      </w:r>
      <w:r>
        <w:rPr>
          <w:lang w:val="en-US"/>
        </w:rPr>
        <w:t>GPS</w:t>
      </w:r>
      <w:r>
        <w:rPr>
          <w:lang w:val="el-GR"/>
        </w:rPr>
        <w:t xml:space="preserve">, </w:t>
      </w:r>
      <w:r>
        <w:rPr>
          <w:lang w:val="en-US"/>
        </w:rPr>
        <w:t>SMS</w:t>
      </w:r>
      <w:r>
        <w:rPr>
          <w:lang w:val="el-GR"/>
        </w:rPr>
        <w:t xml:space="preserve"> και τηλεδιασκέψεων με τεχνολογίες </w:t>
      </w:r>
      <w:r>
        <w:rPr>
          <w:lang w:val="en-US"/>
        </w:rPr>
        <w:t>WLAN</w:t>
      </w:r>
      <w:r>
        <w:rPr>
          <w:lang w:val="el-GR"/>
        </w:rPr>
        <w:t>/</w:t>
      </w:r>
      <w:r>
        <w:rPr>
          <w:lang w:val="en-US"/>
        </w:rPr>
        <w:t>GPRS</w:t>
      </w:r>
      <w:r>
        <w:rPr>
          <w:lang w:val="el-GR"/>
        </w:rPr>
        <w:t>/4</w:t>
      </w:r>
      <w:r>
        <w:rPr>
          <w:lang w:val="en-US"/>
        </w:rPr>
        <w:t>G</w:t>
      </w:r>
      <w:r>
        <w:rPr>
          <w:lang w:val="el-GR"/>
        </w:rPr>
        <w:t xml:space="preserve"> είναι εφικτός ο εντοπισμός του ασθενούς που χρειάζεται άμεση υποστήριξη. Επιπλέον, ο ασθενής μπορεί να κρίνει ο ίδιος τη φυσική του κατάσταση λαμβάνοντας σε ζωντανό χρόνο (</w:t>
      </w:r>
      <w:r>
        <w:rPr>
          <w:lang w:val="en-US"/>
        </w:rPr>
        <w:t>real</w:t>
      </w:r>
      <w:r>
        <w:rPr>
          <w:lang w:val="el-GR"/>
        </w:rPr>
        <w:t xml:space="preserve"> </w:t>
      </w:r>
      <w:r>
        <w:rPr>
          <w:lang w:val="en-US"/>
        </w:rPr>
        <w:t>time</w:t>
      </w:r>
      <w:r>
        <w:rPr>
          <w:lang w:val="el-GR"/>
        </w:rPr>
        <w:t xml:space="preserve">) βιο-σήματα και έτσι να αποφασίσει αν χρειάζεται επίσκεψη στον ιατρό. Οι χρόνιες ασθένειες, για παράδειγμα, αποτελούν τις πιο συχνές αιτίες θανάτου παγκοσμίως []. Το παραδοσιακό σύστημα περιστασιακής περίθαλψης σε κλινική αποδείχτηκε ότι δεν αρκεί για να επιτύχει τους στόχους. Ο λόγος, η αδυναμία συμμόρφωσης με τις οδηγίες παρόχου. Μια έξυπνη εφαρμογή ολοκληρωμένης ιατρικής παρακολούθησης μπορεί να δώσει λύση σε αυτό το πρόβλημα, ενθαρρύνοντας έναν ασθενή με </w:t>
      </w:r>
      <w:r>
        <w:rPr>
          <w:lang w:val="en-US"/>
        </w:rPr>
        <w:t>HAP</w:t>
      </w:r>
      <w:r>
        <w:rPr>
          <w:lang w:val="el-GR"/>
        </w:rPr>
        <w:t xml:space="preserve"> να συμμετάσχει ενεργά χωρίς ενδοιασμούς. Σύμφωνα με το Παγκόσμιο Οργανισμό Υγείας, η αυξημένη συμμόρφωση στην ιατρική αγωγή μπορεί να βοηθήσει τους ασθενείς να ζήσουν καλύτερα και περισσότερο [].</w:t>
      </w:r>
    </w:p>
    <w:p>
      <w:pPr>
        <w:rPr>
          <w:lang w:val="el-GR"/>
        </w:rPr>
      </w:pPr>
    </w:p>
    <w:p>
      <w:pPr>
        <w:rPr>
          <w:lang w:val="el-GR"/>
        </w:rPr>
      </w:pPr>
    </w:p>
    <w:p>
      <w:pPr>
        <w:ind w:firstLine="180"/>
        <w:rPr>
          <w:lang w:val="el-GR"/>
        </w:rPr>
      </w:pPr>
    </w:p>
    <w:p>
      <w:pPr>
        <w:ind w:firstLine="180"/>
        <w:rPr>
          <w:lang w:val="el-GR"/>
        </w:rPr>
      </w:pPr>
    </w:p>
    <w:p>
      <w:pPr>
        <w:rPr>
          <w:lang w:val="el-GR"/>
        </w:rPr>
      </w:pPr>
    </w:p>
    <w:p>
      <w:pPr>
        <w:rPr>
          <w:lang w:val="el-GR"/>
        </w:rPr>
      </w:pPr>
    </w:p>
    <w:p>
      <w:pPr>
        <w:ind w:firstLine="180"/>
        <w:rPr>
          <w:lang w:val="el-GR"/>
        </w:rPr>
      </w:pPr>
    </w:p>
    <w:p>
      <w:pPr>
        <w:ind w:firstLine="180"/>
        <w:rPr>
          <w:lang w:val="el-GR"/>
        </w:rPr>
      </w:pPr>
      <w:r>
        <w:rPr>
          <w:lang w:val="el-GR"/>
        </w:rPr>
        <w:t>Η πιο διαδεδομένη χρήση τους, είναι η λήψη αυτοματοποιημένων μηνυμάτων. Στην Ελλάδα αποστέλλονται μηνύματα για υπενθύμιση χορήγησης φαρμάκων και ραντεβού, για έγκαιρο εμβολιασμό, για έκτακτες ανάγκες από τη πολιτική προστασία κτλ.</w:t>
      </w:r>
    </w:p>
    <w:p>
      <w:pPr>
        <w:ind w:firstLine="180"/>
        <w:rPr>
          <w:lang w:val="el-GR"/>
        </w:rPr>
      </w:pPr>
    </w:p>
    <w:p>
      <w:pPr>
        <w:ind w:firstLine="180"/>
        <w:rPr>
          <w:lang w:val="el-GR"/>
        </w:rPr>
      </w:pPr>
      <w:r>
        <w:rPr>
          <w:lang w:val="el-GR"/>
        </w:rPr>
        <w:t>Γενικότερα, 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ListParagraph"/>
        <w:numPr>
          <w:ilvl w:val="0"/>
          <w:numId w:val="7"/>
        </w:numPr>
        <w:rPr>
          <w:lang w:val="el-GR"/>
        </w:rPr>
      </w:pPr>
      <w:r>
        <w:rPr>
          <w:lang w:val="el-GR"/>
        </w:rPr>
        <w:t>επιτήρηση περιβαλλοντικών συνθηκών</w:t>
      </w:r>
    </w:p>
    <w:p>
      <w:pPr>
        <w:pStyle w:val="ListParagraph"/>
        <w:numPr>
          <w:ilvl w:val="0"/>
          <w:numId w:val="7"/>
        </w:numPr>
        <w:rPr>
          <w:lang w:val="el-GR"/>
        </w:rPr>
      </w:pPr>
      <w:r>
        <w:rPr>
          <w:lang w:val="el-GR"/>
        </w:rPr>
        <w:t>επιτήρηση επιδημιολογικών φαινομένων</w:t>
      </w:r>
    </w:p>
    <w:p>
      <w:pPr>
        <w:pStyle w:val="ListParagraph"/>
        <w:numPr>
          <w:ilvl w:val="0"/>
          <w:numId w:val="7"/>
        </w:numPr>
        <w:rPr>
          <w:lang w:val="el-GR"/>
        </w:rPr>
      </w:pPr>
      <w:r>
        <w:rPr>
          <w:lang w:val="el-GR"/>
        </w:rPr>
        <w:t>παρακολούθηση εξέλιξης της νόσου</w:t>
      </w:r>
    </w:p>
    <w:p>
      <w:pPr>
        <w:pStyle w:val="ListParagraph"/>
        <w:numPr>
          <w:ilvl w:val="0"/>
          <w:numId w:val="7"/>
        </w:numPr>
        <w:rPr>
          <w:lang w:val="el-GR"/>
        </w:rPr>
      </w:pPr>
      <w:r>
        <w:rPr>
          <w:lang w:val="el-GR"/>
        </w:rPr>
        <w:t>υποστήριξη της θεραπευτικής διαδικασίας</w:t>
      </w:r>
    </w:p>
    <w:p>
      <w:pPr>
        <w:pStyle w:val="ListParagraph"/>
        <w:numPr>
          <w:ilvl w:val="0"/>
          <w:numId w:val="7"/>
        </w:numPr>
        <w:rPr>
          <w:lang w:val="el-GR"/>
        </w:rPr>
      </w:pPr>
      <w:r>
        <w:rPr>
          <w:lang w:val="el-GR"/>
        </w:rPr>
        <w:t>αλληλεπίδραση μεταξύ ασθενούς και παρόχου υγείας ( ιατρού, νοσοκομείου)</w:t>
      </w:r>
    </w:p>
    <w:p>
      <w:pPr>
        <w:pStyle w:val="ListParagraph"/>
        <w:numPr>
          <w:ilvl w:val="0"/>
          <w:numId w:val="7"/>
        </w:numPr>
        <w:rPr>
          <w:lang w:val="el-GR"/>
        </w:rPr>
      </w:pPr>
      <w:r>
        <w:rPr>
          <w:lang w:val="el-GR"/>
        </w:rPr>
        <w:t>προώθηση ενός υγιεινού τρόπου ζωής</w:t>
      </w:r>
    </w:p>
    <w:p>
      <w:pPr>
        <w:pStyle w:val="ListParagraph"/>
        <w:numPr>
          <w:ilvl w:val="0"/>
          <w:numId w:val="7"/>
        </w:numPr>
        <w:rPr>
          <w:lang w:val="el-GR"/>
        </w:rPr>
      </w:pPr>
      <w:r>
        <w:rPr>
          <w:lang w:val="el-GR"/>
        </w:rPr>
        <w:t>αντιμετώπιση των εξαρτήσεων</w:t>
      </w:r>
    </w:p>
    <w:p>
      <w:pPr>
        <w:rPr>
          <w:lang w:val="el-GR"/>
        </w:rPr>
      </w:pPr>
    </w:p>
    <w:p>
      <w:pPr>
        <w:rPr>
          <w:lang w:val="el-GR"/>
        </w:rPr>
      </w:pPr>
      <w:r>
        <w:rPr>
          <w:lang w:val="el-GR"/>
        </w:rPr>
        <w:t xml:space="preserve">Παρακάτω φαίνεται διάγραμμα με χρήσεις των κινητών συσκευών από τους παρόχους υγείας </w:t>
      </w:r>
    </w:p>
    <w:p>
      <w:pPr>
        <w:rPr>
          <w:lang w:val="en-US"/>
        </w:rPr>
      </w:pPr>
      <w:r>
        <w:rPr>
          <w:noProof/>
        </w:rPr>
        <w:lastRenderedPageBreak/>
        <w:drawing>
          <wp:inline distT="0" distB="0" distL="0" distR="0">
            <wp:extent cx="4893945" cy="38404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3945" cy="3840480"/>
                    </a:xfrm>
                    <a:prstGeom prst="rect">
                      <a:avLst/>
                    </a:prstGeom>
                    <a:noFill/>
                    <a:ln>
                      <a:noFill/>
                    </a:ln>
                  </pic:spPr>
                </pic:pic>
              </a:graphicData>
            </a:graphic>
          </wp:inline>
        </w:drawing>
      </w:r>
    </w:p>
    <w:p>
      <w:pPr>
        <w:rPr>
          <w:lang w:val="el-GR"/>
        </w:rPr>
      </w:pPr>
    </w:p>
    <w:p>
      <w:pPr>
        <w:rPr>
          <w:lang w:val="el-GR"/>
        </w:rPr>
      </w:pPr>
      <w:r>
        <w:rPr>
          <w:lang w:val="en-US"/>
        </w:rPr>
        <w:t>O</w:t>
      </w:r>
      <w:r>
        <w:rPr>
          <w:lang w:val="el-GR"/>
        </w:rPr>
        <w:t>ι περισσότερες λειτουργίες μπορούν να υλοποιηθούν σε έξυπνα κινητά, λόγω της επεξεργαστικής ισχύς που διαθέτουν.</w:t>
      </w:r>
    </w:p>
    <w:p>
      <w:pPr>
        <w:rPr>
          <w:lang w:val="el-GR"/>
        </w:rPr>
      </w:pPr>
    </w:p>
    <w:p>
      <w:pPr>
        <w:rPr>
          <w:lang w:val="el-GR"/>
        </w:rPr>
      </w:pPr>
    </w:p>
    <w:p>
      <w:pPr>
        <w:rPr>
          <w:lang w:val="el-GR"/>
        </w:rPr>
      </w:pP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r>
        <w:rPr>
          <w:lang w:val="el-GR"/>
        </w:rPr>
        <w:br w:type="page"/>
      </w:r>
    </w:p>
    <w:p>
      <w:pPr>
        <w:rPr>
          <w:lang w:val="el-GR"/>
        </w:rPr>
      </w:pPr>
      <w:hyperlink r:id="rId22" w:anchor="bib3" w:history="1">
        <w:r>
          <w:rPr>
            <w:rStyle w:val="Hyperlink"/>
            <w:lang w:val="el-GR"/>
          </w:rPr>
          <w:t>https://jmrionline.com/jmri/article/view/62#bib3</w:t>
        </w:r>
      </w:hyperlink>
      <w:r>
        <w:rPr>
          <w:lang w:val="el-GR"/>
        </w:rPr>
        <w:t xml:space="preserve"> </w:t>
      </w:r>
    </w:p>
    <w:p>
      <w:pPr>
        <w:rPr>
          <w:lang w:val="el-GR"/>
        </w:rPr>
      </w:pPr>
    </w:p>
    <w:p>
      <w:pPr>
        <w:rPr>
          <w:lang w:val="el-GR"/>
        </w:rPr>
      </w:pPr>
      <w:hyperlink r:id="rId23" w:history="1">
        <w:r>
          <w:rPr>
            <w:rStyle w:val="Hyperlink"/>
            <w:lang w:val="el-GR"/>
          </w:rPr>
          <w:t>https://www.researchgate.net/publication/334293791_mHealth_-_areas_of_application_and_the_effectiveness_of_interventions</w:t>
        </w:r>
      </w:hyperlink>
    </w:p>
    <w:p>
      <w:pPr>
        <w:rPr>
          <w:lang w:val="el-GR"/>
        </w:rPr>
      </w:pPr>
    </w:p>
    <w:p>
      <w:pPr>
        <w:rPr>
          <w:lang w:val="el-GR"/>
        </w:rPr>
      </w:pPr>
      <w:hyperlink r:id="rId24" w:history="1">
        <w:r>
          <w:rPr>
            <w:rStyle w:val="Hyperlink"/>
            <w:lang w:val="el-GR"/>
          </w:rPr>
          <w:t>https://www.researchgate.net/publication/341485785_A_Systematic_Review_on_the_use_of_mHealth_to_increase_physical_activity_in_older_people</w:t>
        </w:r>
      </w:hyperlink>
    </w:p>
    <w:p>
      <w:pPr>
        <w:rPr>
          <w:lang w:val="el-GR"/>
        </w:rPr>
      </w:pPr>
    </w:p>
    <w:p>
      <w:pPr>
        <w:rPr>
          <w:lang w:val="el-GR"/>
        </w:rPr>
      </w:pPr>
      <w:hyperlink r:id="rId25"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researchgate</w:t>
        </w:r>
        <w:r>
          <w:rPr>
            <w:rStyle w:val="Hyperlink"/>
            <w:lang w:val="el-GR"/>
          </w:rPr>
          <w:t>.</w:t>
        </w:r>
        <w:r>
          <w:rPr>
            <w:rStyle w:val="Hyperlink"/>
            <w:lang w:val="en-US"/>
          </w:rPr>
          <w:t>net</w:t>
        </w:r>
        <w:r>
          <w:rPr>
            <w:rStyle w:val="Hyperlink"/>
            <w:lang w:val="el-GR"/>
          </w:rPr>
          <w:t>/</w:t>
        </w:r>
        <w:r>
          <w:rPr>
            <w:rStyle w:val="Hyperlink"/>
            <w:lang w:val="en-US"/>
          </w:rPr>
          <w:t>publication</w:t>
        </w:r>
        <w:r>
          <w:rPr>
            <w:rStyle w:val="Hyperlink"/>
            <w:lang w:val="el-GR"/>
          </w:rPr>
          <w:t>/7858958_</w:t>
        </w:r>
        <w:r>
          <w:rPr>
            <w:rStyle w:val="Hyperlink"/>
            <w:lang w:val="en-US"/>
          </w:rPr>
          <w:t>What</w:t>
        </w:r>
        <w:r>
          <w:rPr>
            <w:rStyle w:val="Hyperlink"/>
            <w:lang w:val="el-GR"/>
          </w:rPr>
          <w:t>_</w:t>
        </w:r>
        <w:r>
          <w:rPr>
            <w:rStyle w:val="Hyperlink"/>
            <w:lang w:val="en-US"/>
          </w:rPr>
          <w:t>is</w:t>
        </w:r>
        <w:r>
          <w:rPr>
            <w:rStyle w:val="Hyperlink"/>
            <w:lang w:val="el-GR"/>
          </w:rPr>
          <w:t>_</w:t>
        </w:r>
        <w:r>
          <w:rPr>
            <w:rStyle w:val="Hyperlink"/>
            <w:lang w:val="en-US"/>
          </w:rPr>
          <w:t>eHealth</w:t>
        </w:r>
        <w:r>
          <w:rPr>
            <w:rStyle w:val="Hyperlink"/>
            <w:lang w:val="el-GR"/>
          </w:rPr>
          <w:t>_</w:t>
        </w:r>
        <w:r>
          <w:rPr>
            <w:rStyle w:val="Hyperlink"/>
            <w:lang w:val="en-US"/>
          </w:rPr>
          <w:t>A</w:t>
        </w:r>
        <w:r>
          <w:rPr>
            <w:rStyle w:val="Hyperlink"/>
            <w:lang w:val="el-GR"/>
          </w:rPr>
          <w:t>_</w:t>
        </w:r>
        <w:r>
          <w:rPr>
            <w:rStyle w:val="Hyperlink"/>
            <w:lang w:val="en-US"/>
          </w:rPr>
          <w:t>systematic</w:t>
        </w:r>
        <w:r>
          <w:rPr>
            <w:rStyle w:val="Hyperlink"/>
            <w:lang w:val="el-GR"/>
          </w:rPr>
          <w:t>_</w:t>
        </w:r>
        <w:r>
          <w:rPr>
            <w:rStyle w:val="Hyperlink"/>
            <w:lang w:val="en-US"/>
          </w:rPr>
          <w:t>review</w:t>
        </w:r>
        <w:r>
          <w:rPr>
            <w:rStyle w:val="Hyperlink"/>
            <w:lang w:val="el-GR"/>
          </w:rPr>
          <w:t>_</w:t>
        </w:r>
        <w:r>
          <w:rPr>
            <w:rStyle w:val="Hyperlink"/>
            <w:lang w:val="en-US"/>
          </w:rPr>
          <w:t>of</w:t>
        </w:r>
        <w:r>
          <w:rPr>
            <w:rStyle w:val="Hyperlink"/>
            <w:lang w:val="el-GR"/>
          </w:rPr>
          <w:t>_</w:t>
        </w:r>
        <w:r>
          <w:rPr>
            <w:rStyle w:val="Hyperlink"/>
            <w:lang w:val="en-US"/>
          </w:rPr>
          <w:t>published</w:t>
        </w:r>
        <w:r>
          <w:rPr>
            <w:rStyle w:val="Hyperlink"/>
            <w:lang w:val="el-GR"/>
          </w:rPr>
          <w:t>_</w:t>
        </w:r>
        <w:r>
          <w:rPr>
            <w:rStyle w:val="Hyperlink"/>
            <w:lang w:val="en-US"/>
          </w:rPr>
          <w:t>definitions</w:t>
        </w:r>
      </w:hyperlink>
    </w:p>
    <w:p>
      <w:pPr>
        <w:rPr>
          <w:lang w:val="el-GR"/>
        </w:rPr>
      </w:pPr>
    </w:p>
    <w:p>
      <w:pPr>
        <w:rPr>
          <w:lang w:val="el-GR"/>
        </w:rPr>
      </w:pPr>
      <w:hyperlink r:id="rId26" w:history="1">
        <w:r>
          <w:rPr>
            <w:rStyle w:val="Hyperlink"/>
            <w:lang w:val="el-GR"/>
          </w:rPr>
          <w:t>https://www.researchgate.net/publication/303286375_Physical_activity_surveillance_in_the_European_Union_Reliability_and_validity_of_the_European_Health_Interview_Survey-_Physical_Activity_Questionnaire_EHIS-PAQ</w:t>
        </w:r>
      </w:hyperlink>
      <w:r>
        <w:rPr>
          <w:lang w:val="el-GR"/>
        </w:rPr>
        <w:t xml:space="preserve"> (τσεκ)</w:t>
      </w:r>
    </w:p>
    <w:p>
      <w:pPr>
        <w:pStyle w:val="ref"/>
        <w:numPr>
          <w:ilvl w:val="0"/>
          <w:numId w:val="15"/>
        </w:numPr>
        <w:shd w:val="clear" w:color="auto" w:fill="FFFFFF"/>
        <w:spacing w:after="0" w:afterAutospacing="0" w:line="345" w:lineRule="atLeast"/>
        <w:jc w:val="both"/>
        <w:rPr>
          <w:rFonts w:ascii="Segoe UI" w:hAnsi="Segoe UI" w:cs="Segoe UI"/>
          <w:b/>
          <w:bCs/>
          <w:color w:val="212529"/>
        </w:rPr>
      </w:pPr>
      <w:r>
        <w:rPr>
          <w:rStyle w:val="ref-auth"/>
          <w:rFonts w:ascii="Arial" w:hAnsi="Arial" w:cs="Arial"/>
          <w:color w:val="212529"/>
        </w:rPr>
        <w:t>Kakria P, Tripathi N, Kitipawang P. A real-time health monitoring system for remote cardiac patients using smartphone and wearable sensors. International journal of telemedicine and applications. 2015; 2015 : 8 .</w:t>
      </w:r>
      <w:r>
        <w:rPr>
          <w:rFonts w:ascii="Arial" w:hAnsi="Arial" w:cs="Arial"/>
          <w:color w:val="212529"/>
        </w:rPr>
        <w:br/>
      </w:r>
      <w:r>
        <w:rPr>
          <w:rStyle w:val="ref-full"/>
          <w:rFonts w:ascii="Arial" w:hAnsi="Arial" w:cs="Arial"/>
          <w:color w:val="212529"/>
        </w:rPr>
        <w:t> </w:t>
      </w:r>
      <w:hyperlink r:id="rId27" w:history="1">
        <w:r>
          <w:rPr>
            <w:rStyle w:val="Hyperlink"/>
            <w:rFonts w:ascii="Arial" w:hAnsi="Arial" w:cs="Arial"/>
            <w:color w:val="BD1632"/>
          </w:rPr>
          <w:t>View Article</w:t>
        </w:r>
      </w:hyperlink>
      <w:r>
        <w:rPr>
          <w:rStyle w:val="ref-full"/>
          <w:rFonts w:ascii="Arial" w:hAnsi="Arial" w:cs="Arial"/>
          <w:color w:val="212529"/>
        </w:rPr>
        <w:t>    </w:t>
      </w:r>
      <w:r>
        <w:rPr>
          <w:rStyle w:val="ref-auth"/>
          <w:rFonts w:ascii="Arial" w:hAnsi="Arial" w:cs="Arial"/>
          <w:color w:val="212529"/>
        </w:rPr>
        <w:t> </w:t>
      </w:r>
      <w:hyperlink r:id="rId28" w:history="1">
        <w:r>
          <w:rPr>
            <w:rStyle w:val="Hyperlink"/>
            <w:rFonts w:ascii="Arial" w:hAnsi="Arial" w:cs="Arial"/>
            <w:color w:val="28A745"/>
          </w:rPr>
          <w:t>Google Scholar</w:t>
        </w:r>
      </w:hyperlink>
      <w:r>
        <w:rPr>
          <w:rStyle w:val="ref-auth"/>
          <w:rFonts w:ascii="Arial" w:hAnsi="Arial" w:cs="Arial"/>
          <w:color w:val="212529"/>
        </w:rPr>
        <w:t>  </w:t>
      </w:r>
    </w:p>
    <w:p>
      <w:pPr>
        <w:rPr>
          <w:lang w:val="el-GR"/>
        </w:rPr>
      </w:pPr>
    </w:p>
    <w:p>
      <w:pPr>
        <w:rPr>
          <w:lang w:val="el-GR"/>
        </w:rPr>
      </w:pPr>
    </w:p>
    <w:p>
      <w:pPr>
        <w:rPr>
          <w:sz w:val="32"/>
          <w:szCs w:val="32"/>
          <w:lang w:val="el-GR"/>
        </w:rPr>
      </w:pPr>
      <w:bookmarkStart w:id="15" w:name="_Toc103465658"/>
      <w:r>
        <w:rPr>
          <w:sz w:val="32"/>
          <w:szCs w:val="32"/>
          <w:lang w:val="el-GR"/>
        </w:rPr>
        <w:br w:type="page"/>
      </w:r>
    </w:p>
    <w:p>
      <w:pPr>
        <w:pStyle w:val="Heading30"/>
        <w:rPr>
          <w:sz w:val="32"/>
          <w:szCs w:val="32"/>
          <w:lang w:val="el-GR"/>
        </w:rPr>
      </w:pPr>
      <w:r>
        <w:rPr>
          <w:sz w:val="32"/>
          <w:szCs w:val="32"/>
          <w:lang w:val="el-GR"/>
        </w:rPr>
        <w:lastRenderedPageBreak/>
        <w:t xml:space="preserve">2.3 </w:t>
      </w:r>
      <w:bookmarkEnd w:id="15"/>
      <w:r>
        <w:rPr>
          <w:sz w:val="32"/>
          <w:szCs w:val="32"/>
          <w:lang w:val="el-GR"/>
        </w:rPr>
        <w:tab/>
      </w:r>
      <w:r>
        <w:rPr>
          <w:sz w:val="32"/>
          <w:szCs w:val="32"/>
        </w:rPr>
        <w:t>Android</w:t>
      </w:r>
      <w:r>
        <w:rPr>
          <w:sz w:val="32"/>
          <w:szCs w:val="32"/>
          <w:lang w:val="el-GR"/>
        </w:rPr>
        <w:t>-</w:t>
      </w:r>
      <w:r>
        <w:rPr>
          <w:sz w:val="32"/>
          <w:szCs w:val="32"/>
        </w:rPr>
        <w:t>iOS</w:t>
      </w:r>
    </w:p>
    <w:p>
      <w:pPr>
        <w:rPr>
          <w:lang w:val="el-GR"/>
        </w:rPr>
      </w:pPr>
    </w:p>
    <w:p>
      <w:pPr>
        <w:rPr>
          <w:lang w:val="el-GR"/>
        </w:rPr>
      </w:pPr>
      <w:r>
        <w:rPr>
          <w:lang w:val="el-GR"/>
        </w:rPr>
        <w:t>2.3.1 Εισαγωγή:</w:t>
      </w:r>
    </w:p>
    <w:p>
      <w:pPr>
        <w:rPr>
          <w:lang w:val="el-GR"/>
        </w:rPr>
      </w:pP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υλισμικό των συσκευών. </w:t>
      </w:r>
    </w:p>
    <w:p>
      <w:pPr>
        <w:rPr>
          <w:lang w:val="el-GR"/>
        </w:rPr>
      </w:pPr>
    </w:p>
    <w:p>
      <w:pPr>
        <w:rPr>
          <w:lang w:val="el-GR"/>
        </w:rPr>
      </w:pPr>
      <w:r>
        <w:rPr>
          <w:lang w:val="el-GR"/>
        </w:rPr>
        <w:t>Η εύκολη χρήση και εγκατάσταση εφαρμογών σε κινητές συσκευές οφείλεται κατά κύριο βαθμό στο λογισμικό που χρησιμοποιούν. Όπως ακριβώς και το λογισμικό υπολογιστή, το λογισμικό των κινητών καθορίζει τις ιδιότητες και λειτουργικές δυνατότητες της συσκευής.</w:t>
      </w:r>
      <w:r>
        <w:rPr>
          <w:lang w:val="el-GR"/>
        </w:rPr>
        <w:br/>
      </w: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l-GR"/>
        </w:rPr>
        <w:t xml:space="preserve">2.3.2 </w:t>
      </w:r>
      <w:r>
        <w:rPr>
          <w:lang w:val="en-US"/>
        </w:rPr>
        <w:t>Smartphone</w:t>
      </w:r>
    </w:p>
    <w:p>
      <w:pPr>
        <w:rPr>
          <w:lang w:val="el-GR"/>
        </w:rPr>
      </w:pPr>
    </w:p>
    <w:p>
      <w:pPr>
        <w:rPr>
          <w:lang w:val="en-US"/>
        </w:rPr>
      </w:pPr>
      <w:r>
        <w:rPr>
          <w:lang w:val="en-US"/>
        </w:rPr>
        <w:t>To</w:t>
      </w:r>
      <w:r>
        <w:rPr>
          <w:lang w:val="el-GR"/>
        </w:rPr>
        <w:t xml:space="preserve"> έξυπνο κινητό είναι ένα κινητό τηλέφωνο που βασίζεται σε ειδικό λειτουργικό σύστημα με πιο προηγμένη υπολογιστική ικανότητα και συνδεσιμότητα από ένα απλό κινητό.</w:t>
      </w:r>
      <w:r>
        <w:rPr>
          <w:lang w:val="el-GR"/>
        </w:rPr>
        <w:br/>
        <w:t>Παράδειγμα λειτουργιών:</w:t>
      </w:r>
      <w:r>
        <w:rPr>
          <w:lang w:val="en-US"/>
        </w:rPr>
        <w:t xml:space="preserve"> </w:t>
      </w:r>
    </w:p>
    <w:p>
      <w:pPr>
        <w:pStyle w:val="ListParagraph"/>
        <w:numPr>
          <w:ilvl w:val="0"/>
          <w:numId w:val="10"/>
        </w:numPr>
        <w:rPr>
          <w:lang w:val="en-US"/>
        </w:rPr>
      </w:pPr>
      <w:r>
        <w:rPr>
          <w:lang w:val="el-GR"/>
        </w:rPr>
        <w:t>ενσωματωμένη ψηφιακή κάμερα</w:t>
      </w:r>
    </w:p>
    <w:p>
      <w:pPr>
        <w:pStyle w:val="ListParagraph"/>
        <w:numPr>
          <w:ilvl w:val="0"/>
          <w:numId w:val="9"/>
        </w:numPr>
        <w:rPr>
          <w:lang w:val="en-US"/>
        </w:rPr>
      </w:pPr>
      <w:r>
        <w:rPr>
          <w:lang w:val="en-US"/>
        </w:rPr>
        <w:t>GPS navigation</w:t>
      </w:r>
    </w:p>
    <w:p>
      <w:pPr>
        <w:pStyle w:val="ListParagraph"/>
        <w:numPr>
          <w:ilvl w:val="0"/>
          <w:numId w:val="9"/>
        </w:numPr>
        <w:rPr>
          <w:lang w:val="en-US"/>
        </w:rPr>
      </w:pPr>
      <w:r>
        <w:rPr>
          <w:lang w:val="en-US"/>
        </w:rPr>
        <w:t>Web browsers</w:t>
      </w:r>
    </w:p>
    <w:p>
      <w:pPr>
        <w:pStyle w:val="ListParagraph"/>
        <w:numPr>
          <w:ilvl w:val="0"/>
          <w:numId w:val="9"/>
        </w:numPr>
        <w:rPr>
          <w:lang w:val="en-US"/>
        </w:rPr>
      </w:pPr>
      <w:r>
        <w:rPr>
          <w:lang w:val="el-GR"/>
        </w:rPr>
        <w:t>οθόνη αφής</w:t>
      </w:r>
    </w:p>
    <w:p>
      <w:pPr>
        <w:pStyle w:val="ListParagraph"/>
        <w:numPr>
          <w:ilvl w:val="0"/>
          <w:numId w:val="9"/>
        </w:numPr>
        <w:rPr>
          <w:lang w:val="en-US"/>
        </w:rPr>
      </w:pPr>
      <w:r>
        <w:rPr>
          <w:lang w:val="en-US"/>
        </w:rPr>
        <w:t>Wi-fi</w:t>
      </w:r>
    </w:p>
    <w:p>
      <w:pPr>
        <w:rPr>
          <w:lang w:val="en-US"/>
        </w:rPr>
      </w:pPr>
    </w:p>
    <w:p>
      <w:pPr>
        <w:rPr>
          <w:lang w:val="en-US"/>
        </w:rPr>
      </w:pPr>
    </w:p>
    <w:p>
      <w:pPr>
        <w:rPr>
          <w:lang w:val="en-US"/>
        </w:rPr>
      </w:pPr>
      <w:r>
        <w:rPr>
          <w:lang w:val="el-GR"/>
        </w:rPr>
        <w:t xml:space="preserve">2.3.3 Λογισμικά για </w:t>
      </w:r>
      <w:r>
        <w:rPr>
          <w:lang w:val="en-US"/>
        </w:rPr>
        <w:t>Smartphones</w:t>
      </w:r>
    </w:p>
    <w:p>
      <w:pPr>
        <w:rPr>
          <w:lang w:val="en-US"/>
        </w:rPr>
      </w:pPr>
    </w:p>
    <w:p>
      <w:pPr>
        <w:rPr>
          <w:lang w:val="el-GR"/>
        </w:rPr>
      </w:pPr>
      <w:r>
        <w:rPr>
          <w:lang w:val="el-GR"/>
        </w:rPr>
        <w:t>Υπάρχουν αρκετά λειτουργικά συστήματα για κινητές συσκευές. Τα σημαντικότερα είναι τα εξής:</w:t>
      </w:r>
    </w:p>
    <w:p>
      <w:pPr>
        <w:pStyle w:val="ListParagraph"/>
        <w:numPr>
          <w:ilvl w:val="0"/>
          <w:numId w:val="11"/>
        </w:numPr>
        <w:rPr>
          <w:lang w:val="el-GR"/>
        </w:rPr>
      </w:pPr>
      <w:r>
        <w:rPr>
          <w:lang w:val="en-US"/>
        </w:rPr>
        <w:t xml:space="preserve">Android </w:t>
      </w:r>
      <w:r>
        <w:rPr>
          <w:lang w:val="el-GR"/>
        </w:rPr>
        <w:t xml:space="preserve">από τη </w:t>
      </w:r>
      <w:r>
        <w:rPr>
          <w:lang w:val="en-US"/>
        </w:rPr>
        <w:t>Google</w:t>
      </w:r>
    </w:p>
    <w:p>
      <w:pPr>
        <w:pStyle w:val="ListParagraph"/>
        <w:numPr>
          <w:ilvl w:val="0"/>
          <w:numId w:val="11"/>
        </w:numPr>
        <w:rPr>
          <w:lang w:val="el-GR"/>
        </w:rPr>
      </w:pPr>
      <w:r>
        <w:rPr>
          <w:lang w:val="en-US"/>
        </w:rPr>
        <w:t>iOS</w:t>
      </w:r>
      <w:r>
        <w:rPr>
          <w:lang w:val="el-GR"/>
        </w:rPr>
        <w:t xml:space="preserve"> από την </w:t>
      </w:r>
      <w:r>
        <w:rPr>
          <w:lang w:val="en-US"/>
        </w:rPr>
        <w:t>Apple</w:t>
      </w:r>
    </w:p>
    <w:p>
      <w:pPr>
        <w:pStyle w:val="ListParagraph"/>
        <w:numPr>
          <w:ilvl w:val="0"/>
          <w:numId w:val="11"/>
        </w:numPr>
        <w:rPr>
          <w:lang w:val="el-GR"/>
        </w:rPr>
      </w:pPr>
      <w:r>
        <w:rPr>
          <w:lang w:val="en-US"/>
        </w:rPr>
        <w:t>Symbian</w:t>
      </w:r>
      <w:r>
        <w:rPr>
          <w:lang w:val="el-GR"/>
        </w:rPr>
        <w:t xml:space="preserve"> </w:t>
      </w:r>
      <w:r>
        <w:rPr>
          <w:lang w:val="en-US"/>
        </w:rPr>
        <w:t>OS</w:t>
      </w:r>
      <w:r>
        <w:rPr>
          <w:lang w:val="el-GR"/>
        </w:rPr>
        <w:t xml:space="preserve"> από τη </w:t>
      </w:r>
      <w:r>
        <w:rPr>
          <w:lang w:val="en-US"/>
        </w:rPr>
        <w:t>Nokia</w:t>
      </w:r>
    </w:p>
    <w:p>
      <w:pPr>
        <w:pStyle w:val="ListParagraph"/>
        <w:numPr>
          <w:ilvl w:val="0"/>
          <w:numId w:val="11"/>
        </w:numPr>
        <w:rPr>
          <w:lang w:val="el-GR"/>
        </w:rPr>
      </w:pPr>
      <w:r>
        <w:rPr>
          <w:lang w:val="en-US"/>
        </w:rPr>
        <w:t xml:space="preserve">Blackberry OS </w:t>
      </w:r>
      <w:r>
        <w:rPr>
          <w:lang w:val="el-GR"/>
        </w:rPr>
        <w:t xml:space="preserve">από τη </w:t>
      </w:r>
      <w:r>
        <w:rPr>
          <w:lang w:val="en-US"/>
        </w:rPr>
        <w:t>RIM</w:t>
      </w:r>
    </w:p>
    <w:p>
      <w:pPr>
        <w:pStyle w:val="ListParagraph"/>
        <w:numPr>
          <w:ilvl w:val="0"/>
          <w:numId w:val="11"/>
        </w:numPr>
        <w:rPr>
          <w:lang w:val="en-US"/>
        </w:rPr>
      </w:pPr>
      <w:r>
        <w:rPr>
          <w:lang w:val="en-US"/>
        </w:rPr>
        <w:t xml:space="preserve">Windows Phone </w:t>
      </w:r>
      <w:r>
        <w:rPr>
          <w:lang w:val="el-GR"/>
        </w:rPr>
        <w:t>από</w:t>
      </w:r>
      <w:r>
        <w:rPr>
          <w:lang w:val="en-US"/>
        </w:rPr>
        <w:t xml:space="preserve"> </w:t>
      </w:r>
      <w:r>
        <w:rPr>
          <w:lang w:val="el-GR"/>
        </w:rPr>
        <w:t>τη</w:t>
      </w:r>
      <w:r>
        <w:rPr>
          <w:lang w:val="en-US"/>
        </w:rPr>
        <w:t xml:space="preserve"> Microsoft</w:t>
      </w:r>
    </w:p>
    <w:p>
      <w:pPr>
        <w:pStyle w:val="ListParagraph"/>
        <w:numPr>
          <w:ilvl w:val="0"/>
          <w:numId w:val="11"/>
        </w:numPr>
        <w:rPr>
          <w:lang w:val="en-US"/>
        </w:rPr>
      </w:pPr>
      <w:r>
        <w:rPr>
          <w:lang w:val="en-US"/>
        </w:rPr>
        <w:t xml:space="preserve">MIUI </w:t>
      </w:r>
      <w:r>
        <w:rPr>
          <w:lang w:val="el-GR"/>
        </w:rPr>
        <w:t xml:space="preserve">από τη </w:t>
      </w:r>
      <w:r>
        <w:rPr>
          <w:lang w:val="en-US"/>
        </w:rPr>
        <w:t>Xiaomi</w:t>
      </w:r>
    </w:p>
    <w:p>
      <w:pPr>
        <w:pStyle w:val="ListParagraph"/>
        <w:numPr>
          <w:ilvl w:val="0"/>
          <w:numId w:val="11"/>
        </w:numPr>
        <w:rPr>
          <w:lang w:val="en-US"/>
        </w:rPr>
      </w:pPr>
      <w:r>
        <w:rPr>
          <w:lang w:val="en-US"/>
        </w:rPr>
        <w:t xml:space="preserve">Bada </w:t>
      </w:r>
      <w:r>
        <w:rPr>
          <w:lang w:val="el-GR"/>
        </w:rPr>
        <w:t xml:space="preserve">από τη </w:t>
      </w:r>
      <w:r>
        <w:rPr>
          <w:lang w:val="en-US"/>
        </w:rPr>
        <w:t>Samsung</w:t>
      </w:r>
    </w:p>
    <w:p>
      <w:pPr>
        <w:pStyle w:val="ListParagraph"/>
        <w:numPr>
          <w:ilvl w:val="0"/>
          <w:numId w:val="11"/>
        </w:numPr>
        <w:rPr>
          <w:lang w:val="en-US"/>
        </w:rPr>
      </w:pPr>
      <w:r>
        <w:rPr>
          <w:lang w:val="en-US"/>
        </w:rPr>
        <w:t xml:space="preserve">Harmony OS </w:t>
      </w:r>
      <w:r>
        <w:rPr>
          <w:lang w:val="el-GR"/>
        </w:rPr>
        <w:t xml:space="preserve">της </w:t>
      </w:r>
      <w:r>
        <w:rPr>
          <w:lang w:val="en-US"/>
        </w:rPr>
        <w:t>Huawei</w:t>
      </w:r>
    </w:p>
    <w:p>
      <w:pPr>
        <w:pStyle w:val="ListParagraph"/>
        <w:numPr>
          <w:ilvl w:val="0"/>
          <w:numId w:val="11"/>
        </w:numPr>
        <w:rPr>
          <w:lang w:val="el-GR"/>
        </w:rPr>
      </w:pPr>
      <w:r>
        <w:rPr>
          <w:lang w:val="el-GR"/>
        </w:rPr>
        <w:t xml:space="preserve">Επιπλέον </w:t>
      </w:r>
      <w:r>
        <w:rPr>
          <w:lang w:val="en-US"/>
        </w:rPr>
        <w:t>open</w:t>
      </w:r>
      <w:r>
        <w:rPr>
          <w:lang w:val="el-GR"/>
        </w:rPr>
        <w:t>-</w:t>
      </w:r>
      <w:r>
        <w:rPr>
          <w:lang w:val="en-US"/>
        </w:rPr>
        <w:t>source</w:t>
      </w:r>
      <w:r>
        <w:rPr>
          <w:lang w:val="el-GR"/>
        </w:rPr>
        <w:t xml:space="preserve"> βαριάντες του </w:t>
      </w:r>
      <w:r>
        <w:rPr>
          <w:lang w:val="en-US"/>
        </w:rPr>
        <w:t>Linux</w:t>
      </w:r>
    </w:p>
    <w:p>
      <w:pPr>
        <w:rPr>
          <w:lang w:val="el-GR"/>
        </w:rPr>
      </w:pPr>
    </w:p>
    <w:p>
      <w:pPr>
        <w:rPr>
          <w:lang w:val="el-GR"/>
        </w:rPr>
      </w:pPr>
      <w:r>
        <w:rPr>
          <w:lang w:val="el-GR"/>
        </w:rPr>
        <w:t xml:space="preserve">Τέτοιου είδους λογισμικά μπορούν να εγκατασταθούν σε διάφορα μοντέλα κινητών τηλεφώνων και αναβαθμίζονται τακτικά με βελτιωμένες εκδόσεις. Αξίζει να σημειωθεί ότι </w:t>
      </w:r>
    </w:p>
    <w:p>
      <w:pPr>
        <w:rPr>
          <w:lang w:val="el-GR"/>
        </w:rPr>
      </w:pPr>
    </w:p>
    <w:p>
      <w:pPr>
        <w:rPr>
          <w:lang w:val="el-GR"/>
        </w:rPr>
      </w:pPr>
      <w:r>
        <w:rPr>
          <w:lang w:val="el-GR"/>
        </w:rPr>
        <w:t xml:space="preserve">Το </w:t>
      </w:r>
      <w:r>
        <w:rPr>
          <w:lang w:val="en-US"/>
        </w:rPr>
        <w:t>Android</w:t>
      </w:r>
      <w:r>
        <w:rPr>
          <w:lang w:val="el-GR"/>
        </w:rPr>
        <w:t xml:space="preserve"> και το </w:t>
      </w:r>
      <w:r>
        <w:rPr>
          <w:lang w:val="en-US"/>
        </w:rPr>
        <w:t>iOS</w:t>
      </w:r>
      <w:r>
        <w:rPr>
          <w:lang w:val="el-GR"/>
        </w:rPr>
        <w:t>, τα οποία έχουν επικρατήσει στην αγορά, παρέχουν αντίστοιχα και πλατφόρμα ανάπτυξης λογισμικού γιατί ο ανταγωνισμός μεταξύ τους είναι μεγάλος.</w:t>
      </w:r>
    </w:p>
    <w:p>
      <w:pPr>
        <w:rPr>
          <w:lang w:val="el-GR"/>
        </w:rPr>
      </w:pPr>
    </w:p>
    <w:p>
      <w:pPr>
        <w:rPr>
          <w:lang w:val="el-GR"/>
        </w:rPr>
      </w:pPr>
    </w:p>
    <w:p>
      <w:pPr>
        <w:rPr>
          <w:lang w:val="el-GR"/>
        </w:rPr>
      </w:pPr>
      <w:r>
        <w:rPr>
          <w:lang w:val="el-GR"/>
        </w:rPr>
        <w:lastRenderedPageBreak/>
        <w:t xml:space="preserve">2.3.4 </w:t>
      </w:r>
      <w:r>
        <w:rPr>
          <w:lang w:val="en-US"/>
        </w:rPr>
        <w:t>Android</w:t>
      </w:r>
    </w:p>
    <w:p>
      <w:pPr>
        <w:rPr>
          <w:lang w:val="el-GR"/>
        </w:rPr>
      </w:pPr>
    </w:p>
    <w:p>
      <w:pPr>
        <w:rPr>
          <w:lang w:val="el-GR"/>
        </w:rPr>
      </w:pPr>
      <w:r>
        <w:rPr>
          <w:lang w:val="el-GR"/>
        </w:rPr>
        <w:t xml:space="preserve">Η εταιρία </w:t>
      </w:r>
      <w:r>
        <w:rPr>
          <w:lang w:val="en-US"/>
        </w:rPr>
        <w:t>Android</w:t>
      </w:r>
      <w:r>
        <w:rPr>
          <w:lang w:val="el-GR"/>
        </w:rPr>
        <w:t xml:space="preserve">, </w:t>
      </w:r>
      <w:r>
        <w:rPr>
          <w:lang w:val="en-US"/>
        </w:rPr>
        <w:t>Inc</w:t>
      </w:r>
      <w:r>
        <w:rPr>
          <w:lang w:val="el-GR"/>
        </w:rPr>
        <w:t xml:space="preserve"> ιδρύθηκε από τον </w:t>
      </w:r>
      <w:r>
        <w:rPr>
          <w:lang w:val="en-US"/>
        </w:rPr>
        <w:t>Andy</w:t>
      </w:r>
      <w:r>
        <w:rPr>
          <w:lang w:val="el-GR"/>
        </w:rPr>
        <w:t xml:space="preserve"> </w:t>
      </w:r>
      <w:r>
        <w:rPr>
          <w:lang w:val="en-US"/>
        </w:rPr>
        <w:t>Rubin</w:t>
      </w:r>
      <w:r>
        <w:rPr>
          <w:lang w:val="el-GR"/>
        </w:rPr>
        <w:t xml:space="preserve"> το 2003. Δύο χρόνια αργότερα, η </w:t>
      </w:r>
      <w:r>
        <w:rPr>
          <w:lang w:val="en-US"/>
        </w:rPr>
        <w:t>Google</w:t>
      </w:r>
      <w:r>
        <w:rPr>
          <w:lang w:val="el-GR"/>
        </w:rPr>
        <w:t xml:space="preserve"> το απέκτησε και στη συνέχεια η ομάδα με επικεφαλής τον Ρούμπιν ανέπτυξε πλατφόρμα κινητών συσκευών βασισμένη σε πυρήνα </w:t>
      </w:r>
      <w:r>
        <w:rPr>
          <w:lang w:val="en-US"/>
        </w:rPr>
        <w:t>Linux</w:t>
      </w:r>
      <w:r>
        <w:rPr>
          <w:lang w:val="el-GR"/>
        </w:rPr>
        <w:t>.</w:t>
      </w:r>
      <w:r>
        <w:rPr>
          <w:lang w:val="el-GR"/>
        </w:rPr>
        <w:br/>
        <w:t xml:space="preserve">Το 2007 η </w:t>
      </w:r>
      <w:r>
        <w:rPr>
          <w:lang w:val="en-US"/>
        </w:rPr>
        <w:t>Open</w:t>
      </w:r>
      <w:r>
        <w:rPr>
          <w:lang w:val="el-GR"/>
        </w:rPr>
        <w:t xml:space="preserve"> </w:t>
      </w:r>
      <w:r>
        <w:rPr>
          <w:lang w:val="en-US"/>
        </w:rPr>
        <w:t>Handset</w:t>
      </w:r>
      <w:r>
        <w:rPr>
          <w:lang w:val="el-GR"/>
        </w:rPr>
        <w:t xml:space="preserve"> </w:t>
      </w:r>
      <w:r>
        <w:rPr>
          <w:lang w:val="en-US"/>
        </w:rPr>
        <w:t>Alliance</w:t>
      </w:r>
      <w:r>
        <w:rPr>
          <w:lang w:val="el-GR"/>
        </w:rPr>
        <w:t xml:space="preserve">, επιχειρηματική συμμαχία πολλών εταιρειών στις οποίες περιλαμβάνεται η </w:t>
      </w:r>
      <w:r>
        <w:rPr>
          <w:lang w:val="en-US"/>
        </w:rPr>
        <w:t>Google</w:t>
      </w:r>
      <w:r>
        <w:rPr>
          <w:lang w:val="el-GR"/>
        </w:rPr>
        <w:t xml:space="preserve">,η </w:t>
      </w:r>
      <w:r>
        <w:rPr>
          <w:lang w:val="en-US"/>
        </w:rPr>
        <w:t>HTC</w:t>
      </w:r>
      <w:r>
        <w:rPr>
          <w:lang w:val="el-GR"/>
        </w:rPr>
        <w:t xml:space="preserve">, η </w:t>
      </w:r>
      <w:r>
        <w:rPr>
          <w:lang w:val="en-US"/>
        </w:rPr>
        <w:t>Intel</w:t>
      </w:r>
      <w:r>
        <w:rPr>
          <w:lang w:val="el-GR"/>
        </w:rPr>
        <w:t xml:space="preserve">, η </w:t>
      </w:r>
      <w:r>
        <w:rPr>
          <w:lang w:val="en-US"/>
        </w:rPr>
        <w:t>LG</w:t>
      </w:r>
      <w:r>
        <w:rPr>
          <w:lang w:val="el-GR"/>
        </w:rPr>
        <w:t xml:space="preserve"> και άλλες 76 εταιρείες ενώθηκαν παρουσιάζοντας το πρώτο τους προϊόν, το </w:t>
      </w:r>
      <w:r>
        <w:rPr>
          <w:lang w:val="en-US"/>
        </w:rPr>
        <w:t>Android</w:t>
      </w:r>
      <w:r>
        <w:rPr>
          <w:lang w:val="el-GR"/>
        </w:rPr>
        <w:t xml:space="preserve">, μια πλατφόρμα φορητών συσκευών που βασίστηκε στην έκδοση 2.6 του πυρήνα </w:t>
      </w:r>
      <w:r>
        <w:rPr>
          <w:lang w:val="en-US"/>
        </w:rPr>
        <w:t>Linux</w:t>
      </w:r>
      <w:r>
        <w:rPr>
          <w:lang w:val="el-GR"/>
        </w:rPr>
        <w:t>.</w:t>
      </w:r>
      <w:r>
        <w:rPr>
          <w:lang w:val="el-GR"/>
        </w:rPr>
        <w:br/>
        <w:t xml:space="preserve">Η πρώτη εμπορικά διαθέσιμη συσκευή που χρησιμοποίησε το λειτουργικό σύστημα </w:t>
      </w:r>
      <w:r>
        <w:rPr>
          <w:lang w:val="en-US"/>
        </w:rPr>
        <w:t>Android</w:t>
      </w:r>
      <w:r>
        <w:rPr>
          <w:lang w:val="el-GR"/>
        </w:rPr>
        <w:t xml:space="preserve"> ήταν το </w:t>
      </w:r>
      <w:r>
        <w:rPr>
          <w:lang w:val="en-US"/>
        </w:rPr>
        <w:t>HTC</w:t>
      </w:r>
      <w:r>
        <w:rPr>
          <w:lang w:val="el-GR"/>
        </w:rPr>
        <w:t xml:space="preserve"> </w:t>
      </w:r>
      <w:r>
        <w:rPr>
          <w:lang w:val="en-US"/>
        </w:rPr>
        <w:t>Dream</w:t>
      </w:r>
      <w:r>
        <w:rPr>
          <w:lang w:val="el-GR"/>
        </w:rPr>
        <w:t>, που κυκλοφόρησε το 2008.</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Android</w:t>
      </w:r>
      <w:r>
        <w:rPr>
          <w:lang w:val="el-GR"/>
        </w:rPr>
        <w:t>.</w:t>
      </w:r>
    </w:p>
    <w:p>
      <w:pPr>
        <w:rPr>
          <w:lang w:val="el-GR"/>
        </w:rPr>
      </w:pPr>
    </w:p>
    <w:p>
      <w:pPr>
        <w:rPr>
          <w:lang w:val="en-US"/>
        </w:rPr>
      </w:pPr>
      <w:r>
        <w:rPr>
          <w:noProof/>
        </w:rPr>
        <w:drawing>
          <wp:inline distT="0" distB="0" distL="0" distR="0">
            <wp:extent cx="4279392" cy="6300323"/>
            <wp:effectExtent l="0" t="0" r="6985" b="5715"/>
            <wp:docPr id="3" name="Εικόνα 3" descr="The Android software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ndroid software stack"/>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4605" cy="6322720"/>
                    </a:xfrm>
                    <a:prstGeom prst="rect">
                      <a:avLst/>
                    </a:prstGeom>
                    <a:noFill/>
                    <a:ln>
                      <a:noFill/>
                    </a:ln>
                  </pic:spPr>
                </pic:pic>
              </a:graphicData>
            </a:graphic>
          </wp:inline>
        </w:drawing>
      </w:r>
    </w:p>
    <w:p>
      <w:pPr>
        <w:rPr>
          <w:lang w:val="el-GR"/>
        </w:rPr>
      </w:pPr>
      <w:r>
        <w:rPr>
          <w:lang w:val="el-GR"/>
        </w:rPr>
        <w:lastRenderedPageBreak/>
        <w:t>Αποτελείται λοιπόν από διάφορα αφαιρετικά επίπεδα (</w:t>
      </w:r>
      <w:r>
        <w:rPr>
          <w:lang w:val="en-US"/>
        </w:rPr>
        <w:t>layers</w:t>
      </w:r>
      <w:r>
        <w:rPr>
          <w:lang w:val="el-GR"/>
        </w:rPr>
        <w:t>):</w:t>
      </w:r>
      <w:r>
        <w:rPr>
          <w:lang w:val="el-GR"/>
        </w:rPr>
        <w:br/>
      </w:r>
    </w:p>
    <w:p>
      <w:pPr>
        <w:pStyle w:val="ListParagraph"/>
        <w:numPr>
          <w:ilvl w:val="0"/>
          <w:numId w:val="12"/>
        </w:numPr>
        <w:rPr>
          <w:lang w:val="en-US"/>
        </w:rPr>
      </w:pPr>
      <w:r>
        <w:rPr>
          <w:lang w:val="en-US"/>
        </w:rPr>
        <w:t>Applications</w:t>
      </w:r>
    </w:p>
    <w:p>
      <w:pPr>
        <w:pStyle w:val="ListParagraph"/>
        <w:rPr>
          <w:lang w:val="el-GR"/>
        </w:rPr>
      </w:pPr>
      <w:r>
        <w:rPr>
          <w:lang w:val="el-GR"/>
        </w:rPr>
        <w:t xml:space="preserve">Σε αυτό το επίπεδο εγκαθίστανται </w:t>
      </w:r>
      <w:r>
        <w:rPr>
          <w:lang w:val="en-US"/>
        </w:rPr>
        <w:t>default</w:t>
      </w:r>
      <w:r>
        <w:rPr>
          <w:lang w:val="el-GR"/>
        </w:rPr>
        <w:t xml:space="preserve"> εφαρμογές όπως κάμερα, επαφές, </w:t>
      </w:r>
      <w:r>
        <w:rPr>
          <w:lang w:val="en-US"/>
        </w:rPr>
        <w:t>email</w:t>
      </w:r>
      <w:r>
        <w:rPr>
          <w:lang w:val="el-GR"/>
        </w:rPr>
        <w:t xml:space="preserve">, αποστολή </w:t>
      </w:r>
      <w:r>
        <w:rPr>
          <w:lang w:val="en-US"/>
        </w:rPr>
        <w:t>SMS</w:t>
      </w:r>
      <w:r>
        <w:rPr>
          <w:lang w:val="el-GR"/>
        </w:rPr>
        <w:t xml:space="preserve">, ημερολόγιο, μηχανή αναζήτησης κτλ,  αλλά και εξωτερικές εφαρμογές που μπορεί να κατεβάσει ο χρήστης από το </w:t>
      </w:r>
      <w:r>
        <w:rPr>
          <w:lang w:val="en-US"/>
        </w:rPr>
        <w:t>Play</w:t>
      </w:r>
      <w:r>
        <w:rPr>
          <w:lang w:val="el-GR"/>
        </w:rPr>
        <w:t xml:space="preserve"> </w:t>
      </w:r>
      <w:r>
        <w:rPr>
          <w:lang w:val="en-US"/>
        </w:rPr>
        <w:t>Store</w:t>
      </w:r>
      <w:r>
        <w:rPr>
          <w:lang w:val="el-GR"/>
        </w:rPr>
        <w:t xml:space="preserve"> της </w:t>
      </w:r>
      <w:r>
        <w:rPr>
          <w:lang w:val="en-US"/>
        </w:rPr>
        <w:t>Google</w:t>
      </w:r>
      <w:r>
        <w:rPr>
          <w:lang w:val="el-GR"/>
        </w:rPr>
        <w:t xml:space="preserve">. Οι περισσότερες εφαρμογές υλοποιούνται σε </w:t>
      </w:r>
      <w:r>
        <w:rPr>
          <w:lang w:val="en-US"/>
        </w:rPr>
        <w:t>Java</w:t>
      </w:r>
      <w:r>
        <w:rPr>
          <w:lang w:val="el-GR"/>
        </w:rPr>
        <w:t xml:space="preserve">, αλλά υπάρχουν </w:t>
      </w:r>
      <w:r>
        <w:rPr>
          <w:lang w:val="en-US"/>
        </w:rPr>
        <w:t>frameworks</w:t>
      </w:r>
      <w:r>
        <w:rPr>
          <w:lang w:val="el-GR"/>
        </w:rPr>
        <w:t xml:space="preserve"> και για γλώσσες όπως η </w:t>
      </w:r>
      <w:r>
        <w:rPr>
          <w:lang w:val="en-US"/>
        </w:rPr>
        <w:t>Kotlin</w:t>
      </w:r>
      <w:r>
        <w:rPr>
          <w:lang w:val="el-GR"/>
        </w:rPr>
        <w:t xml:space="preserve">, </w:t>
      </w:r>
      <w:r>
        <w:rPr>
          <w:lang w:val="en-US"/>
        </w:rPr>
        <w:t>C</w:t>
      </w:r>
      <w:r>
        <w:rPr>
          <w:lang w:val="el-GR"/>
        </w:rPr>
        <w:t xml:space="preserve">#, </w:t>
      </w:r>
      <w:r>
        <w:rPr>
          <w:lang w:val="en-US"/>
        </w:rPr>
        <w:t>Javascript</w:t>
      </w:r>
      <w:r>
        <w:rPr>
          <w:lang w:val="el-GR"/>
        </w:rPr>
        <w:t>.</w:t>
      </w:r>
    </w:p>
    <w:p>
      <w:pPr>
        <w:pStyle w:val="ListParagraph"/>
        <w:rPr>
          <w:lang w:val="el-GR"/>
        </w:rPr>
      </w:pPr>
    </w:p>
    <w:p>
      <w:pPr>
        <w:pStyle w:val="ListParagraph"/>
        <w:rPr>
          <w:lang w:val="el-GR"/>
        </w:rPr>
      </w:pPr>
    </w:p>
    <w:p>
      <w:pPr>
        <w:pStyle w:val="ListParagraph"/>
        <w:numPr>
          <w:ilvl w:val="0"/>
          <w:numId w:val="12"/>
        </w:numPr>
        <w:rPr>
          <w:lang w:val="en-US"/>
        </w:rPr>
      </w:pPr>
      <w:r>
        <w:rPr>
          <w:lang w:val="en-US"/>
        </w:rPr>
        <w:t>Application Framework</w:t>
      </w:r>
    </w:p>
    <w:p>
      <w:pPr>
        <w:pStyle w:val="ListParagraph"/>
        <w:rPr>
          <w:lang w:val="el-GR"/>
        </w:rPr>
      </w:pPr>
      <w:r>
        <w:rPr>
          <w:lang w:val="el-GR"/>
        </w:rPr>
        <w:t>Περιλαμβάνει διάφορες κλάσεις (</w:t>
      </w:r>
      <w:r>
        <w:rPr>
          <w:lang w:val="en-US"/>
        </w:rPr>
        <w:t>classes</w:t>
      </w:r>
      <w:r>
        <w:rPr>
          <w:lang w:val="el-GR"/>
        </w:rPr>
        <w:t xml:space="preserve">) , οι οποίες είναι απαραίτητες για τη δημιουργία </w:t>
      </w:r>
      <w:r>
        <w:rPr>
          <w:lang w:val="en-US"/>
        </w:rPr>
        <w:t>Android</w:t>
      </w:r>
      <w:r>
        <w:rPr>
          <w:lang w:val="el-GR"/>
        </w:rPr>
        <w:t xml:space="preserve"> εφαρμογών. Επίσης, περιλαμβάνει πλήθος από </w:t>
      </w:r>
      <w:r>
        <w:rPr>
          <w:lang w:val="en-US"/>
        </w:rPr>
        <w:t>API</w:t>
      </w:r>
      <w:r>
        <w:rPr>
          <w:lang w:val="el-GR"/>
        </w:rPr>
        <w:t xml:space="preserve"> σε </w:t>
      </w:r>
      <w:r>
        <w:rPr>
          <w:lang w:val="en-US"/>
        </w:rPr>
        <w:t>Java</w:t>
      </w:r>
      <w:r>
        <w:rPr>
          <w:lang w:val="el-GR"/>
        </w:rPr>
        <w:t xml:space="preserve"> παρέχοντας πρόσβαση στο </w:t>
      </w:r>
      <w:r>
        <w:rPr>
          <w:lang w:val="en-US"/>
        </w:rPr>
        <w:t>developer</w:t>
      </w:r>
      <w:r>
        <w:rPr>
          <w:lang w:val="el-GR"/>
        </w:rPr>
        <w:t xml:space="preserve"> στις πηγαίες βιβλιοθήκες. </w:t>
      </w:r>
    </w:p>
    <w:p>
      <w:pPr>
        <w:pStyle w:val="ListParagraph"/>
        <w:rPr>
          <w:lang w:val="el-GR"/>
        </w:rPr>
      </w:pPr>
    </w:p>
    <w:p>
      <w:pPr>
        <w:pStyle w:val="ListParagraph"/>
        <w:rPr>
          <w:lang w:val="el-GR"/>
        </w:rPr>
      </w:pPr>
    </w:p>
    <w:p>
      <w:pPr>
        <w:pStyle w:val="ListParagraph"/>
        <w:numPr>
          <w:ilvl w:val="0"/>
          <w:numId w:val="12"/>
        </w:numPr>
        <w:rPr>
          <w:lang w:val="en-US"/>
        </w:rPr>
      </w:pPr>
      <w:r>
        <w:rPr>
          <w:lang w:val="en-US"/>
        </w:rPr>
        <w:t>Native Libraries</w:t>
      </w:r>
    </w:p>
    <w:p>
      <w:pPr>
        <w:pStyle w:val="ListParagraph"/>
        <w:rPr>
          <w:lang w:val="el-GR"/>
        </w:rPr>
      </w:pPr>
      <w:r>
        <w:rPr>
          <w:lang w:val="el-GR"/>
        </w:rPr>
        <w:t xml:space="preserve">Πρόκειται για εγγενείς βιβλιοθήκες υλοποιημένες σε </w:t>
      </w:r>
      <w:r>
        <w:rPr>
          <w:lang w:val="en-US"/>
        </w:rPr>
        <w:t>C</w:t>
      </w:r>
      <w:r>
        <w:rPr>
          <w:lang w:val="el-GR"/>
        </w:rPr>
        <w:t>/</w:t>
      </w:r>
      <w:r>
        <w:rPr>
          <w:lang w:val="en-US"/>
        </w:rPr>
        <w:t>C</w:t>
      </w:r>
      <w:r>
        <w:rPr>
          <w:lang w:val="el-GR"/>
        </w:rPr>
        <w:t xml:space="preserve">++ που χρησιμοποιούνται από διάφορες συνιστώσες και υπηρεσίες, όπως τα </w:t>
      </w:r>
      <w:r>
        <w:rPr>
          <w:lang w:val="en-US"/>
        </w:rPr>
        <w:t>ART</w:t>
      </w:r>
      <w:r>
        <w:rPr>
          <w:lang w:val="el-GR"/>
        </w:rPr>
        <w:t xml:space="preserve"> και </w:t>
      </w:r>
      <w:r>
        <w:rPr>
          <w:lang w:val="en-US"/>
        </w:rPr>
        <w:t>HAL</w:t>
      </w:r>
      <w:r>
        <w:rPr>
          <w:lang w:val="el-GR"/>
        </w:rPr>
        <w:t xml:space="preserve">. Οι βιβλιοθήκες είναι προσβάσιμες από τους </w:t>
      </w:r>
      <w:r>
        <w:rPr>
          <w:lang w:val="en-US"/>
        </w:rPr>
        <w:t>developers</w:t>
      </w:r>
      <w:r>
        <w:rPr>
          <w:lang w:val="el-GR"/>
        </w:rPr>
        <w:t xml:space="preserve"> μέσω του </w:t>
      </w:r>
      <w:r>
        <w:rPr>
          <w:lang w:val="en-US"/>
        </w:rPr>
        <w:t>Java</w:t>
      </w:r>
      <w:r>
        <w:rPr>
          <w:lang w:val="el-GR"/>
        </w:rPr>
        <w:t xml:space="preserve"> </w:t>
      </w:r>
      <w:r>
        <w:rPr>
          <w:lang w:val="en-US"/>
        </w:rPr>
        <w:t>API</w:t>
      </w:r>
      <w:r>
        <w:rPr>
          <w:lang w:val="el-GR"/>
        </w:rPr>
        <w:t xml:space="preserve"> </w:t>
      </w:r>
      <w:r>
        <w:rPr>
          <w:lang w:val="en-US"/>
        </w:rPr>
        <w:t>framework</w:t>
      </w:r>
      <w:r>
        <w:rPr>
          <w:lang w:val="el-GR"/>
        </w:rPr>
        <w:t>.</w:t>
      </w:r>
    </w:p>
    <w:p>
      <w:pPr>
        <w:pStyle w:val="ListParagraph"/>
        <w:rPr>
          <w:lang w:val="el-GR"/>
        </w:rPr>
      </w:pPr>
    </w:p>
    <w:p>
      <w:pPr>
        <w:rPr>
          <w:lang w:val="el-GR"/>
        </w:rPr>
      </w:pPr>
    </w:p>
    <w:p>
      <w:pPr>
        <w:pStyle w:val="ListParagraph"/>
        <w:rPr>
          <w:lang w:val="el-GR"/>
        </w:rPr>
      </w:pPr>
    </w:p>
    <w:p>
      <w:pPr>
        <w:pStyle w:val="ListParagraph"/>
        <w:numPr>
          <w:ilvl w:val="0"/>
          <w:numId w:val="12"/>
        </w:numPr>
        <w:rPr>
          <w:lang w:val="el-GR"/>
        </w:rPr>
      </w:pPr>
      <w:r>
        <w:rPr>
          <w:lang w:val="en-US"/>
        </w:rPr>
        <w:t>Android</w:t>
      </w:r>
      <w:r>
        <w:rPr>
          <w:lang w:val="el-GR"/>
        </w:rPr>
        <w:t xml:space="preserve"> </w:t>
      </w:r>
      <w:r>
        <w:rPr>
          <w:lang w:val="en-US"/>
        </w:rPr>
        <w:t>Runtime</w:t>
      </w:r>
      <w:r>
        <w:rPr>
          <w:lang w:val="el-GR"/>
        </w:rPr>
        <w:br/>
        <w:t xml:space="preserve">Αποτελεί μια από τις πιο σημαντικές συνιστώσες του λογισμικού. </w:t>
      </w:r>
      <w:r>
        <w:rPr>
          <w:lang w:val="el-GR"/>
        </w:rPr>
        <w:br/>
        <w:t xml:space="preserve">Περιλαμβάνει τις </w:t>
      </w:r>
      <w:r>
        <w:rPr>
          <w:lang w:val="en-US"/>
        </w:rPr>
        <w:t>core</w:t>
      </w:r>
      <w:r>
        <w:rPr>
          <w:lang w:val="el-GR"/>
        </w:rPr>
        <w:t xml:space="preserve"> βιβλιοθήκες και την εικονική μηχανή </w:t>
      </w:r>
      <w:r>
        <w:rPr>
          <w:lang w:val="en-US"/>
        </w:rPr>
        <w:t>Dalvik</w:t>
      </w:r>
      <w:r>
        <w:rPr>
          <w:lang w:val="el-GR"/>
        </w:rPr>
        <w:t xml:space="preserve"> (πλέον </w:t>
      </w:r>
      <w:r>
        <w:rPr>
          <w:lang w:val="en-US"/>
        </w:rPr>
        <w:t>ART</w:t>
      </w:r>
      <w:r>
        <w:rPr>
          <w:lang w:val="el-GR"/>
        </w:rPr>
        <w:t>). Οι πηγαίες βιβλιοθήκες (</w:t>
      </w:r>
      <w:r>
        <w:rPr>
          <w:lang w:val="en-US"/>
        </w:rPr>
        <w:t>core</w:t>
      </w:r>
      <w:r>
        <w:rPr>
          <w:lang w:val="el-GR"/>
        </w:rPr>
        <w:t xml:space="preserve"> </w:t>
      </w:r>
      <w:r>
        <w:rPr>
          <w:lang w:val="en-US"/>
        </w:rPr>
        <w:t>libraries</w:t>
      </w:r>
      <w:r>
        <w:rPr>
          <w:lang w:val="el-GR"/>
        </w:rPr>
        <w:t xml:space="preserve">) είναι </w:t>
      </w:r>
      <w:r>
        <w:rPr>
          <w:lang w:val="en-US"/>
        </w:rPr>
        <w:t>wrappers</w:t>
      </w:r>
      <w:r>
        <w:rPr>
          <w:lang w:val="el-GR"/>
        </w:rPr>
        <w:t xml:space="preserve"> υλοποιημένα σε </w:t>
      </w:r>
      <w:r>
        <w:rPr>
          <w:lang w:val="en-US"/>
        </w:rPr>
        <w:t>Java</w:t>
      </w:r>
      <w:r>
        <w:rPr>
          <w:lang w:val="el-GR"/>
        </w:rPr>
        <w:t xml:space="preserve"> για τις εγγενείς </w:t>
      </w:r>
      <w:r>
        <w:rPr>
          <w:lang w:val="en-US"/>
        </w:rPr>
        <w:t>C</w:t>
      </w:r>
      <w:r>
        <w:rPr>
          <w:lang w:val="el-GR"/>
        </w:rPr>
        <w:t>/</w:t>
      </w:r>
      <w:r>
        <w:rPr>
          <w:lang w:val="en-US"/>
        </w:rPr>
        <w:t>C</w:t>
      </w:r>
      <w:r>
        <w:rPr>
          <w:lang w:val="el-GR"/>
        </w:rPr>
        <w:t xml:space="preserve">++ βιβλιοθήκες που προσφέρουν την επικοινωνία προγραμματιστών και πυρήνα.  Κάθε εφαρμογή του υψηλότερου επιπέδου τρέχει ως ατόφια διεργασία, με δικό της στιγμιότυπο στην εικονική μηχανή </w:t>
      </w:r>
      <w:r>
        <w:rPr>
          <w:lang w:val="en-US"/>
        </w:rPr>
        <w:t>Dalvik</w:t>
      </w:r>
      <w:r>
        <w:rPr>
          <w:lang w:val="el-GR"/>
        </w:rPr>
        <w:t xml:space="preserve"> και μεταγλωττίζεται από αυτήν.</w:t>
      </w:r>
    </w:p>
    <w:p>
      <w:pPr>
        <w:rPr>
          <w:lang w:val="el-GR"/>
        </w:rPr>
      </w:pPr>
    </w:p>
    <w:p>
      <w:pPr>
        <w:pStyle w:val="ListParagraph"/>
        <w:numPr>
          <w:ilvl w:val="0"/>
          <w:numId w:val="12"/>
        </w:numPr>
        <w:rPr>
          <w:lang w:val="el-GR"/>
        </w:rPr>
      </w:pPr>
      <w:r>
        <w:rPr>
          <w:lang w:val="en-US"/>
        </w:rPr>
        <w:t>Hardware Abstraction Layer</w:t>
      </w:r>
    </w:p>
    <w:p>
      <w:pPr>
        <w:pStyle w:val="ListParagraph"/>
        <w:rPr>
          <w:lang w:val="el-GR"/>
        </w:rPr>
      </w:pPr>
      <w:r>
        <w:rPr>
          <w:lang w:val="el-GR"/>
        </w:rPr>
        <w:t>Προσφέρει διεπαφές (</w:t>
      </w:r>
      <w:r>
        <w:rPr>
          <w:lang w:val="en-US"/>
        </w:rPr>
        <w:t>interfaces</w:t>
      </w:r>
      <w:r>
        <w:rPr>
          <w:lang w:val="el-GR"/>
        </w:rPr>
        <w:t xml:space="preserve">) ώστε το </w:t>
      </w:r>
      <w:r>
        <w:rPr>
          <w:lang w:val="en-US"/>
        </w:rPr>
        <w:t>Application</w:t>
      </w:r>
      <w:r>
        <w:rPr>
          <w:lang w:val="el-GR"/>
        </w:rPr>
        <w:t xml:space="preserve"> </w:t>
      </w:r>
      <w:r>
        <w:rPr>
          <w:lang w:val="en-US"/>
        </w:rPr>
        <w:t>Framework</w:t>
      </w:r>
      <w:r>
        <w:rPr>
          <w:lang w:val="el-GR"/>
        </w:rPr>
        <w:t xml:space="preserve"> μπορεί να εκμεταλλευτεί τις δυνατότητες του υλισμικού της συσκευής. Το </w:t>
      </w:r>
      <w:r>
        <w:rPr>
          <w:lang w:val="en-US"/>
        </w:rPr>
        <w:t>HAL</w:t>
      </w:r>
      <w:r>
        <w:rPr>
          <w:lang w:val="el-GR"/>
        </w:rPr>
        <w:t xml:space="preserve"> συντίθεται από διάφορα </w:t>
      </w:r>
      <w:r>
        <w:rPr>
          <w:lang w:val="en-US"/>
        </w:rPr>
        <w:t>modules</w:t>
      </w:r>
      <w:r>
        <w:rPr>
          <w:lang w:val="el-GR"/>
        </w:rPr>
        <w:t xml:space="preserve"> βιβλιοθηκών, καθένα από τα οποία υλοποιεί μια διεπαφή για συγκεκριμένο υλικό της συσκευής (κάμερα,</w:t>
      </w:r>
      <w:r>
        <w:rPr>
          <w:lang w:val="en-US"/>
        </w:rPr>
        <w:t>Bluetooth</w:t>
      </w:r>
      <w:r>
        <w:rPr>
          <w:lang w:val="el-GR"/>
        </w:rPr>
        <w:t xml:space="preserve">). Ουσιαστικά, κάθε φορά που το στρώμα </w:t>
      </w:r>
      <w:r>
        <w:rPr>
          <w:lang w:val="en-US"/>
        </w:rPr>
        <w:t>Java</w:t>
      </w:r>
      <w:r>
        <w:rPr>
          <w:lang w:val="el-GR"/>
        </w:rPr>
        <w:t xml:space="preserve"> </w:t>
      </w:r>
      <w:r>
        <w:rPr>
          <w:lang w:val="en-US"/>
        </w:rPr>
        <w:t>API</w:t>
      </w:r>
      <w:r>
        <w:rPr>
          <w:lang w:val="el-GR"/>
        </w:rPr>
        <w:t xml:space="preserve"> </w:t>
      </w:r>
      <w:r>
        <w:rPr>
          <w:lang w:val="en-US"/>
        </w:rPr>
        <w:t>Framework</w:t>
      </w:r>
      <w:r>
        <w:rPr>
          <w:lang w:val="el-GR"/>
        </w:rPr>
        <w:t xml:space="preserve"> «απαιτεί» πρόσβαση σε υλικό της συσκευής, φορτώνεται στη μνήμη το αντίστοιχο </w:t>
      </w:r>
      <w:r>
        <w:rPr>
          <w:lang w:val="en-US"/>
        </w:rPr>
        <w:t>module</w:t>
      </w:r>
      <w:r>
        <w:rPr>
          <w:lang w:val="el-GR"/>
        </w:rPr>
        <w:t>.</w:t>
      </w:r>
    </w:p>
    <w:p>
      <w:pPr>
        <w:pStyle w:val="ListParagraph"/>
        <w:rPr>
          <w:lang w:val="el-GR"/>
        </w:rPr>
      </w:pPr>
    </w:p>
    <w:p>
      <w:pPr>
        <w:rPr>
          <w:lang w:val="el-GR"/>
        </w:rPr>
      </w:pPr>
    </w:p>
    <w:p>
      <w:pPr>
        <w:pStyle w:val="ListParagraph"/>
        <w:numPr>
          <w:ilvl w:val="0"/>
          <w:numId w:val="12"/>
        </w:numPr>
        <w:rPr>
          <w:lang w:val="en-US"/>
        </w:rPr>
      </w:pPr>
      <w:r>
        <w:rPr>
          <w:lang w:val="en-US"/>
        </w:rPr>
        <w:t>Kernel</w:t>
      </w:r>
    </w:p>
    <w:p>
      <w:pPr>
        <w:pStyle w:val="ListParagraph"/>
        <w:rPr>
          <w:lang w:val="el-GR"/>
        </w:rPr>
      </w:pPr>
      <w:r>
        <w:rPr>
          <w:lang w:val="el-GR"/>
        </w:rPr>
        <w:t xml:space="preserve">Η βάση του </w:t>
      </w:r>
      <w:r>
        <w:rPr>
          <w:lang w:val="en-US"/>
        </w:rPr>
        <w:t>Android</w:t>
      </w:r>
      <w:r>
        <w:rPr>
          <w:lang w:val="el-GR"/>
        </w:rPr>
        <w:t xml:space="preserve"> είναι ο πυρήνας </w:t>
      </w:r>
      <w:r>
        <w:rPr>
          <w:lang w:val="en-US"/>
        </w:rPr>
        <w:t>Linux</w:t>
      </w:r>
      <w:r>
        <w:rPr>
          <w:lang w:val="el-GR"/>
        </w:rPr>
        <w:t xml:space="preserve"> υλοποιημένος σε </w:t>
      </w:r>
      <w:r>
        <w:rPr>
          <w:lang w:val="en-US"/>
        </w:rPr>
        <w:t>C</w:t>
      </w:r>
      <w:r>
        <w:rPr>
          <w:lang w:val="el-GR"/>
        </w:rPr>
        <w:t xml:space="preserve">. Για παράδειγμα, το </w:t>
      </w:r>
      <w:r>
        <w:rPr>
          <w:lang w:val="en-US"/>
        </w:rPr>
        <w:t>Android</w:t>
      </w:r>
      <w:r>
        <w:rPr>
          <w:lang w:val="el-GR"/>
        </w:rPr>
        <w:t xml:space="preserve"> </w:t>
      </w:r>
      <w:r>
        <w:rPr>
          <w:lang w:val="en-US"/>
        </w:rPr>
        <w:t>Runtime</w:t>
      </w:r>
      <w:r>
        <w:rPr>
          <w:lang w:val="el-GR"/>
        </w:rPr>
        <w:t xml:space="preserve"> βασίζεται στο πυρήνα για τη διαχείριση των διεργασιών και της μνήμης. Επίσης, επιτρέπει στους κατασκευαστές να δημιουργήσουν </w:t>
      </w:r>
      <w:r>
        <w:rPr>
          <w:lang w:val="en-US"/>
        </w:rPr>
        <w:t>drivers</w:t>
      </w:r>
      <w:r>
        <w:rPr>
          <w:lang w:val="el-GR"/>
        </w:rPr>
        <w:t xml:space="preserve"> ευκολότερα και σχετίζεται άμεσα με την ασφάλεια της συσκευής.</w:t>
      </w:r>
    </w:p>
    <w:p>
      <w:pPr>
        <w:rPr>
          <w:lang w:val="el-GR"/>
        </w:rPr>
      </w:pPr>
    </w:p>
    <w:p>
      <w:pPr>
        <w:rPr>
          <w:lang w:val="el-GR"/>
        </w:rPr>
      </w:pPr>
    </w:p>
    <w:p>
      <w:pPr>
        <w:rPr>
          <w:lang w:val="el-GR"/>
        </w:rPr>
      </w:pPr>
    </w:p>
    <w:p>
      <w:pPr>
        <w:rPr>
          <w:lang w:val="el-GR"/>
        </w:rPr>
      </w:pPr>
    </w:p>
    <w:p>
      <w:pPr>
        <w:rPr>
          <w:lang w:val="el-GR"/>
        </w:rPr>
      </w:pPr>
      <w:hyperlink r:id="rId30" w:history="1">
        <w:r>
          <w:rPr>
            <w:rStyle w:val="Hyperlink"/>
            <w:lang w:val="en-US"/>
          </w:rPr>
          <w:t>https</w:t>
        </w:r>
        <w:r>
          <w:rPr>
            <w:rStyle w:val="Hyperlink"/>
            <w:lang w:val="el-GR"/>
          </w:rPr>
          <w:t>://</w:t>
        </w:r>
        <w:r>
          <w:rPr>
            <w:rStyle w:val="Hyperlink"/>
            <w:lang w:val="en-US"/>
          </w:rPr>
          <w:t>developer</w:t>
        </w:r>
        <w:r>
          <w:rPr>
            <w:rStyle w:val="Hyperlink"/>
            <w:lang w:val="el-GR"/>
          </w:rPr>
          <w:t>.</w:t>
        </w:r>
        <w:r>
          <w:rPr>
            <w:rStyle w:val="Hyperlink"/>
            <w:lang w:val="en-US"/>
          </w:rPr>
          <w:t>android</w:t>
        </w:r>
        <w:r>
          <w:rPr>
            <w:rStyle w:val="Hyperlink"/>
            <w:lang w:val="el-GR"/>
          </w:rPr>
          <w:t>.</w:t>
        </w:r>
        <w:r>
          <w:rPr>
            <w:rStyle w:val="Hyperlink"/>
            <w:lang w:val="en-US"/>
          </w:rPr>
          <w:t>com</w:t>
        </w:r>
        <w:r>
          <w:rPr>
            <w:rStyle w:val="Hyperlink"/>
            <w:lang w:val="el-GR"/>
          </w:rPr>
          <w:t>/</w:t>
        </w:r>
        <w:r>
          <w:rPr>
            <w:rStyle w:val="Hyperlink"/>
            <w:lang w:val="en-US"/>
          </w:rPr>
          <w:t>guide</w:t>
        </w:r>
        <w:r>
          <w:rPr>
            <w:rStyle w:val="Hyperlink"/>
            <w:lang w:val="el-GR"/>
          </w:rPr>
          <w:t>/</w:t>
        </w:r>
        <w:r>
          <w:rPr>
            <w:rStyle w:val="Hyperlink"/>
            <w:lang w:val="en-US"/>
          </w:rPr>
          <w:t>platform</w:t>
        </w:r>
      </w:hyperlink>
    </w:p>
    <w:p>
      <w:pPr>
        <w:rPr>
          <w:lang w:val="el-GR"/>
        </w:rPr>
      </w:pPr>
      <w:hyperlink r:id="rId31"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geeksforgeeks</w:t>
        </w:r>
        <w:r>
          <w:rPr>
            <w:rStyle w:val="Hyperlink"/>
            <w:lang w:val="el-GR"/>
          </w:rPr>
          <w:t>.</w:t>
        </w:r>
        <w:r>
          <w:rPr>
            <w:rStyle w:val="Hyperlink"/>
            <w:lang w:val="en-US"/>
          </w:rPr>
          <w:t>org</w:t>
        </w:r>
        <w:r>
          <w:rPr>
            <w:rStyle w:val="Hyperlink"/>
            <w:lang w:val="el-GR"/>
          </w:rPr>
          <w:t>/</w:t>
        </w:r>
        <w:r>
          <w:rPr>
            <w:rStyle w:val="Hyperlink"/>
            <w:lang w:val="en-US"/>
          </w:rPr>
          <w:t>android</w:t>
        </w:r>
        <w:r>
          <w:rPr>
            <w:rStyle w:val="Hyperlink"/>
            <w:lang w:val="el-GR"/>
          </w:rPr>
          <w:t>-</w:t>
        </w:r>
        <w:r>
          <w:rPr>
            <w:rStyle w:val="Hyperlink"/>
            <w:lang w:val="en-US"/>
          </w:rPr>
          <w:t>architecture</w:t>
        </w:r>
        <w:r>
          <w:rPr>
            <w:rStyle w:val="Hyperlink"/>
            <w:lang w:val="el-GR"/>
          </w:rPr>
          <w:t>/</w:t>
        </w:r>
      </w:hyperlink>
    </w:p>
    <w:p>
      <w:pPr>
        <w:rPr>
          <w:lang w:val="el-GR"/>
        </w:rPr>
      </w:pPr>
      <w:hyperlink r:id="rId32" w:history="1">
        <w:r>
          <w:rPr>
            <w:rStyle w:val="Hyperlink"/>
            <w:lang w:val="en-US"/>
          </w:rPr>
          <w:t>https</w:t>
        </w:r>
        <w:r>
          <w:rPr>
            <w:rStyle w:val="Hyperlink"/>
            <w:lang w:val="el-GR"/>
          </w:rPr>
          <w:t>://</w:t>
        </w:r>
        <w:r>
          <w:rPr>
            <w:rStyle w:val="Hyperlink"/>
            <w:lang w:val="en-US"/>
          </w:rPr>
          <w:t>www</w:t>
        </w:r>
        <w:r>
          <w:rPr>
            <w:rStyle w:val="Hyperlink"/>
            <w:lang w:val="el-GR"/>
          </w:rPr>
          <w:t>.</w:t>
        </w:r>
        <w:r>
          <w:rPr>
            <w:rStyle w:val="Hyperlink"/>
            <w:lang w:val="en-US"/>
          </w:rPr>
          <w:t>researchgate</w:t>
        </w:r>
        <w:r>
          <w:rPr>
            <w:rStyle w:val="Hyperlink"/>
            <w:lang w:val="el-GR"/>
          </w:rPr>
          <w:t>.</w:t>
        </w:r>
        <w:r>
          <w:rPr>
            <w:rStyle w:val="Hyperlink"/>
            <w:lang w:val="en-US"/>
          </w:rPr>
          <w:t>net</w:t>
        </w:r>
        <w:r>
          <w:rPr>
            <w:rStyle w:val="Hyperlink"/>
            <w:lang w:val="el-GR"/>
          </w:rPr>
          <w:t>/</w:t>
        </w:r>
        <w:r>
          <w:rPr>
            <w:rStyle w:val="Hyperlink"/>
            <w:lang w:val="en-US"/>
          </w:rPr>
          <w:t>profile</w:t>
        </w:r>
        <w:r>
          <w:rPr>
            <w:rStyle w:val="Hyperlink"/>
            <w:lang w:val="el-GR"/>
          </w:rPr>
          <w:t>/</w:t>
        </w:r>
        <w:r>
          <w:rPr>
            <w:rStyle w:val="Hyperlink"/>
            <w:lang w:val="en-US"/>
          </w:rPr>
          <w:t>Aijaz</w:t>
        </w:r>
        <w:r>
          <w:rPr>
            <w:rStyle w:val="Hyperlink"/>
            <w:lang w:val="el-GR"/>
          </w:rPr>
          <w:t>-</w:t>
        </w:r>
        <w:r>
          <w:rPr>
            <w:rStyle w:val="Hyperlink"/>
            <w:lang w:val="en-US"/>
          </w:rPr>
          <w:t>Sheikh</w:t>
        </w:r>
        <w:r>
          <w:rPr>
            <w:rStyle w:val="Hyperlink"/>
            <w:lang w:val="el-GR"/>
          </w:rPr>
          <w:t>-5/</w:t>
        </w:r>
        <w:r>
          <w:rPr>
            <w:rStyle w:val="Hyperlink"/>
            <w:lang w:val="en-US"/>
          </w:rPr>
          <w:t>publication</w:t>
        </w:r>
        <w:r>
          <w:rPr>
            <w:rStyle w:val="Hyperlink"/>
            <w:lang w:val="el-GR"/>
          </w:rPr>
          <w:t>/335221195_</w:t>
        </w:r>
        <w:r>
          <w:rPr>
            <w:rStyle w:val="Hyperlink"/>
            <w:lang w:val="en-US"/>
          </w:rPr>
          <w:t>Smartphone</w:t>
        </w:r>
        <w:r>
          <w:rPr>
            <w:rStyle w:val="Hyperlink"/>
            <w:lang w:val="el-GR"/>
          </w:rPr>
          <w:t>_</w:t>
        </w:r>
        <w:r>
          <w:rPr>
            <w:rStyle w:val="Hyperlink"/>
            <w:lang w:val="en-US"/>
          </w:rPr>
          <w:t>Android</w:t>
        </w:r>
        <w:r>
          <w:rPr>
            <w:rStyle w:val="Hyperlink"/>
            <w:lang w:val="el-GR"/>
          </w:rPr>
          <w:t>_</w:t>
        </w:r>
        <w:r>
          <w:rPr>
            <w:rStyle w:val="Hyperlink"/>
            <w:lang w:val="en-US"/>
          </w:rPr>
          <w:t>Vs</w:t>
        </w:r>
        <w:r>
          <w:rPr>
            <w:rStyle w:val="Hyperlink"/>
            <w:lang w:val="el-GR"/>
          </w:rPr>
          <w:t>_</w:t>
        </w:r>
        <w:r>
          <w:rPr>
            <w:rStyle w:val="Hyperlink"/>
            <w:lang w:val="en-US"/>
          </w:rPr>
          <w:t>IOS</w:t>
        </w:r>
        <w:r>
          <w:rPr>
            <w:rStyle w:val="Hyperlink"/>
            <w:lang w:val="el-GR"/>
          </w:rPr>
          <w:t>/</w:t>
        </w:r>
        <w:r>
          <w:rPr>
            <w:rStyle w:val="Hyperlink"/>
            <w:lang w:val="en-US"/>
          </w:rPr>
          <w:t>links</w:t>
        </w:r>
        <w:r>
          <w:rPr>
            <w:rStyle w:val="Hyperlink"/>
            <w:lang w:val="el-GR"/>
          </w:rPr>
          <w:t>/5</w:t>
        </w:r>
        <w:r>
          <w:rPr>
            <w:rStyle w:val="Hyperlink"/>
            <w:lang w:val="en-US"/>
          </w:rPr>
          <w:t>e</w:t>
        </w:r>
        <w:r>
          <w:rPr>
            <w:rStyle w:val="Hyperlink"/>
            <w:lang w:val="el-GR"/>
          </w:rPr>
          <w:t>3</w:t>
        </w:r>
        <w:r>
          <w:rPr>
            <w:rStyle w:val="Hyperlink"/>
            <w:lang w:val="en-US"/>
          </w:rPr>
          <w:t>ab</w:t>
        </w:r>
        <w:r>
          <w:rPr>
            <w:rStyle w:val="Hyperlink"/>
            <w:lang w:val="el-GR"/>
          </w:rPr>
          <w:t>5</w:t>
        </w:r>
        <w:r>
          <w:rPr>
            <w:rStyle w:val="Hyperlink"/>
            <w:lang w:val="en-US"/>
          </w:rPr>
          <w:t>e</w:t>
        </w:r>
        <w:r>
          <w:rPr>
            <w:rStyle w:val="Hyperlink"/>
            <w:lang w:val="el-GR"/>
          </w:rPr>
          <w:t>8299</w:t>
        </w:r>
        <w:r>
          <w:rPr>
            <w:rStyle w:val="Hyperlink"/>
            <w:lang w:val="en-US"/>
          </w:rPr>
          <w:t>bf</w:t>
        </w:r>
        <w:r>
          <w:rPr>
            <w:rStyle w:val="Hyperlink"/>
            <w:lang w:val="el-GR"/>
          </w:rPr>
          <w:t>1</w:t>
        </w:r>
        <w:r>
          <w:rPr>
            <w:rStyle w:val="Hyperlink"/>
            <w:lang w:val="en-US"/>
          </w:rPr>
          <w:t>cdb</w:t>
        </w:r>
        <w:r>
          <w:rPr>
            <w:rStyle w:val="Hyperlink"/>
            <w:lang w:val="el-GR"/>
          </w:rPr>
          <w:t>90</w:t>
        </w:r>
        <w:r>
          <w:rPr>
            <w:rStyle w:val="Hyperlink"/>
            <w:lang w:val="en-US"/>
          </w:rPr>
          <w:t>ecbf</w:t>
        </w:r>
        <w:r>
          <w:rPr>
            <w:rStyle w:val="Hyperlink"/>
            <w:lang w:val="el-GR"/>
          </w:rPr>
          <w:t>1/</w:t>
        </w:r>
        <w:r>
          <w:rPr>
            <w:rStyle w:val="Hyperlink"/>
            <w:lang w:val="en-US"/>
          </w:rPr>
          <w:t>Smartphone</w:t>
        </w:r>
        <w:r>
          <w:rPr>
            <w:rStyle w:val="Hyperlink"/>
            <w:lang w:val="el-GR"/>
          </w:rPr>
          <w:t>-</w:t>
        </w:r>
        <w:r>
          <w:rPr>
            <w:rStyle w:val="Hyperlink"/>
            <w:lang w:val="en-US"/>
          </w:rPr>
          <w:t>Android</w:t>
        </w:r>
        <w:r>
          <w:rPr>
            <w:rStyle w:val="Hyperlink"/>
            <w:lang w:val="el-GR"/>
          </w:rPr>
          <w:t>-</w:t>
        </w:r>
        <w:r>
          <w:rPr>
            <w:rStyle w:val="Hyperlink"/>
            <w:lang w:val="en-US"/>
          </w:rPr>
          <w:t>Vs</w:t>
        </w:r>
        <w:r>
          <w:rPr>
            <w:rStyle w:val="Hyperlink"/>
            <w:lang w:val="el-GR"/>
          </w:rPr>
          <w:t>-</w:t>
        </w:r>
        <w:r>
          <w:rPr>
            <w:rStyle w:val="Hyperlink"/>
            <w:lang w:val="en-US"/>
          </w:rPr>
          <w:t>IOS</w:t>
        </w:r>
        <w:r>
          <w:rPr>
            <w:rStyle w:val="Hyperlink"/>
            <w:lang w:val="el-GR"/>
          </w:rPr>
          <w:t>.</w:t>
        </w:r>
        <w:r>
          <w:rPr>
            <w:rStyle w:val="Hyperlink"/>
            <w:lang w:val="en-US"/>
          </w:rPr>
          <w:t>pdf</w:t>
        </w:r>
      </w:hyperlink>
    </w:p>
    <w:p>
      <w:pPr>
        <w:rPr>
          <w:lang w:val="el-GR"/>
        </w:rPr>
      </w:pPr>
    </w:p>
    <w:p>
      <w:pPr>
        <w:rPr>
          <w:lang w:val="el-GR"/>
        </w:rPr>
      </w:pPr>
      <w:r>
        <w:rPr>
          <w:lang w:val="el-GR"/>
        </w:rPr>
        <w:br w:type="page"/>
      </w:r>
    </w:p>
    <w:p>
      <w:pPr>
        <w:rPr>
          <w:lang w:val="el-GR"/>
        </w:rPr>
      </w:pPr>
    </w:p>
    <w:p>
      <w:pPr>
        <w:rPr>
          <w:lang w:val="el-GR"/>
        </w:rPr>
      </w:pPr>
      <w:r>
        <w:rPr>
          <w:lang w:val="el-GR"/>
        </w:rPr>
        <w:t xml:space="preserve">2.3.5 </w:t>
      </w:r>
      <w:r>
        <w:rPr>
          <w:lang w:val="en-US"/>
        </w:rPr>
        <w:t>iOS</w:t>
      </w:r>
    </w:p>
    <w:p>
      <w:pPr>
        <w:rPr>
          <w:lang w:val="el-GR"/>
        </w:rPr>
      </w:pPr>
    </w:p>
    <w:p>
      <w:pPr>
        <w:rPr>
          <w:lang w:val="el-GR"/>
        </w:rPr>
      </w:pPr>
      <w:r>
        <w:rPr>
          <w:lang w:val="en-US"/>
        </w:rPr>
        <w:t>To</w:t>
      </w:r>
      <w:r>
        <w:rPr>
          <w:lang w:val="el-GR"/>
        </w:rPr>
        <w:t xml:space="preserve"> </w:t>
      </w:r>
      <w:r>
        <w:rPr>
          <w:lang w:val="en-US"/>
        </w:rPr>
        <w:t>iOS</w:t>
      </w:r>
      <w:r>
        <w:rPr>
          <w:lang w:val="el-GR"/>
        </w:rPr>
        <w:t xml:space="preserve"> είναι το λογισμικό της </w:t>
      </w:r>
      <w:r>
        <w:rPr>
          <w:lang w:val="en-US"/>
        </w:rPr>
        <w:t>Apple</w:t>
      </w:r>
      <w:r>
        <w:rPr>
          <w:lang w:val="el-GR"/>
        </w:rPr>
        <w:t xml:space="preserve"> για κινητές συσκευές. Αρχικά προοριζόταν για κινητά </w:t>
      </w:r>
      <w:r>
        <w:rPr>
          <w:lang w:val="en-US"/>
        </w:rPr>
        <w:t>iPhone</w:t>
      </w:r>
      <w:r>
        <w:rPr>
          <w:lang w:val="el-GR"/>
        </w:rPr>
        <w:t xml:space="preserve">, στη συνέχεια επεκτάθηκε και στα υπόλοιπα προϊόντα της εταιρίας, όπως </w:t>
      </w:r>
      <w:r>
        <w:rPr>
          <w:lang w:val="en-US"/>
        </w:rPr>
        <w:t>iPods</w:t>
      </w:r>
      <w:r>
        <w:rPr>
          <w:lang w:val="el-GR"/>
        </w:rPr>
        <w:t xml:space="preserve">, </w:t>
      </w:r>
      <w:r>
        <w:rPr>
          <w:lang w:val="en-US"/>
        </w:rPr>
        <w:t>tablets</w:t>
      </w:r>
      <w:r>
        <w:rPr>
          <w:lang w:val="el-GR"/>
        </w:rPr>
        <w:t xml:space="preserve">, </w:t>
      </w:r>
      <w:r>
        <w:rPr>
          <w:lang w:val="en-US"/>
        </w:rPr>
        <w:t>smartwatches</w:t>
      </w:r>
      <w:r>
        <w:rPr>
          <w:lang w:val="el-GR"/>
        </w:rPr>
        <w:t xml:space="preserve">, </w:t>
      </w:r>
      <w:r>
        <w:rPr>
          <w:lang w:val="en-US"/>
        </w:rPr>
        <w:t>smart</w:t>
      </w:r>
      <w:r>
        <w:rPr>
          <w:lang w:val="el-GR"/>
        </w:rPr>
        <w:t xml:space="preserve"> </w:t>
      </w:r>
      <w:r>
        <w:rPr>
          <w:lang w:val="en-US"/>
        </w:rPr>
        <w:t>TV</w:t>
      </w:r>
      <w:r>
        <w:rPr>
          <w:lang w:val="el-GR"/>
        </w:rPr>
        <w:t>’</w:t>
      </w:r>
      <w:r>
        <w:rPr>
          <w:lang w:val="en-US"/>
        </w:rPr>
        <w:t>s</w:t>
      </w:r>
      <w:r>
        <w:rPr>
          <w:lang w:val="el-GR"/>
        </w:rPr>
        <w:t xml:space="preserve">. Αποτελεί παράγωγο του λογισμικού για υπολογιστές </w:t>
      </w:r>
      <w:r>
        <w:rPr>
          <w:lang w:val="en-US"/>
        </w:rPr>
        <w:t>Mac</w:t>
      </w:r>
      <w:r>
        <w:rPr>
          <w:lang w:val="el-GR"/>
        </w:rPr>
        <w:t xml:space="preserve"> </w:t>
      </w:r>
      <w:r>
        <w:rPr>
          <w:lang w:val="en-US"/>
        </w:rPr>
        <w:t>OS</w:t>
      </w:r>
      <w:r>
        <w:rPr>
          <w:lang w:val="el-GR"/>
        </w:rPr>
        <w:t xml:space="preserve"> </w:t>
      </w:r>
      <w:r>
        <w:rPr>
          <w:lang w:val="en-US"/>
        </w:rPr>
        <w:t>X</w:t>
      </w:r>
      <w:r>
        <w:rPr>
          <w:lang w:val="el-GR"/>
        </w:rPr>
        <w:t xml:space="preserve">, δεν είναι </w:t>
      </w:r>
      <w:r>
        <w:rPr>
          <w:lang w:val="en-US"/>
        </w:rPr>
        <w:t>open</w:t>
      </w:r>
      <w:r>
        <w:rPr>
          <w:lang w:val="el-GR"/>
        </w:rPr>
        <w:t>-</w:t>
      </w:r>
      <w:r>
        <w:rPr>
          <w:lang w:val="en-US"/>
        </w:rPr>
        <w:t>source</w:t>
      </w:r>
      <w:r>
        <w:rPr>
          <w:lang w:val="el-GR"/>
        </w:rPr>
        <w:t xml:space="preserve"> και είναι σχεδιασμένο αποκλειστικά για προϊόντα </w:t>
      </w:r>
      <w:r>
        <w:rPr>
          <w:lang w:val="en-US"/>
        </w:rPr>
        <w:t>Apple</w:t>
      </w:r>
      <w:r>
        <w:rPr>
          <w:lang w:val="el-GR"/>
        </w:rPr>
        <w:t>.</w:t>
      </w:r>
    </w:p>
    <w:p>
      <w:pPr>
        <w:rPr>
          <w:lang w:val="el-GR"/>
        </w:rPr>
      </w:pPr>
    </w:p>
    <w:p>
      <w:pPr>
        <w:rPr>
          <w:lang w:val="el-GR"/>
        </w:rPr>
      </w:pPr>
      <w:r>
        <w:rPr>
          <w:lang w:val="el-GR"/>
        </w:rPr>
        <w:t xml:space="preserve">Το παρακάτω διάγραμμα αποτυπώνει από τί συντίθεται το λειτουργικό σύστημα </w:t>
      </w:r>
      <w:r>
        <w:rPr>
          <w:lang w:val="en-US"/>
        </w:rPr>
        <w:t>iOS</w:t>
      </w:r>
      <w:r>
        <w:rPr>
          <w:lang w:val="el-GR"/>
        </w:rPr>
        <w:t>.</w:t>
      </w:r>
    </w:p>
    <w:p>
      <w:pPr>
        <w:rPr>
          <w:lang w:val="el-GR"/>
        </w:rPr>
      </w:pPr>
    </w:p>
    <w:p>
      <w:pPr>
        <w:rPr>
          <w:lang w:val="el-GR"/>
        </w:rPr>
      </w:pPr>
    </w:p>
    <w:p>
      <w:pPr>
        <w:rPr>
          <w:lang w:val="en-US"/>
        </w:rPr>
      </w:pPr>
      <w:r>
        <w:rPr>
          <w:noProof/>
        </w:rPr>
        <w:drawing>
          <wp:inline distT="0" distB="0" distL="0" distR="0">
            <wp:extent cx="5284118" cy="5310836"/>
            <wp:effectExtent l="0" t="0" r="0" b="4445"/>
            <wp:docPr id="13" name="Εικόνα 13" descr="iOS system architecture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system architecture - Programmer Sough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1107" cy="5317860"/>
                    </a:xfrm>
                    <a:prstGeom prst="rect">
                      <a:avLst/>
                    </a:prstGeom>
                    <a:noFill/>
                    <a:ln>
                      <a:noFill/>
                    </a:ln>
                  </pic:spPr>
                </pic:pic>
              </a:graphicData>
            </a:graphic>
          </wp:inline>
        </w:drawing>
      </w:r>
    </w:p>
    <w:p>
      <w:pPr>
        <w:rPr>
          <w:lang w:val="el-GR"/>
        </w:rPr>
      </w:pPr>
    </w:p>
    <w:p>
      <w:pPr>
        <w:rPr>
          <w:lang w:val="el-GR"/>
        </w:rPr>
      </w:pPr>
      <w:r>
        <w:rPr>
          <w:lang w:val="el-GR"/>
        </w:rPr>
        <w:br w:type="page"/>
      </w:r>
    </w:p>
    <w:p>
      <w:pPr>
        <w:rPr>
          <w:lang w:val="el-GR"/>
        </w:rPr>
      </w:pPr>
      <w:r>
        <w:rPr>
          <w:lang w:val="el-GR"/>
        </w:rPr>
        <w:lastRenderedPageBreak/>
        <w:t xml:space="preserve">Ομοίως με το </w:t>
      </w:r>
      <w:r>
        <w:rPr>
          <w:lang w:val="en-US"/>
        </w:rPr>
        <w:t>Android</w:t>
      </w:r>
      <w:r>
        <w:rPr>
          <w:lang w:val="el-GR"/>
        </w:rPr>
        <w:t>,αποτελείται από διάφορα αφαιρετικά επίπεδα:</w:t>
      </w:r>
    </w:p>
    <w:p>
      <w:pPr>
        <w:rPr>
          <w:lang w:val="el-GR"/>
        </w:rPr>
      </w:pPr>
    </w:p>
    <w:p>
      <w:pPr>
        <w:pStyle w:val="ListParagraph"/>
        <w:numPr>
          <w:ilvl w:val="0"/>
          <w:numId w:val="12"/>
        </w:numPr>
        <w:rPr>
          <w:lang w:val="el-GR"/>
        </w:rPr>
      </w:pPr>
      <w:r>
        <w:rPr>
          <w:lang w:val="en-US"/>
        </w:rPr>
        <w:t>Cocoa touch</w:t>
      </w:r>
    </w:p>
    <w:p>
      <w:pPr>
        <w:pStyle w:val="ListParagraph"/>
        <w:rPr>
          <w:lang w:val="el-GR"/>
        </w:rPr>
      </w:pPr>
      <w:r>
        <w:rPr>
          <w:lang w:val="el-GR"/>
        </w:rPr>
        <w:t xml:space="preserve">Αποτελεί το </w:t>
      </w:r>
      <w:r>
        <w:rPr>
          <w:lang w:val="en-US"/>
        </w:rPr>
        <w:t>interface</w:t>
      </w:r>
      <w:r>
        <w:rPr>
          <w:lang w:val="el-GR"/>
        </w:rPr>
        <w:t xml:space="preserve"> μεταξύ λογισμικού και χρήστη και περιλαμβάνει διάφορα </w:t>
      </w:r>
      <w:r>
        <w:rPr>
          <w:lang w:val="en-US"/>
        </w:rPr>
        <w:t>APIs</w:t>
      </w:r>
      <w:r>
        <w:rPr>
          <w:lang w:val="el-GR"/>
        </w:rPr>
        <w:t xml:space="preserve"> προς δημιουργία εφαρμογών από προγραμματιστές.</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Media Layer</w:t>
      </w:r>
    </w:p>
    <w:p>
      <w:pPr>
        <w:pStyle w:val="ListParagraph"/>
        <w:rPr>
          <w:lang w:val="el-GR"/>
        </w:rPr>
      </w:pPr>
      <w:r>
        <w:rPr>
          <w:lang w:val="el-GR"/>
        </w:rPr>
        <w:t xml:space="preserve">Πρόκειται για </w:t>
      </w:r>
      <w:r>
        <w:rPr>
          <w:lang w:val="en-US"/>
        </w:rPr>
        <w:t>frameworks</w:t>
      </w:r>
      <w:r>
        <w:rPr>
          <w:lang w:val="el-GR"/>
        </w:rPr>
        <w:t xml:space="preserve"> υπεύθυνα για διαχείριση των γραφικών και του ήχου.</w:t>
      </w:r>
      <w:r>
        <w:rPr>
          <w:lang w:val="el-GR"/>
        </w:rPr>
        <w:br/>
        <w:t>Περιλαμβάνει τις απαραίτητες βιβλιοθήκες εικόνας και ήχου (</w:t>
      </w:r>
      <w:r>
        <w:rPr>
          <w:lang w:val="en-US"/>
        </w:rPr>
        <w:t>OpenGL</w:t>
      </w:r>
      <w:r>
        <w:rPr>
          <w:lang w:val="el-GR"/>
        </w:rPr>
        <w:t xml:space="preserve">, </w:t>
      </w:r>
      <w:r>
        <w:rPr>
          <w:lang w:val="en-US"/>
        </w:rPr>
        <w:t>Core</w:t>
      </w:r>
      <w:r>
        <w:rPr>
          <w:lang w:val="el-GR"/>
        </w:rPr>
        <w:t xml:space="preserve"> </w:t>
      </w:r>
      <w:r>
        <w:rPr>
          <w:lang w:val="en-US"/>
        </w:rPr>
        <w:t>Graphics</w:t>
      </w:r>
      <w:r>
        <w:rPr>
          <w:lang w:val="el-GR"/>
        </w:rPr>
        <w:t xml:space="preserve">, </w:t>
      </w:r>
      <w:r>
        <w:rPr>
          <w:lang w:val="en-US"/>
        </w:rPr>
        <w:t>OpenAL</w:t>
      </w:r>
      <w:r>
        <w:rPr>
          <w:lang w:val="el-GR"/>
        </w:rPr>
        <w:t xml:space="preserve"> κτλ)</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Services</w:t>
      </w:r>
    </w:p>
    <w:p>
      <w:pPr>
        <w:pStyle w:val="ListParagraph"/>
        <w:rPr>
          <w:lang w:val="el-GR"/>
        </w:rPr>
      </w:pPr>
      <w:r>
        <w:rPr>
          <w:lang w:val="el-GR"/>
        </w:rPr>
        <w:t xml:space="preserve">Απαραίτητα </w:t>
      </w:r>
      <w:r>
        <w:rPr>
          <w:lang w:val="en-US"/>
        </w:rPr>
        <w:t>frameworks</w:t>
      </w:r>
      <w:r>
        <w:rPr>
          <w:lang w:val="el-GR"/>
        </w:rPr>
        <w:t xml:space="preserve"> για τη συντήρηση, επιδιόρθωση και βελτίωση της απόδοσης του συστήματος. Είναι υλοποιημένα σε </w:t>
      </w:r>
      <w:r>
        <w:rPr>
          <w:lang w:val="en-US"/>
        </w:rPr>
        <w:t>C</w:t>
      </w:r>
      <w:r>
        <w:rPr>
          <w:lang w:val="el-GR"/>
        </w:rPr>
        <w:t xml:space="preserve"> και </w:t>
      </w:r>
      <w:r>
        <w:rPr>
          <w:lang w:val="en-US"/>
        </w:rPr>
        <w:t>Objective</w:t>
      </w:r>
      <w:r>
        <w:rPr>
          <w:lang w:val="el-GR"/>
        </w:rPr>
        <w:t xml:space="preserve"> </w:t>
      </w:r>
      <w:r>
        <w:rPr>
          <w:lang w:val="en-US"/>
        </w:rPr>
        <w:t>C</w:t>
      </w:r>
      <w:r>
        <w:rPr>
          <w:lang w:val="el-GR"/>
        </w:rPr>
        <w:t xml:space="preserve">. Σκοπός η ομαλή λειτουργία βασικών υπηρεσιών του συστήματος, όπως οι επαφές, δικτυακές ιδιότητες, διαχείριση δεδομένων, ημερολόγια, </w:t>
      </w:r>
      <w:r>
        <w:rPr>
          <w:lang w:val="en-US"/>
        </w:rPr>
        <w:t>GPS</w:t>
      </w:r>
      <w:r>
        <w:rPr>
          <w:lang w:val="el-GR"/>
        </w:rPr>
        <w:t xml:space="preserve"> κτλ </w:t>
      </w: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rPr>
          <w:lang w:val="el-GR"/>
        </w:rPr>
      </w:pPr>
    </w:p>
    <w:p>
      <w:pPr>
        <w:pStyle w:val="ListParagraph"/>
        <w:numPr>
          <w:ilvl w:val="0"/>
          <w:numId w:val="12"/>
        </w:numPr>
        <w:rPr>
          <w:lang w:val="el-GR"/>
        </w:rPr>
      </w:pPr>
      <w:r>
        <w:rPr>
          <w:lang w:val="en-US"/>
        </w:rPr>
        <w:t>Core OS</w:t>
      </w:r>
    </w:p>
    <w:p>
      <w:pPr>
        <w:pStyle w:val="ListParagraph"/>
        <w:rPr>
          <w:lang w:val="el-GR"/>
        </w:rPr>
      </w:pPr>
      <w:r>
        <w:rPr>
          <w:lang w:val="el-GR"/>
        </w:rPr>
        <w:t xml:space="preserve">Ο πυρήνας του λειτουργικού συστήματος, περιλαμβάνει βοηθητικά </w:t>
      </w:r>
      <w:r>
        <w:rPr>
          <w:lang w:val="en-US"/>
        </w:rPr>
        <w:t>frameworks</w:t>
      </w:r>
      <w:r>
        <w:rPr>
          <w:lang w:val="el-GR"/>
        </w:rPr>
        <w:t xml:space="preserve"> διαχείρισης των νημάτων του συστήματος, της μνήμης, </w:t>
      </w:r>
      <w:r>
        <w:rPr>
          <w:lang w:val="en-US"/>
        </w:rPr>
        <w:t>sockets</w:t>
      </w:r>
      <w:r>
        <w:rPr>
          <w:lang w:val="el-GR"/>
        </w:rPr>
        <w:t xml:space="preserve">, </w:t>
      </w:r>
      <w:r>
        <w:rPr>
          <w:lang w:val="en-US"/>
        </w:rPr>
        <w:t>IO</w:t>
      </w:r>
      <w:r>
        <w:rPr>
          <w:lang w:val="el-GR"/>
        </w:rPr>
        <w:t xml:space="preserve">, </w:t>
      </w:r>
      <w:r>
        <w:rPr>
          <w:lang w:val="en-US"/>
        </w:rPr>
        <w:t>DNS</w:t>
      </w:r>
      <w:r>
        <w:rPr>
          <w:lang w:val="el-GR"/>
        </w:rPr>
        <w:t xml:space="preserve">, </w:t>
      </w:r>
      <w:r>
        <w:rPr>
          <w:lang w:val="en-US"/>
        </w:rPr>
        <w:t>bluetooth</w:t>
      </w:r>
      <w:r>
        <w:rPr>
          <w:lang w:val="el-GR"/>
        </w:rPr>
        <w:t xml:space="preserve"> και ρουτίνες για την ασφάλεια του.</w:t>
      </w:r>
    </w:p>
    <w:p>
      <w:pPr>
        <w:ind w:left="360"/>
        <w:rPr>
          <w:lang w:val="el-GR"/>
        </w:rPr>
      </w:pPr>
    </w:p>
    <w:p>
      <w:pPr>
        <w:ind w:left="360"/>
        <w:rPr>
          <w:lang w:val="el-GR"/>
        </w:rPr>
      </w:pPr>
    </w:p>
    <w:p>
      <w:pPr>
        <w:ind w:left="360"/>
        <w:rPr>
          <w:lang w:val="el-GR"/>
        </w:rPr>
      </w:pPr>
    </w:p>
    <w:p>
      <w:pPr>
        <w:rPr>
          <w:lang w:val="el-GR"/>
        </w:rPr>
      </w:pPr>
    </w:p>
    <w:p>
      <w:pPr>
        <w:rPr>
          <w:lang w:val="el-GR"/>
        </w:rPr>
      </w:pP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hyperlink r:id="rId34" w:history="1">
        <w:r>
          <w:rPr>
            <w:rStyle w:val="Hyperlink"/>
            <w:lang w:val="el-GR"/>
          </w:rPr>
          <w:t>https://www.researchgate.net/publication/321496429_A_Comparative_Study_between_Applications_Developed_for_Android_and_iOS</w:t>
        </w:r>
      </w:hyperlink>
    </w:p>
    <w:p>
      <w:pPr>
        <w:rPr>
          <w:lang w:val="el-GR"/>
        </w:rPr>
      </w:pPr>
    </w:p>
    <w:p>
      <w:pPr>
        <w:rPr>
          <w:lang w:val="el-GR"/>
        </w:rPr>
      </w:pPr>
      <w:r>
        <w:rPr>
          <w:lang w:val="el-GR"/>
        </w:rPr>
        <w:br w:type="page"/>
      </w:r>
    </w:p>
    <w:p>
      <w:pPr>
        <w:rPr>
          <w:lang w:val="el-GR"/>
        </w:rPr>
      </w:pPr>
    </w:p>
    <w:p>
      <w:pPr>
        <w:rPr>
          <w:lang w:val="el-GR"/>
        </w:rPr>
      </w:pPr>
    </w:p>
    <w:p>
      <w:pPr>
        <w:rPr>
          <w:lang w:val="el-GR"/>
        </w:rPr>
      </w:pPr>
    </w:p>
    <w:p>
      <w:pPr>
        <w:pStyle w:val="Heading1"/>
      </w:pPr>
      <w:r>
        <w:t>Κεφάλαιο 3</w:t>
      </w:r>
    </w:p>
    <w:p>
      <w:pPr>
        <w:rPr>
          <w:lang w:val="el-GR"/>
        </w:rPr>
      </w:pPr>
    </w:p>
    <w:p>
      <w:pPr>
        <w:pStyle w:val="Title"/>
        <w:rPr>
          <w:sz w:val="40"/>
          <w:szCs w:val="40"/>
        </w:rPr>
      </w:pPr>
      <w:r>
        <w:rPr>
          <w:sz w:val="40"/>
          <w:szCs w:val="40"/>
        </w:rPr>
        <w:t>Μηχανική Μάθηση και Νευρωνικά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ListParagraph"/>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ListParagraph"/>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r>
        <w:rPr>
          <w:rFonts w:ascii="Arial" w:hAnsi="Arial" w:cs="Arial"/>
          <w:sz w:val="22"/>
          <w:szCs w:val="22"/>
          <w:lang w:val="en-US"/>
        </w:rPr>
        <w:t>Hebbs</w:t>
      </w:r>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 [].</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ταξινομητής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πολυστρωματικά νευρωνικά δίκτυα (</w:t>
      </w:r>
      <w:r>
        <w:rPr>
          <w:rFonts w:ascii="Arial" w:hAnsi="Arial" w:cs="Arial"/>
          <w:sz w:val="22"/>
          <w:szCs w:val="22"/>
          <w:lang w:val="en-US"/>
        </w:rPr>
        <w:t>multilayer</w:t>
      </w:r>
      <w:r>
        <w:rPr>
          <w:rFonts w:ascii="Arial" w:hAnsi="Arial" w:cs="Arial"/>
          <w:sz w:val="22"/>
          <w:szCs w:val="22"/>
          <w:lang w:val="el-GR"/>
        </w:rPr>
        <w:t xml:space="preserve"> </w:t>
      </w:r>
      <w:r>
        <w:rPr>
          <w:rFonts w:ascii="Arial" w:hAnsi="Arial" w:cs="Arial"/>
          <w:sz w:val="22"/>
          <w:szCs w:val="22"/>
          <w:lang w:val="en-US"/>
        </w:rPr>
        <w:t>perceptrons</w:t>
      </w:r>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w:t>
      </w:r>
      <w:r>
        <w:rPr>
          <w:rFonts w:ascii="Arial" w:hAnsi="Arial" w:cs="Arial"/>
          <w:sz w:val="22"/>
          <w:szCs w:val="22"/>
          <w:lang w:val="el-GR"/>
        </w:rPr>
        <w:lastRenderedPageBreak/>
        <w:t xml:space="preserve">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στη πράξη, με πιο απτό παράδειγμα τα βαθιά συνελικτικά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Μηχανική Μάθηση</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Neighbours,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Kohonen’s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Αξίζει να σημειωθεί ότι τα πολυστρωματικά νευρωνικά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εφαρμόζονται επί το πλείστον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t>Συνελικτικά Νευρωνικά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τις τελευταίες δύο δεκαετίες οδήγησαν στην επικράτηση των συνελικτικών νευρωνικών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w:t>
      </w:r>
      <w:r>
        <w:rPr>
          <w:lang w:val="en-US"/>
        </w:rPr>
        <w:t>CNNs</w:t>
      </w:r>
      <w:r>
        <w:rPr>
          <w:lang w:val="el-GR"/>
        </w:rPr>
        <w:t xml:space="preserve"> χρησιμοποιούνται κυρίως για: </w:t>
      </w:r>
    </w:p>
    <w:p>
      <w:pPr>
        <w:pStyle w:val="ListParagraph"/>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ListParagraph"/>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ListParagraph"/>
        <w:numPr>
          <w:ilvl w:val="0"/>
          <w:numId w:val="5"/>
        </w:numPr>
        <w:rPr>
          <w:lang w:val="el-GR"/>
        </w:rPr>
      </w:pPr>
      <w:r>
        <w:rPr>
          <w:lang w:val="el-GR"/>
        </w:rPr>
        <w:lastRenderedPageBreak/>
        <w:t>αναγνώριση προσώπου (</w:t>
      </w:r>
      <w:r>
        <w:rPr>
          <w:lang w:val="en-US"/>
        </w:rPr>
        <w:t>Face</w:t>
      </w:r>
      <w:r>
        <w:rPr>
          <w:lang w:val="el-GR"/>
        </w:rPr>
        <w:t xml:space="preserve"> </w:t>
      </w:r>
      <w:r>
        <w:rPr>
          <w:lang w:val="en-US"/>
        </w:rPr>
        <w:t>recognition</w:t>
      </w:r>
      <w:r>
        <w:rPr>
          <w:lang w:val="el-GR"/>
        </w:rPr>
        <w:t>)</w:t>
      </w:r>
    </w:p>
    <w:p>
      <w:pPr>
        <w:pStyle w:val="ListParagraph"/>
        <w:numPr>
          <w:ilvl w:val="0"/>
          <w:numId w:val="5"/>
        </w:numPr>
        <w:rPr>
          <w:lang w:val="el-GR"/>
        </w:rPr>
      </w:pPr>
      <w:r>
        <w:rPr>
          <w:lang w:val="el-GR"/>
        </w:rPr>
        <w:t>κατηγοριοποίηση εικόνων (</w:t>
      </w:r>
      <w:r>
        <w:rPr>
          <w:lang w:val="en-US"/>
        </w:rPr>
        <w:t>Image classification)</w:t>
      </w:r>
    </w:p>
    <w:p>
      <w:pPr>
        <w:pStyle w:val="ListParagraph"/>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ListParagraph"/>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pPr>
                              <w:rPr>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59EC3"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14:paraId="0BB53E34" w14:textId="77777777" w:rsidR="00134685" w:rsidRDefault="00621654">
                      <w:pPr>
                        <w:rPr>
                          <w:lang w:val="el-GR"/>
                        </w:rPr>
                      </w:pPr>
                      <w:r>
                        <w:rPr>
                          <w:lang w:val="el-GR"/>
                        </w:rPr>
                        <w:t>Νευρωνικό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Νευρωνικό δίκτυο στο οποίο η πληροφορία διαδίδεται από την είσοδο προς την έξοδο. Δεν </w:t>
                      </w:r>
                      <w:r>
                        <w:rPr>
                          <w:lang w:val="el-GR"/>
                        </w:rPr>
                        <w:t xml:space="preserve">εμπεριέχονται βρόγχοι ανάδρασης ( </w:t>
                      </w:r>
                      <w:r>
                        <w:rPr>
                          <w:lang w:val="en-US"/>
                        </w:rPr>
                        <w:t>feedback</w:t>
                      </w:r>
                      <w:r>
                        <w:rPr>
                          <w:lang w:val="el-GR"/>
                        </w:rPr>
                        <w:t xml:space="preserve"> </w:t>
                      </w:r>
                      <w:r>
                        <w:rPr>
                          <w:lang w:val="en-US"/>
                        </w:rPr>
                        <w:t>loops</w:t>
                      </w:r>
                      <w:r>
                        <w:rPr>
                          <w:lang w:val="el-GR"/>
                        </w:rPr>
                        <w:t>).</w:t>
                      </w:r>
                    </w:p>
                    <w:p w14:paraId="43200AF6" w14:textId="77777777" w:rsidR="00134685" w:rsidRPr="004452F9" w:rsidRDefault="00134685">
                      <w:pPr>
                        <w:rPr>
                          <w:lang w:val="el-GR"/>
                        </w:rPr>
                      </w:pPr>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36" w:history="1">
        <w:r>
          <w:rPr>
            <w:rStyle w:val="Hyperlink"/>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6AED15"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14:paraId="2D87C70F" w14:textId="77777777" w:rsidR="00134685" w:rsidRDefault="00621654">
                      <w:pPr>
                        <w:rPr>
                          <w:lang w:val="el-GR"/>
                        </w:rPr>
                      </w:pPr>
                      <w:r>
                        <w:rPr>
                          <w:lang w:val="el-GR"/>
                        </w:rPr>
                        <w:t>Το Συνελικτικό Νευρωνικό Δίκτυο (</w:t>
                      </w:r>
                      <w:r>
                        <w:rPr>
                          <w:lang w:val="en-US"/>
                        </w:rPr>
                        <w:t>CNN</w:t>
                      </w:r>
                      <w:r>
                        <w:rPr>
                          <w:lang w:val="el-GR"/>
                        </w:rPr>
                        <w:t>) αποτελεί ειδική βαριάντα νευρωνικού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 xml:space="preserve">Η αρχιτεκτονική του </w:t>
      </w:r>
      <w:r>
        <w:rPr>
          <w:lang w:val="en-US"/>
        </w:rPr>
        <w:t>CNN</w:t>
      </w:r>
      <w:r>
        <w:rPr>
          <w:lang w:val="el-GR"/>
        </w:rPr>
        <w:t xml:space="preserve"> συντίθενται από τρία είδη επιπέδων:</w:t>
      </w:r>
    </w:p>
    <w:p>
      <w:pPr>
        <w:pStyle w:val="ListParagraph"/>
        <w:numPr>
          <w:ilvl w:val="0"/>
          <w:numId w:val="6"/>
        </w:numPr>
        <w:rPr>
          <w:lang w:val="el-GR"/>
        </w:rPr>
      </w:pPr>
      <w:r>
        <w:rPr>
          <w:lang w:val="el-GR"/>
        </w:rPr>
        <w:t>συνελικτικό επίπεδο (</w:t>
      </w:r>
      <w:r>
        <w:rPr>
          <w:lang w:val="en-US"/>
        </w:rPr>
        <w:t>convolutional layer)</w:t>
      </w:r>
    </w:p>
    <w:p>
      <w:pPr>
        <w:pStyle w:val="ListParagraph"/>
        <w:numPr>
          <w:ilvl w:val="0"/>
          <w:numId w:val="6"/>
        </w:numPr>
        <w:rPr>
          <w:lang w:val="el-GR"/>
        </w:rPr>
      </w:pPr>
      <w:r>
        <w:rPr>
          <w:lang w:val="en-US"/>
        </w:rPr>
        <w:t>pooling layer</w:t>
      </w:r>
    </w:p>
    <w:p>
      <w:pPr>
        <w:pStyle w:val="ListParagraph"/>
        <w:numPr>
          <w:ilvl w:val="0"/>
          <w:numId w:val="6"/>
        </w:numPr>
        <w:rPr>
          <w:lang w:val="el-GR"/>
        </w:rPr>
      </w:pPr>
      <w:r>
        <w:rPr>
          <w:lang w:val="en-US"/>
        </w:rPr>
        <w:t>fully connected</w:t>
      </w:r>
    </w:p>
    <w:p>
      <w:pPr>
        <w:rPr>
          <w:lang w:val="el-GR"/>
        </w:rPr>
      </w:pPr>
    </w:p>
    <w:p>
      <w:pPr>
        <w:rPr>
          <w:u w:val="single"/>
          <w:lang w:val="el-GR"/>
        </w:rPr>
      </w:pPr>
      <w:r>
        <w:rPr>
          <w:u w:val="single"/>
          <w:lang w:val="el-GR"/>
        </w:rPr>
        <w:t>Συνελικτικό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που εφαρμόζονται συνελικτικά στην αρχική εικόνα εξάγοντας τα ζητούμενα χαρακτηριστικά της. Ειδικότερα, οι πυρήνες είναι μήτρες (</w:t>
      </w:r>
      <w:r>
        <w:rPr>
          <w:lang w:val="en-US"/>
        </w:rPr>
        <w:t>matrices</w:t>
      </w:r>
      <w:r>
        <w:rPr>
          <w:lang w:val="el-GR"/>
        </w:rPr>
        <w:t>)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χαρ/κα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Σκοπός είναι η εύρεση των βέλτιστων παραμέτρων-βαρών αυτών των φίλτρων, το οποίο επιτυγχάνεται μέσω της εκπαίδευσης του νευρωνικού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Συνήθως παρεμβάλλονται μεταξύ δύο διαδοχικών συνελικτικών επιπέδων και η λειτουργία τους είναι η μείωση των παραμέτρων του συνελικτικού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Τοποθετούνται κυρίως στα τελευταία επίπεδα του νευρωνικού,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3.5   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εδώ και δεκαετίες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noProof/>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t>(a) Kinematic or 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t xml:space="preserve">(b) Planar or contour-based models </w:t>
      </w:r>
      <w:r>
        <w:rPr>
          <w:lang w:val="el-GR"/>
        </w:rPr>
        <w:t>για</w:t>
      </w:r>
      <w:r>
        <w:rPr>
          <w:lang w:val="en-US"/>
        </w:rPr>
        <w:t xml:space="preserve"> 2D</w:t>
      </w:r>
      <w:r>
        <w:t xml:space="preserve"> </w:t>
      </w:r>
      <w:r>
        <w:rPr>
          <w:lang w:val="el-GR"/>
        </w:rPr>
        <w:t>εικόνα</w:t>
      </w:r>
      <w:r>
        <w:br/>
        <w:t xml:space="preserve">(c) Volumetric or volume-based models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συνελικτικά νευρωνικά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r>
        <w:rPr>
          <w:lang w:val="en-US"/>
        </w:rPr>
        <w:t>VideoPose</w:t>
      </w:r>
      <w:r>
        <w:rPr>
          <w:lang w:val="el-GR"/>
        </w:rPr>
        <w:t>3</w:t>
      </w:r>
      <w:r>
        <w:rPr>
          <w:lang w:val="en-US"/>
        </w:rPr>
        <w:t>D</w:t>
      </w:r>
      <w:r>
        <w:rPr>
          <w:lang w:val="el-GR"/>
        </w:rPr>
        <w:t xml:space="preserve"> [] , </w:t>
      </w:r>
      <w:r>
        <w:rPr>
          <w:lang w:val="en-US"/>
        </w:rPr>
        <w:t>BlazePose</w:t>
      </w:r>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Πιθανοτικοί αλγόριθμοι γράφων που αποτυπώνουν τις εξαρτήσεις μεταξύ των αρθρώσεων</w:t>
      </w:r>
    </w:p>
    <w:p>
      <w:pPr>
        <w:rPr>
          <w:lang w:val="el-GR"/>
        </w:rPr>
      </w:pPr>
      <w:r>
        <w:rPr>
          <w:lang w:val="el-GR"/>
        </w:rPr>
        <w:t>- Βαθιά συνελικτικά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δενδρικών αλγορίθμων [143,164,174,196] και χρήση </w:t>
      </w:r>
      <w:r>
        <w:rPr>
          <w:lang w:val="en-US"/>
        </w:rPr>
        <w:t>Pictorial</w:t>
      </w:r>
      <w:r>
        <w:rPr>
          <w:lang w:val="el-GR"/>
        </w:rPr>
        <w:t xml:space="preserve"> </w:t>
      </w:r>
      <w:r>
        <w:rPr>
          <w:lang w:val="en-US"/>
        </w:rPr>
        <w:t>Structures</w:t>
      </w:r>
      <w:r>
        <w:rPr>
          <w:lang w:val="el-GR"/>
        </w:rPr>
        <w:t xml:space="preserve"> (</w:t>
      </w:r>
      <w:r>
        <w:t>Fischler</w:t>
      </w:r>
      <w:r>
        <w:rPr>
          <w:lang w:val="el-GR"/>
        </w:rPr>
        <w:t xml:space="preserve"> </w:t>
      </w:r>
      <w:r>
        <w:t>and</w:t>
      </w:r>
      <w:r>
        <w:rPr>
          <w:lang w:val="el-GR"/>
        </w:rPr>
        <w:t xml:space="preserve"> </w:t>
      </w:r>
      <w:r>
        <w:t>Elschlager</w:t>
      </w:r>
      <w:r>
        <w:rPr>
          <w:lang w:val="el-GR"/>
        </w:rPr>
        <w:t>, 1973).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r>
        <w:rPr>
          <w:color w:val="060913"/>
          <w:spacing w:val="-6"/>
          <w:shd w:val="clear" w:color="auto" w:fill="FFFFFF"/>
          <w:lang w:val="en-US"/>
        </w:rPr>
        <w:t>DeepPose</w:t>
      </w:r>
      <w:r>
        <w:rPr>
          <w:color w:val="060913"/>
          <w:spacing w:val="-6"/>
          <w:shd w:val="clear" w:color="auto" w:fill="FFFFFF"/>
          <w:lang w:val="el-GR"/>
        </w:rPr>
        <w:t xml:space="preserve"> [] το 2014, επικράτησαν τα βαθιά συνελικτικά δίκτυα με δύο κυρίαρχες αρχιτεκτονικές εκπαίδευσης:</w:t>
      </w:r>
      <w:r>
        <w:rPr>
          <w:color w:val="060913"/>
          <w:spacing w:val="-6"/>
          <w:shd w:val="clear" w:color="auto" w:fill="FFFFFF"/>
          <w:lang w:val="el-GR"/>
        </w:rPr>
        <w:br/>
        <w:t>- Παλινδρόμισης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υπο-στιγμιότυπα της εικόνας εξόδου ανατροφοδοτούνται στην είσοδο ώστε να αυξηθεί η ακρίβεια. </w:t>
      </w:r>
      <w:r>
        <w:rPr>
          <w:color w:val="060913"/>
          <w:spacing w:val="-6"/>
          <w:shd w:val="clear" w:color="auto" w:fill="FFFFFF"/>
          <w:lang w:val="el-GR"/>
        </w:rPr>
        <w:br/>
        <w:t>- Εστιασμού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TableGrid"/>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shd w:val="clear" w:color="auto" w:fill="C5E0B3" w:themeFill="accent6" w:themeFillTint="66"/>
          </w:tcPr>
          <w:p>
            <w:pPr>
              <w:rPr>
                <w:lang w:val="en-US"/>
              </w:rPr>
            </w:pPr>
            <w:r>
              <w:rPr>
                <w:lang w:val="en-US"/>
              </w:rPr>
              <w:t>OpenPose</w:t>
            </w:r>
          </w:p>
        </w:tc>
        <w:tc>
          <w:tcPr>
            <w:tcW w:w="3087" w:type="dxa"/>
            <w:shd w:val="clear" w:color="auto" w:fill="C5E0B3" w:themeFill="accent6" w:themeFillTint="66"/>
          </w:tcPr>
          <w:p>
            <w:pPr>
              <w:rPr>
                <w:lang w:val="en-US"/>
              </w:rPr>
            </w:pPr>
            <w:r>
              <w:rPr>
                <w:lang w:val="en-US"/>
              </w:rPr>
              <w:t>Multi-person</w:t>
            </w:r>
          </w:p>
        </w:tc>
        <w:tc>
          <w:tcPr>
            <w:tcW w:w="2683" w:type="dxa"/>
            <w:shd w:val="clear" w:color="auto" w:fill="C5E0B3" w:themeFill="accent6" w:themeFillTint="66"/>
          </w:tcPr>
          <w:p>
            <w:pPr>
              <w:rPr>
                <w:lang w:val="en-US"/>
              </w:rPr>
            </w:pPr>
            <w:r>
              <w:rPr>
                <w:lang w:val="en-US"/>
              </w:rPr>
              <w:t>Lightweight</w:t>
            </w:r>
          </w:p>
        </w:tc>
      </w:tr>
      <w:tr>
        <w:tc>
          <w:tcPr>
            <w:tcW w:w="3120" w:type="dxa"/>
            <w:shd w:val="clear" w:color="auto" w:fill="C5E0B3" w:themeFill="accent6" w:themeFillTint="66"/>
          </w:tcPr>
          <w:p>
            <w:pPr>
              <w:rPr>
                <w:lang w:val="en-US"/>
              </w:rPr>
            </w:pPr>
            <w:r>
              <w:rPr>
                <w:lang w:val="en-US"/>
              </w:rPr>
              <w:t>MoveNet</w:t>
            </w:r>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r>
              <w:rPr>
                <w:lang w:val="en-US"/>
              </w:rPr>
              <w:t>Ligthning / Thunder</w:t>
            </w:r>
          </w:p>
        </w:tc>
      </w:tr>
      <w:tr>
        <w:tc>
          <w:tcPr>
            <w:tcW w:w="3120" w:type="dxa"/>
            <w:shd w:val="clear" w:color="auto" w:fill="C5E0B3" w:themeFill="accent6" w:themeFillTint="66"/>
          </w:tcPr>
          <w:p>
            <w:pPr>
              <w:rPr>
                <w:lang w:val="en-US"/>
              </w:rPr>
            </w:pPr>
            <w:r>
              <w:rPr>
                <w:lang w:val="en-US"/>
              </w:rPr>
              <w:t>PoseNet</w:t>
            </w:r>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ResNet50/MobileNetV1</w:t>
            </w:r>
          </w:p>
        </w:tc>
      </w:tr>
      <w:tr>
        <w:tc>
          <w:tcPr>
            <w:tcW w:w="3120" w:type="dxa"/>
            <w:shd w:val="clear" w:color="auto" w:fill="C5E0B3" w:themeFill="accent6" w:themeFillTint="66"/>
          </w:tcPr>
          <w:p>
            <w:pPr>
              <w:rPr>
                <w:lang w:val="en-US"/>
              </w:rPr>
            </w:pPr>
            <w:r>
              <w:rPr>
                <w:lang w:val="en-US"/>
              </w:rPr>
              <w:t>DensePose</w:t>
            </w:r>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r>
              <w:rPr>
                <w:lang w:val="en-US"/>
              </w:rPr>
              <w:t>AlphaPose (RMPE)</w:t>
            </w:r>
          </w:p>
        </w:tc>
        <w:tc>
          <w:tcPr>
            <w:tcW w:w="3087" w:type="dxa"/>
            <w:shd w:val="clear" w:color="auto" w:fill="C5E0B3" w:themeFill="accent6" w:themeFillTint="66"/>
          </w:tcPr>
          <w:p>
            <w:pPr>
              <w:rPr>
                <w:lang w:val="en-US"/>
              </w:rPr>
            </w:pPr>
            <w:r>
              <w:rPr>
                <w:lang w:val="en-US"/>
              </w:rPr>
              <w:t>Single/ 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C5E0B3" w:themeFill="accent6" w:themeFillTint="66"/>
          </w:tcPr>
          <w:p>
            <w:pPr>
              <w:rPr>
                <w:lang w:val="en-US"/>
              </w:rPr>
            </w:pPr>
            <w:r>
              <w:rPr>
                <w:lang w:val="en-US"/>
              </w:rPr>
              <w:t xml:space="preserve">BlazePose GHUM </w:t>
            </w:r>
          </w:p>
        </w:tc>
        <w:tc>
          <w:tcPr>
            <w:tcW w:w="3087" w:type="dxa"/>
            <w:shd w:val="clear" w:color="auto" w:fill="C5E0B3" w:themeFill="accent6" w:themeFillTint="66"/>
          </w:tcPr>
          <w:p>
            <w:pPr>
              <w:rPr>
                <w:lang w:val="en-US"/>
              </w:rPr>
            </w:pPr>
            <w:r>
              <w:rPr>
                <w:lang w:val="en-US"/>
              </w:rPr>
              <w:t>Single</w:t>
            </w:r>
          </w:p>
        </w:tc>
        <w:tc>
          <w:tcPr>
            <w:tcW w:w="2683" w:type="dxa"/>
            <w:shd w:val="clear" w:color="auto" w:fill="C5E0B3" w:themeFill="accent6" w:themeFillTint="66"/>
          </w:tcPr>
          <w:p>
            <w:pPr>
              <w:rPr>
                <w:lang w:val="en-US"/>
              </w:rPr>
            </w:pPr>
            <w:r>
              <w:rPr>
                <w:lang w:val="en-US"/>
              </w:rPr>
              <w:t>Heavy /Full /Light</w:t>
            </w:r>
          </w:p>
        </w:tc>
      </w:tr>
      <w:tr>
        <w:tc>
          <w:tcPr>
            <w:tcW w:w="3120" w:type="dxa"/>
            <w:shd w:val="clear" w:color="auto" w:fill="C5E0B3" w:themeFill="accent6" w:themeFillTint="66"/>
          </w:tcPr>
          <w:p>
            <w:pPr>
              <w:rPr>
                <w:lang w:val="en-US"/>
              </w:rPr>
            </w:pPr>
            <w:r>
              <w:rPr>
                <w:lang w:val="en-US"/>
              </w:rPr>
              <w:t>DCPose</w:t>
            </w:r>
          </w:p>
        </w:tc>
        <w:tc>
          <w:tcPr>
            <w:tcW w:w="3087" w:type="dxa"/>
            <w:shd w:val="clear" w:color="auto" w:fill="C5E0B3" w:themeFill="accent6" w:themeFillTint="66"/>
          </w:tcPr>
          <w:p>
            <w:pPr>
              <w:rPr>
                <w:lang w:val="en-US"/>
              </w:rPr>
            </w:pPr>
            <w:r>
              <w:rPr>
                <w:lang w:val="en-US"/>
              </w:rPr>
              <w:t>Single/Multi-person</w:t>
            </w:r>
          </w:p>
        </w:tc>
        <w:tc>
          <w:tcPr>
            <w:tcW w:w="2683" w:type="dxa"/>
            <w:shd w:val="clear" w:color="auto" w:fill="C5E0B3" w:themeFill="accent6" w:themeFillTint="66"/>
          </w:tcPr>
          <w:p>
            <w:pPr>
              <w:rPr>
                <w:lang w:val="en-US"/>
              </w:rPr>
            </w:pPr>
            <w:r>
              <w:rPr>
                <w:lang w:val="en-US"/>
              </w:rPr>
              <w:t>-</w:t>
            </w:r>
          </w:p>
        </w:tc>
      </w:tr>
      <w:tr>
        <w:tc>
          <w:tcPr>
            <w:tcW w:w="3120" w:type="dxa"/>
            <w:shd w:val="clear" w:color="auto" w:fill="FFE599" w:themeFill="accent4" w:themeFillTint="66"/>
          </w:tcPr>
          <w:p>
            <w:pPr>
              <w:rPr>
                <w:lang w:val="en-US"/>
              </w:rPr>
            </w:pPr>
            <w:r>
              <w:rPr>
                <w:lang w:val="en-US"/>
              </w:rPr>
              <w:t>TransPose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r>
              <w:rPr>
                <w:lang w:val="en-US"/>
              </w:rPr>
              <w:t>DeepPose (arch)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w:t>
            </w:r>
          </w:p>
        </w:tc>
      </w:tr>
      <w:tr>
        <w:tc>
          <w:tcPr>
            <w:tcW w:w="3120" w:type="dxa"/>
            <w:shd w:val="clear" w:color="auto" w:fill="FFE599" w:themeFill="accent4" w:themeFillTint="66"/>
          </w:tcPr>
          <w:p>
            <w:pPr>
              <w:rPr>
                <w:lang w:val="en-US"/>
              </w:rPr>
            </w:pPr>
            <w:proofErr w:type="gramStart"/>
            <w:r>
              <w:rPr>
                <w:lang w:val="en-US"/>
              </w:rPr>
              <w:t>HRNet  (</w:t>
            </w:r>
            <w:proofErr w:type="gramEnd"/>
            <w:r>
              <w:rPr>
                <w:lang w:val="en-US"/>
              </w:rPr>
              <w:t>arch)</w:t>
            </w:r>
          </w:p>
        </w:tc>
        <w:tc>
          <w:tcPr>
            <w:tcW w:w="3087" w:type="dxa"/>
            <w:shd w:val="clear" w:color="auto" w:fill="FFE599" w:themeFill="accent4" w:themeFillTint="66"/>
          </w:tcPr>
          <w:p>
            <w:pPr>
              <w:rPr>
                <w:lang w:val="en-US"/>
              </w:rPr>
            </w:pPr>
            <w:r>
              <w:rPr>
                <w:lang w:val="en-US"/>
              </w:rPr>
              <w:t>Single</w:t>
            </w:r>
          </w:p>
        </w:tc>
        <w:tc>
          <w:tcPr>
            <w:tcW w:w="2683" w:type="dxa"/>
            <w:shd w:val="clear" w:color="auto" w:fill="FFE599" w:themeFill="accent4" w:themeFillTint="66"/>
          </w:tcPr>
          <w:p>
            <w:pPr>
              <w:rPr>
                <w:lang w:val="en-US"/>
              </w:rPr>
            </w:pPr>
            <w:r>
              <w:rPr>
                <w:lang w:val="en-US"/>
              </w:rPr>
              <w:t xml:space="preserve">HigherHRNet / </w:t>
            </w:r>
            <w:r>
              <w:rPr>
                <w:lang w:val="en-US"/>
              </w:rPr>
              <w:br/>
              <w:t>HigherHRNet+</w:t>
            </w:r>
          </w:p>
        </w:tc>
      </w:tr>
      <w:tr>
        <w:tc>
          <w:tcPr>
            <w:tcW w:w="3120" w:type="dxa"/>
            <w:shd w:val="clear" w:color="auto" w:fill="FFE599" w:themeFill="accent4" w:themeFillTint="66"/>
          </w:tcPr>
          <w:p>
            <w:pPr>
              <w:rPr>
                <w:lang w:val="en-US"/>
              </w:rPr>
            </w:pPr>
            <w:r>
              <w:rPr>
                <w:lang w:val="en-US"/>
              </w:rPr>
              <w:t>DeepCut (arch)</w:t>
            </w:r>
          </w:p>
        </w:tc>
        <w:tc>
          <w:tcPr>
            <w:tcW w:w="3087" w:type="dxa"/>
            <w:shd w:val="clear" w:color="auto" w:fill="FFE599" w:themeFill="accent4" w:themeFillTint="66"/>
          </w:tcPr>
          <w:p>
            <w:pPr>
              <w:rPr>
                <w:lang w:val="en-US"/>
              </w:rPr>
            </w:pPr>
            <w:r>
              <w:rPr>
                <w:lang w:val="en-US"/>
              </w:rPr>
              <w:t>Multi-person</w:t>
            </w:r>
          </w:p>
        </w:tc>
        <w:tc>
          <w:tcPr>
            <w:tcW w:w="2683" w:type="dxa"/>
            <w:shd w:val="clear" w:color="auto" w:fill="FFE599" w:themeFill="accent4" w:themeFillTint="66"/>
          </w:tcPr>
          <w:p>
            <w:pPr>
              <w:rPr>
                <w:lang w:val="en-US"/>
              </w:rPr>
            </w:pPr>
            <w:r>
              <w:rPr>
                <w:lang w:val="en-US"/>
              </w:rPr>
              <w:t>-</w:t>
            </w:r>
          </w:p>
        </w:tc>
      </w:tr>
    </w:tbl>
    <w:p>
      <w:pPr>
        <w:rPr>
          <w:lang w:val="en-US"/>
        </w:rPr>
      </w:pPr>
    </w:p>
    <w:p>
      <w:hyperlink r:id="rId43" w:history="1">
        <w:r>
          <w:rPr>
            <w:rStyle w:val="Hyperlink"/>
          </w:rPr>
          <w:t>OpenPose: Main Page (cmu-perceptual-computing-lab.github.io)</w:t>
        </w:r>
      </w:hyperlink>
    </w:p>
    <w:p>
      <w:hyperlink r:id="rId44" w:history="1">
        <w:r>
          <w:rPr>
            <w:rStyle w:val="Hyperlink"/>
          </w:rPr>
          <w:t>DensePose</w:t>
        </w:r>
      </w:hyperlink>
      <w:r>
        <w:t>.org</w:t>
      </w:r>
    </w:p>
    <w:p>
      <w:hyperlink r:id="rId45" w:history="1">
        <w:r>
          <w:rPr>
            <w:rStyle w:val="Hyperlink"/>
          </w:rPr>
          <w:t>Alphapose - Real-Time and Accurate Full-Body Multi-Person Pose Estimation&amp;Tracking System - (AlphaPose) (opensourcelibs.com)</w:t>
        </w:r>
      </w:hyperlink>
    </w:p>
    <w:p/>
    <w:p>
      <w:hyperlink r:id="rId46" w:history="1">
        <w:r>
          <w:rPr>
            <w:rStyle w:val="Hyperlink"/>
          </w:rPr>
          <w:t>GitHub - Pose-Group/DCPose: This is an official implementation of our CVPR 2021 paper "Deep Dual Consecutive Network for Human Pose Estimation" (https://openaccess.thecvf.com/content/CVPR2021/papers/Liu_Deep_Dual_Consecutive_Network_for_Human_Pose_Estimation_CVPR_2021_paper.pdf)</w:t>
        </w:r>
      </w:hyperlink>
    </w:p>
    <w:p/>
    <w:p>
      <w:hyperlink r:id="rId47" w:anchor="personpose-detection-model-blazepose-detector" w:history="1">
        <w:r>
          <w:rPr>
            <w:rStyle w:val="Hyperlink"/>
          </w:rPr>
          <w:t>Pose - mediapipe (google.github.io)</w:t>
        </w:r>
      </w:hyperlink>
    </w:p>
    <w:p/>
    <w:p>
      <w:pPr>
        <w:rPr>
          <w:lang w:val="en-US"/>
        </w:rPr>
      </w:pPr>
      <w:r>
        <w:t xml:space="preserve">DeepPose -&gt; </w:t>
      </w:r>
      <w:r>
        <w:rPr>
          <w:lang w:val="el-GR"/>
        </w:rPr>
        <w:t>πολλά</w:t>
      </w:r>
      <w:r>
        <w:rPr>
          <w:lang w:val="en-US"/>
        </w:rPr>
        <w:t xml:space="preserve"> implementations</w:t>
      </w:r>
    </w:p>
    <w:p>
      <w:pPr>
        <w:rPr>
          <w:lang w:val="en-US"/>
        </w:rPr>
      </w:pPr>
      <w:r>
        <w:rPr>
          <w:lang w:val="en-US"/>
        </w:rPr>
        <w:t xml:space="preserve">DeepCut -&gt; </w:t>
      </w:r>
      <w:r>
        <w:rPr>
          <w:lang w:val="el-GR"/>
        </w:rPr>
        <w:t>θεωρητικο</w:t>
      </w:r>
      <w:r>
        <w:rPr>
          <w:lang w:val="en-US"/>
        </w:rPr>
        <w:t xml:space="preserve"> -&gt; implementations</w:t>
      </w:r>
    </w:p>
    <w:p>
      <w:pPr>
        <w:rPr>
          <w:lang w:val="en-US"/>
        </w:rPr>
      </w:pPr>
    </w:p>
    <w:p>
      <w:pPr>
        <w:rPr>
          <w:lang w:val="en-US"/>
        </w:rPr>
      </w:pPr>
    </w:p>
    <w:p>
      <w:pPr>
        <w:rPr>
          <w:lang w:val="en-US"/>
        </w:rPr>
      </w:pPr>
    </w:p>
    <w:p>
      <w:pPr>
        <w:rPr>
          <w:lang w:val="en-US"/>
        </w:rPr>
      </w:pPr>
    </w:p>
    <w:p>
      <w:pPr>
        <w:rPr>
          <w:lang w:val="en-US"/>
        </w:rPr>
      </w:pPr>
      <w:hyperlink r:id="rId48" w:anchor="pf17" w:history="1">
        <w:r>
          <w:rPr>
            <w:rStyle w:val="Hyperlink"/>
          </w:rPr>
          <w:t>(PDF) 2D Human Pose Estimation: A Survey (researchgate.net)</w:t>
        </w:r>
      </w:hyperlink>
      <w:r>
        <w:rPr>
          <w:lang w:val="en-US"/>
        </w:rPr>
        <w:t xml:space="preserve">  (</w:t>
      </w:r>
      <w:r>
        <w:rPr>
          <w:lang w:val="el-GR"/>
        </w:rPr>
        <w:t>κατηγορίες</w:t>
      </w:r>
      <w:r>
        <w:rPr>
          <w:lang w:val="en-US"/>
        </w:rPr>
        <w:t>)</w:t>
      </w:r>
      <w:r>
        <w:rPr>
          <w:lang w:val="en-US"/>
        </w:rPr>
        <w:br/>
      </w:r>
      <w:hyperlink r:id="rId49" w:history="1">
        <w:r>
          <w:rPr>
            <w:rStyle w:val="Hyperlink"/>
          </w:rPr>
          <w:t>Human Pose Estimation: Deep Learning Approach [2022 Guide] (v7labs.com)</w:t>
        </w:r>
      </w:hyperlink>
      <w:r>
        <w:rPr>
          <w:lang w:val="en-US"/>
        </w:rPr>
        <w:t xml:space="preserve"> </w:t>
      </w:r>
    </w:p>
    <w:p>
      <w:pPr>
        <w:rPr>
          <w:lang w:val="en-US"/>
        </w:rPr>
      </w:pPr>
      <w:hyperlink r:id="rId50" w:history="1">
        <w:r>
          <w:rPr>
            <w:rStyle w:val="Hyperlink"/>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51" w:history="1">
        <w:r>
          <w:rPr>
            <w:rStyle w:val="Hyperlink"/>
            <w:lang w:val="en-US"/>
          </w:rPr>
          <w:t>https://arxiv.org/abs/1603.06937</w:t>
        </w:r>
      </w:hyperlink>
      <w:r>
        <w:rPr>
          <w:lang w:val="en-US"/>
        </w:rPr>
        <w:t xml:space="preserve">       </w:t>
      </w:r>
      <w:proofErr w:type="gramStart"/>
      <w:r>
        <w:rPr>
          <w:lang w:val="en-US"/>
        </w:rPr>
        <w:t xml:space="preserve">   (</w:t>
      </w:r>
      <w:proofErr w:type="gramEnd"/>
      <w:r>
        <w:rPr>
          <w:lang w:val="en-US"/>
        </w:rPr>
        <w:t>90%)</w:t>
      </w:r>
    </w:p>
    <w:p>
      <w:pPr>
        <w:rPr>
          <w:lang w:val="en-US"/>
        </w:rPr>
      </w:pPr>
    </w:p>
    <w:p>
      <w:pPr>
        <w:rPr>
          <w:lang w:val="en-US"/>
        </w:rPr>
      </w:pPr>
      <w:hyperlink r:id="rId52" w:history="1">
        <w:r>
          <w:rPr>
            <w:rStyle w:val="Hyperlink"/>
            <w:lang w:val="en-US"/>
          </w:rPr>
          <w:t>https://link.springer.com/article/10.1007/s11263-009-0273-6</w:t>
        </w:r>
      </w:hyperlink>
      <w:r>
        <w:rPr>
          <w:lang w:val="en-US"/>
        </w:rPr>
        <w:br/>
      </w:r>
      <w:hyperlink r:id="rId53" w:history="1">
        <w:r>
          <w:rPr>
            <w:rStyle w:val="Hyperlink"/>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54" w:history="1">
        <w:r>
          <w:rPr>
            <w:rStyle w:val="Hyperlink"/>
            <w:lang w:val="en-US"/>
          </w:rPr>
          <w:t>https://arxiv.org/pdf/2006.01423.pdf</w:t>
        </w:r>
      </w:hyperlink>
      <w:r>
        <w:rPr>
          <w:lang w:val="en-US"/>
        </w:rPr>
        <w:t xml:space="preserve"> </w:t>
      </w:r>
    </w:p>
    <w:p>
      <w:pPr>
        <w:rPr>
          <w:lang w:val="en-US"/>
        </w:rPr>
      </w:pPr>
    </w:p>
    <w:p>
      <w:pPr>
        <w:rPr>
          <w:lang w:val="en-US"/>
        </w:rPr>
      </w:pPr>
    </w:p>
    <w:p>
      <w:hyperlink r:id="rId55" w:history="1">
        <w:r>
          <w:rPr>
            <w:rStyle w:val="Hyperlink"/>
          </w:rPr>
          <w:t>[PDF] Human Pose Estimation and Activity Classification Using Convolutional Neural Networks | Semantic Scholar</w:t>
        </w:r>
      </w:hyperlink>
    </w:p>
    <w:p/>
    <w:p>
      <w:pPr>
        <w:rPr>
          <w:lang w:val="en-US"/>
        </w:rPr>
      </w:pPr>
      <w:hyperlink r:id="rId56" w:history="1">
        <w:r>
          <w:rPr>
            <w:rStyle w:val="Hyperlink"/>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57" w:history="1">
        <w:r>
          <w:rPr>
            <w:rStyle w:val="Hyperlink"/>
            <w:lang w:val="en-US"/>
          </w:rPr>
          <w:t>https://insightsimaging.springeropen.com/articles/10.1007/s13244-018-0639-9</w:t>
        </w:r>
      </w:hyperlink>
      <w:r>
        <w:rPr>
          <w:lang w:val="en-US"/>
        </w:rPr>
        <w:t xml:space="preserve"> </w:t>
      </w:r>
    </w:p>
    <w:p>
      <w:pPr>
        <w:rPr>
          <w:lang w:val="en-US"/>
        </w:rPr>
      </w:pPr>
    </w:p>
    <w:p>
      <w:pPr>
        <w:rPr>
          <w:lang w:val="en-US"/>
        </w:rPr>
      </w:pPr>
      <w:hyperlink r:id="rId58" w:history="1">
        <w:r>
          <w:rPr>
            <w:rStyle w:val="Hyperlink"/>
            <w:lang w:val="en-US"/>
          </w:rPr>
          <w:t>https://www.researchgate.net/publication/249873396_The_meaning_of_action_A_review_on_action_recognition_and_mapping</w:t>
        </w:r>
      </w:hyperlink>
    </w:p>
    <w:p>
      <w:pPr>
        <w:rPr>
          <w:lang w:val="en-US"/>
        </w:rPr>
      </w:pPr>
    </w:p>
    <w:p>
      <w:pPr>
        <w:rPr>
          <w:lang w:val="en-US"/>
        </w:rPr>
      </w:pPr>
      <w:hyperlink r:id="rId59" w:history="1">
        <w:r>
          <w:rPr>
            <w:rStyle w:val="Hyperlink"/>
            <w:lang w:val="en-US"/>
          </w:rPr>
          <w:t>https://www.sciencedirect.com/topics/engineering/convolutional-layer</w:t>
        </w:r>
      </w:hyperlink>
    </w:p>
    <w:p>
      <w:pPr>
        <w:rPr>
          <w:lang w:val="en-US"/>
        </w:rPr>
      </w:pPr>
      <w:r>
        <w:rPr>
          <w:lang w:val="en-US"/>
        </w:rPr>
        <w:br/>
      </w:r>
      <w:hyperlink r:id="rId60" w:history="1">
        <w:r>
          <w:rPr>
            <w:rStyle w:val="Hyperlink"/>
            <w:lang w:val="en-US"/>
          </w:rPr>
          <w:t>https://www.sciencedirect.com/topics/engineering/convolutional-neural-network</w:t>
        </w:r>
      </w:hyperlink>
    </w:p>
    <w:p>
      <w:pPr>
        <w:rPr>
          <w:lang w:val="en-US"/>
        </w:rPr>
      </w:pPr>
    </w:p>
    <w:p>
      <w:pPr>
        <w:rPr>
          <w:lang w:val="en-US"/>
        </w:rPr>
      </w:pPr>
      <w:hyperlink r:id="rId61" w:history="1">
        <w:r>
          <w:rPr>
            <w:rStyle w:val="Hyperlink"/>
            <w:lang w:val="en-US"/>
          </w:rPr>
          <w:t>https://ijcsit.com/docs/Volume%207/vol7issue5/ijcsit20160705014.pdf</w:t>
        </w:r>
      </w:hyperlink>
    </w:p>
    <w:p>
      <w:pPr>
        <w:rPr>
          <w:lang w:val="en-US"/>
        </w:rPr>
      </w:pPr>
    </w:p>
    <w:p>
      <w:pPr>
        <w:rPr>
          <w:lang w:val="en-US"/>
        </w:rPr>
      </w:pPr>
      <w:hyperlink r:id="rId62" w:history="1">
        <w:r>
          <w:rPr>
            <w:rStyle w:val="Hyperlink"/>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63" w:history="1">
        <w:r>
          <w:rPr>
            <w:rStyle w:val="Hyperlink"/>
            <w:lang w:val="en-US"/>
          </w:rPr>
          <w:t>https://www.researchgate.net/publication/343994786_Android_for_Biomedical_Signal_and_Image_Processing_Applications</w:t>
        </w:r>
      </w:hyperlink>
    </w:p>
    <w:p>
      <w:pPr>
        <w:rPr>
          <w:lang w:val="en-US"/>
        </w:rPr>
      </w:pPr>
    </w:p>
    <w:p>
      <w:pPr>
        <w:rPr>
          <w:lang w:val="en-US"/>
        </w:rPr>
      </w:pPr>
      <w:hyperlink r:id="rId64" w:history="1">
        <w:r>
          <w:rPr>
            <w:rStyle w:val="Hyperlink"/>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65" w:history="1">
        <w:r>
          <w:rPr>
            <w:rStyle w:val="Hyperlink"/>
            <w:lang w:val="en-US"/>
          </w:rPr>
          <w:t>https://arxiv.org/pdf/1507.00302.pdf</w:t>
        </w:r>
      </w:hyperlink>
    </w:p>
    <w:p>
      <w:pPr>
        <w:rPr>
          <w:lang w:val="en-US"/>
        </w:rPr>
      </w:pPr>
    </w:p>
    <w:p>
      <w:pPr>
        <w:rPr>
          <w:lang w:val="en-US"/>
        </w:rPr>
      </w:pPr>
    </w:p>
    <w:p>
      <w:pPr>
        <w:rPr>
          <w:lang w:val="en-US"/>
        </w:rPr>
      </w:pPr>
    </w:p>
    <w:p>
      <w:pPr>
        <w:pStyle w:val="NormalWeb"/>
        <w:ind w:left="567" w:hanging="567"/>
        <w:rPr>
          <w:rFonts w:ascii="Arial" w:hAnsi="Arial" w:cs="Arial"/>
          <w:sz w:val="22"/>
          <w:szCs w:val="22"/>
        </w:rPr>
      </w:pPr>
      <w:r>
        <w:rPr>
          <w:rFonts w:ascii="Arial" w:hAnsi="Arial" w:cs="Arial"/>
          <w:sz w:val="22"/>
          <w:szCs w:val="22"/>
        </w:rPr>
        <w:t xml:space="preserve">[] Haykin,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NormalWeb"/>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 .</w:t>
      </w:r>
      <w:proofErr w:type="gramEnd"/>
      <w:r>
        <w:rPr>
          <w:rFonts w:ascii="Arial" w:hAnsi="Arial" w:cs="Arial"/>
          <w:sz w:val="22"/>
          <w:szCs w:val="22"/>
        </w:rPr>
        <w:t xml:space="preserve"> Vlahavas, </w:t>
      </w:r>
      <w:proofErr w:type="gramStart"/>
      <w:r>
        <w:rPr>
          <w:rFonts w:ascii="Arial" w:hAnsi="Arial" w:cs="Arial"/>
          <w:sz w:val="22"/>
          <w:szCs w:val="22"/>
        </w:rPr>
        <w:t>P .</w:t>
      </w:r>
      <w:proofErr w:type="gramEnd"/>
      <w:r>
        <w:rPr>
          <w:rFonts w:ascii="Arial" w:hAnsi="Arial" w:cs="Arial"/>
          <w:sz w:val="22"/>
          <w:szCs w:val="22"/>
        </w:rPr>
        <w:t xml:space="preserve"> Kefalas, </w:t>
      </w:r>
      <w:proofErr w:type="gramStart"/>
      <w:r>
        <w:rPr>
          <w:rFonts w:ascii="Arial" w:hAnsi="Arial" w:cs="Arial"/>
          <w:sz w:val="22"/>
          <w:szCs w:val="22"/>
        </w:rPr>
        <w:t>N .</w:t>
      </w:r>
      <w:proofErr w:type="gramEnd"/>
      <w:r>
        <w:rPr>
          <w:rFonts w:ascii="Arial" w:hAnsi="Arial" w:cs="Arial"/>
          <w:sz w:val="22"/>
          <w:szCs w:val="22"/>
        </w:rPr>
        <w:t xml:space="preserve"> Bassiliades, </w:t>
      </w:r>
      <w:proofErr w:type="gramStart"/>
      <w:r>
        <w:rPr>
          <w:rFonts w:ascii="Arial" w:hAnsi="Arial" w:cs="Arial"/>
          <w:sz w:val="22"/>
          <w:szCs w:val="22"/>
        </w:rPr>
        <w:t>F .</w:t>
      </w:r>
      <w:proofErr w:type="gramEnd"/>
      <w:r>
        <w:rPr>
          <w:rFonts w:ascii="Arial" w:hAnsi="Arial" w:cs="Arial"/>
          <w:sz w:val="22"/>
          <w:szCs w:val="22"/>
        </w:rPr>
        <w:t xml:space="preserve"> Kokkoras, Ι. Sakellariou.</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Εdition</w:t>
      </w:r>
      <w:proofErr w:type="gramStart"/>
      <w:r>
        <w:rPr>
          <w:rFonts w:ascii="Arial" w:hAnsi="Arial" w:cs="Arial"/>
          <w:sz w:val="22"/>
          <w:szCs w:val="22"/>
        </w:rPr>
        <w:t>, ,</w:t>
      </w:r>
      <w:proofErr w:type="gramEnd"/>
      <w:r>
        <w:rPr>
          <w:rFonts w:ascii="Arial" w:hAnsi="Arial" w:cs="Arial"/>
          <w:sz w:val="22"/>
          <w:szCs w:val="22"/>
        </w:rPr>
        <w:t xml:space="preserve"> University of Macedonia Press / Greece, 2011.</w:t>
      </w:r>
    </w:p>
    <w:p>
      <w:pPr>
        <w:pStyle w:val="Norm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66" w:history="1"/>
    </w:p>
    <w:p>
      <w:pPr>
        <w:pStyle w:val="NormalWeb"/>
        <w:rPr>
          <w:rFonts w:ascii="Arial" w:hAnsi="Arial" w:cs="Arial"/>
          <w:sz w:val="22"/>
          <w:szCs w:val="22"/>
          <w:lang w:val="en-US"/>
        </w:rPr>
      </w:pPr>
    </w:p>
    <w:p>
      <w:pPr>
        <w:pStyle w:val="NormalWeb"/>
        <w:rPr>
          <w:rFonts w:ascii="Arial" w:hAnsi="Arial" w:cs="Arial"/>
          <w:sz w:val="22"/>
          <w:szCs w:val="22"/>
          <w:lang w:val="en-US"/>
        </w:rPr>
      </w:pPr>
      <w:r>
        <w:rPr>
          <w:rFonts w:ascii="Arial" w:hAnsi="Arial" w:cs="Arial"/>
          <w:sz w:val="22"/>
          <w:szCs w:val="22"/>
        </w:rPr>
        <w:t>[] Greg Mori, Caroline Pantofaru, Nisarg Kothari, Thomas Leung, George Toderici, Alexander Toshev, and Weilong Yang, “</w:t>
      </w:r>
      <w:r>
        <w:rPr>
          <w:rFonts w:ascii="Arial" w:hAnsi="Arial" w:cs="Arial"/>
          <w:i/>
          <w:iCs/>
          <w:sz w:val="22"/>
          <w:szCs w:val="22"/>
        </w:rPr>
        <w:t>Pose Embeddings: A Deep Architecture for Learning to Match Human Poses</w:t>
      </w:r>
      <w:proofErr w:type="gramStart"/>
      <w:r>
        <w:rPr>
          <w:rFonts w:ascii="Arial" w:hAnsi="Arial" w:cs="Arial"/>
          <w:i/>
          <w:iCs/>
          <w:sz w:val="22"/>
          <w:szCs w:val="22"/>
        </w:rPr>
        <w:t>”</w:t>
      </w:r>
      <w:r>
        <w:rPr>
          <w:rFonts w:ascii="Arial" w:hAnsi="Arial" w:cs="Arial"/>
          <w:sz w:val="22"/>
          <w:szCs w:val="22"/>
        </w:rPr>
        <w:t>,  Simon</w:t>
      </w:r>
      <w:proofErr w:type="gramEnd"/>
      <w:r>
        <w:rPr>
          <w:rFonts w:ascii="Arial" w:hAnsi="Arial" w:cs="Arial"/>
          <w:sz w:val="22"/>
          <w:szCs w:val="22"/>
        </w:rPr>
        <w:t xml:space="preserve"> Fraser University Google Inc.</w:t>
      </w:r>
    </w:p>
    <w:p>
      <w:pPr>
        <w:rPr>
          <w:rFonts w:ascii="Arial" w:hAnsi="Arial" w:cs="Arial"/>
          <w:color w:val="000000"/>
          <w:sz w:val="22"/>
          <w:szCs w:val="22"/>
          <w:shd w:val="clear" w:color="auto" w:fill="FFFFFF"/>
        </w:rPr>
      </w:pPr>
      <w:r>
        <w:rPr>
          <w:rFonts w:ascii="Arial" w:hAnsi="Arial" w:cs="Arial"/>
          <w:sz w:val="22"/>
          <w:szCs w:val="22"/>
          <w:lang w:val="en-US"/>
        </w:rPr>
        <w:t>[] Ryad Zemouri, Noureddine Zerhouni, Daniel Racoceanu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Fadil AI-</w:t>
      </w:r>
      <w:proofErr w:type="gramStart"/>
      <w:r>
        <w:rPr>
          <w:rFonts w:ascii="Arial" w:hAnsi="Arial" w:cs="Arial"/>
          <w:sz w:val="22"/>
          <w:szCs w:val="22"/>
          <w:lang w:val="en-US"/>
        </w:rPr>
        <w:t>Jaberi  (</w:t>
      </w:r>
      <w:proofErr w:type="gramEnd"/>
      <w:r>
        <w:rPr>
          <w:rFonts w:ascii="Arial" w:hAnsi="Arial" w:cs="Arial"/>
          <w:sz w:val="22"/>
          <w:szCs w:val="22"/>
          <w:lang w:val="en-US"/>
        </w:rPr>
        <w:t>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67" w:history="1">
        <w:r>
          <w:rPr>
            <w:rStyle w:val="Hyperlink"/>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Lucas, A., Iliadis, M., Molina, R., &amp; Katsaggelos,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doi</w:t>
      </w:r>
      <w:r>
        <w:rPr>
          <w:rFonts w:ascii="Courier New" w:hAnsi="Courier New" w:cs="Courier New"/>
          <w:color w:val="000000"/>
          <w:sz w:val="22"/>
          <w:szCs w:val="22"/>
          <w:shd w:val="clear" w:color="auto" w:fill="FFFFFF"/>
          <w:lang w:val="en-US"/>
        </w:rPr>
        <w:t>:10.1109/</w:t>
      </w:r>
      <w:r>
        <w:rPr>
          <w:rFonts w:ascii="Courier New" w:hAnsi="Courier New" w:cs="Courier New"/>
          <w:color w:val="000000"/>
          <w:sz w:val="22"/>
          <w:szCs w:val="22"/>
          <w:shd w:val="clear" w:color="auto" w:fill="FFFFFF"/>
        </w:rPr>
        <w:t>msp</w:t>
      </w:r>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Heading1"/>
        <w:rPr>
          <w:lang w:val="en-US"/>
        </w:rPr>
      </w:pPr>
      <w:r>
        <w:lastRenderedPageBreak/>
        <w:t>Κεφάλαιο</w:t>
      </w:r>
      <w:r>
        <w:rPr>
          <w:lang w:val="en-US"/>
        </w:rPr>
        <w:t xml:space="preserve"> 4</w:t>
      </w:r>
    </w:p>
    <w:p>
      <w:pPr>
        <w:rPr>
          <w:lang w:val="en-US"/>
        </w:rPr>
      </w:pPr>
    </w:p>
    <w:p>
      <w:pPr>
        <w:pStyle w:val="Title"/>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physAI</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 (και στους νέους με σωματικά προβλήματα + έρευνες)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Δυνατότητες - Επισκόπιση</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Heading1"/>
      </w:pPr>
      <w:r>
        <w:t>Κεφάλαιο 5</w:t>
      </w:r>
    </w:p>
    <w:p>
      <w:pPr>
        <w:rPr>
          <w:lang w:val="el-GR"/>
        </w:rPr>
      </w:pPr>
    </w:p>
    <w:p>
      <w:pPr>
        <w:pStyle w:val="Title"/>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r>
        <w:rPr>
          <w:rFonts w:ascii="Arial" w:hAnsi="Arial" w:cs="Arial"/>
          <w:sz w:val="20"/>
          <w:szCs w:val="20"/>
          <w:lang w:val="en-US"/>
        </w:rPr>
        <w:t>Approach</w:t>
      </w:r>
    </w:p>
    <w:p>
      <w:pPr>
        <w:rPr>
          <w:rFonts w:ascii="Arial" w:hAnsi="Arial" w:cs="Arial"/>
          <w:sz w:val="20"/>
          <w:szCs w:val="20"/>
          <w:lang w:val="en-US"/>
        </w:rPr>
      </w:pPr>
      <w:r>
        <w:rPr>
          <w:rFonts w:ascii="Arial" w:hAnsi="Arial" w:cs="Arial"/>
          <w:sz w:val="20"/>
          <w:szCs w:val="20"/>
          <w:lang w:val="en-US"/>
        </w:rPr>
        <w:t>Implementation details (</w:t>
      </w:r>
      <w:r>
        <w:rPr>
          <w:rFonts w:ascii="Arial" w:hAnsi="Arial" w:cs="Arial"/>
          <w:sz w:val="20"/>
          <w:szCs w:val="20"/>
          <w:lang w:val="el-GR"/>
        </w:rPr>
        <w:t>μοντέλα</w:t>
      </w:r>
      <w:r>
        <w:rPr>
          <w:rFonts w:ascii="Arial" w:hAnsi="Arial" w:cs="Arial"/>
          <w:sz w:val="20"/>
          <w:szCs w:val="20"/>
          <w:lang w:val="en-US"/>
        </w:rPr>
        <w:t xml:space="preserve">, </w:t>
      </w:r>
      <w:r>
        <w:rPr>
          <w:rFonts w:ascii="Arial" w:hAnsi="Arial" w:cs="Arial"/>
          <w:sz w:val="20"/>
          <w:szCs w:val="20"/>
          <w:lang w:val="el-GR"/>
        </w:rPr>
        <w:t>εργαλεία</w:t>
      </w:r>
      <w:r>
        <w:rPr>
          <w:rFonts w:ascii="Arial" w:hAnsi="Arial" w:cs="Arial"/>
          <w:sz w:val="20"/>
          <w:szCs w:val="20"/>
          <w:lang w:val="en-US"/>
        </w:rPr>
        <w:t>)</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n-US"/>
        </w:rPr>
        <w:t>React</w:t>
      </w:r>
    </w:p>
    <w:p>
      <w:pPr>
        <w:rPr>
          <w:rFonts w:ascii="Arial" w:hAnsi="Arial" w:cs="Arial"/>
          <w:sz w:val="20"/>
          <w:szCs w:val="20"/>
          <w:lang w:val="en-US"/>
        </w:rPr>
      </w:pPr>
      <w:r>
        <w:rPr>
          <w:rFonts w:ascii="Arial" w:hAnsi="Arial" w:cs="Arial"/>
          <w:sz w:val="20"/>
          <w:szCs w:val="20"/>
          <w:lang w:val="en-US"/>
        </w:rPr>
        <w:t>Tensorflow js</w:t>
      </w:r>
    </w:p>
    <w:p>
      <w:pPr>
        <w:rPr>
          <w:rFonts w:ascii="Arial" w:hAnsi="Arial" w:cs="Arial"/>
          <w:sz w:val="20"/>
          <w:szCs w:val="20"/>
          <w:lang w:val="en-US"/>
        </w:rPr>
      </w:pPr>
      <w:r>
        <w:rPr>
          <w:rFonts w:ascii="Arial" w:hAnsi="Arial" w:cs="Arial"/>
          <w:sz w:val="20"/>
          <w:szCs w:val="20"/>
          <w:lang w:val="en-US"/>
        </w:rPr>
        <w:t>python</w:t>
      </w:r>
    </w:p>
    <w:p>
      <w:pPr>
        <w:rPr>
          <w:lang w:val="en-US"/>
        </w:rPr>
      </w:pPr>
    </w:p>
    <w:p>
      <w:pPr>
        <w:rPr>
          <w:lang w:val="en-US"/>
        </w:rPr>
      </w:pPr>
    </w:p>
    <w:p>
      <w:pPr>
        <w:rPr>
          <w:lang w:val="en-US"/>
        </w:rPr>
      </w:pPr>
    </w:p>
    <w:p>
      <w:pPr>
        <w:rPr>
          <w:lang w:val="en-US"/>
        </w:rPr>
      </w:pPr>
    </w:p>
    <w:p>
      <w:pPr>
        <w:rPr>
          <w:rFonts w:ascii="Arial" w:hAnsi="Arial" w:cs="Arial"/>
          <w:sz w:val="20"/>
          <w:szCs w:val="20"/>
          <w:lang w:val="en-US"/>
        </w:rPr>
      </w:pPr>
    </w:p>
    <w:p>
      <w:pPr>
        <w:rPr>
          <w:rFonts w:ascii="Arial" w:hAnsi="Arial" w:cs="Arial"/>
          <w:sz w:val="20"/>
          <w:szCs w:val="20"/>
          <w:lang w:val="en-US"/>
        </w:rPr>
      </w:pPr>
    </w:p>
    <w:p>
      <w:pPr>
        <w:rPr>
          <w:rFonts w:ascii="Arial" w:hAnsi="Arial" w:cs="Arial"/>
          <w:sz w:val="20"/>
          <w:szCs w:val="20"/>
          <w:lang w:val="en-US"/>
        </w:rPr>
      </w:pPr>
      <w:hyperlink r:id="rId68" w:history="1">
        <w:r>
          <w:rPr>
            <w:rStyle w:val="Hyperlink"/>
            <w:rFonts w:ascii="Arial" w:hAnsi="Arial" w:cs="Arial"/>
            <w:sz w:val="20"/>
            <w:szCs w:val="20"/>
            <w:lang w:val="en-US"/>
          </w:rPr>
          <w:t>https://www.semanticscholar.org/paper/Human-Body-Posture-Classification-by-a-Neural-Fuzzy-Juang-Chang/d7775931803aab23494937856bbfcb31233c2537</w:t>
        </w:r>
      </w:hyperlink>
    </w:p>
    <w:p>
      <w:pPr>
        <w:rPr>
          <w:rFonts w:ascii="Arial" w:hAnsi="Arial" w:cs="Arial"/>
          <w:sz w:val="20"/>
          <w:szCs w:val="20"/>
          <w:lang w:val="en-US"/>
        </w:rPr>
      </w:pPr>
    </w:p>
    <w:p>
      <w:pPr>
        <w:rPr>
          <w:rFonts w:ascii="Arial" w:hAnsi="Arial" w:cs="Arial"/>
          <w:sz w:val="20"/>
          <w:szCs w:val="20"/>
          <w:lang w:val="en-US"/>
        </w:rPr>
      </w:pPr>
      <w:hyperlink r:id="rId69" w:history="1">
        <w:r>
          <w:rPr>
            <w:rStyle w:val="Hyperlink"/>
            <w:rFonts w:ascii="Arial" w:hAnsi="Arial" w:cs="Arial"/>
            <w:sz w:val="20"/>
            <w:szCs w:val="20"/>
            <w:lang w:val="en-US"/>
          </w:rPr>
          <w:t>https://peerj.com/articles/cs-442/</w:t>
        </w:r>
      </w:hyperlink>
    </w:p>
    <w:p>
      <w:pPr>
        <w:rPr>
          <w:rFonts w:ascii="Arial" w:hAnsi="Arial" w:cs="Arial"/>
          <w:sz w:val="20"/>
          <w:szCs w:val="20"/>
          <w:lang w:val="en-US"/>
        </w:rPr>
      </w:pPr>
    </w:p>
    <w:p>
      <w:pPr>
        <w:rPr>
          <w:rStyle w:val="Hyperlink"/>
          <w:rFonts w:ascii="Arial" w:hAnsi="Arial" w:cs="Arial"/>
          <w:sz w:val="20"/>
          <w:szCs w:val="20"/>
          <w:lang w:val="en-US"/>
        </w:rPr>
      </w:pPr>
      <w:hyperlink r:id="rId70" w:history="1">
        <w:r>
          <w:rPr>
            <w:rStyle w:val="Hyperlink"/>
            <w:rFonts w:ascii="Arial" w:hAnsi="Arial" w:cs="Arial"/>
            <w:sz w:val="20"/>
            <w:szCs w:val="20"/>
            <w:lang w:val="en-US"/>
          </w:rPr>
          <w:t>https://www.quora.com/What-is-the-difference-between-TensorFlow-and-TensorFlow-lite</w:t>
        </w:r>
      </w:hyperlink>
    </w:p>
    <w:p>
      <w:pPr>
        <w:rPr>
          <w:rStyle w:val="Hyperlink"/>
          <w:rFonts w:ascii="Arial" w:hAnsi="Arial" w:cs="Arial"/>
          <w:sz w:val="20"/>
          <w:szCs w:val="20"/>
          <w:lang w:val="en-US"/>
        </w:rPr>
      </w:pPr>
    </w:p>
    <w:p>
      <w:pPr>
        <w:rPr>
          <w:rFonts w:ascii="Arial" w:hAnsi="Arial" w:cs="Arial"/>
          <w:color w:val="0563C1"/>
          <w:sz w:val="20"/>
          <w:szCs w:val="20"/>
          <w:lang w:val="en-US"/>
        </w:rPr>
      </w:pPr>
      <w:hyperlink r:id="rId71" w:history="1">
        <w:r>
          <w:rPr>
            <w:rStyle w:val="Hyperlink"/>
            <w:rFonts w:ascii="Arial" w:hAnsi="Arial" w:cs="Arial"/>
            <w:sz w:val="20"/>
            <w:szCs w:val="20"/>
            <w:lang w:val="en-US"/>
          </w:rPr>
          <w:t>https://arxiv.org/pdf/1312.4659.pdf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72" w:history="1">
        <w:r>
          <w:rPr>
            <w:rStyle w:val="Hyperlink"/>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3"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4" w:history="1">
        <w:r>
          <w:rPr>
            <w:rStyle w:val="Hyperlink"/>
            <w:rFonts w:ascii="Arial" w:hAnsi="Arial" w:cs="Arial"/>
            <w:sz w:val="20"/>
            <w:szCs w:val="20"/>
            <w:lang w:val="en-US"/>
          </w:rPr>
          <w:t>https://ai.googleblog.com/2020/06/repnet-counting-repetitions-in-videos.html</w:t>
        </w:r>
      </w:hyperlink>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link to Repnet)</w:t>
      </w:r>
    </w:p>
    <w:p>
      <w:pPr>
        <w:rPr>
          <w:rFonts w:ascii="Arial" w:hAnsi="Arial" w:cs="Arial"/>
          <w:color w:val="0563C1"/>
          <w:sz w:val="20"/>
          <w:szCs w:val="20"/>
          <w:lang w:val="en-US"/>
        </w:rPr>
      </w:pPr>
    </w:p>
    <w:p>
      <w:pPr>
        <w:rPr>
          <w:rFonts w:ascii="Arial" w:hAnsi="Arial" w:cs="Arial"/>
          <w:color w:val="0563C1"/>
          <w:sz w:val="20"/>
          <w:szCs w:val="20"/>
          <w:lang w:val="en-US"/>
        </w:rPr>
      </w:pPr>
      <w:hyperlink r:id="rId75" w:history="1">
        <w:r>
          <w:rPr>
            <w:rStyle w:val="Hyperlink"/>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76" w:history="1">
        <w:r>
          <w:rPr>
            <w:rStyle w:val="Hyperlink"/>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77" w:history="1">
        <w:r>
          <w:rPr>
            <w:rStyle w:val="Hyperlink"/>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rPr>
          <w:rFonts w:ascii="Arial" w:hAnsi="Arial" w:cs="Arial"/>
          <w:sz w:val="28"/>
          <w:szCs w:val="28"/>
          <w:lang w:val="el-GR"/>
        </w:rPr>
      </w:pPr>
      <w:r>
        <w:rPr>
          <w:rFonts w:ascii="Arial" w:hAnsi="Arial" w:cs="Arial"/>
          <w:sz w:val="28"/>
          <w:szCs w:val="28"/>
          <w:lang w:val="el-GR"/>
        </w:rPr>
        <w:lastRenderedPageBreak/>
        <w:t xml:space="preserve">Νευρωνικά δίκτυα στο </w:t>
      </w:r>
      <w:r>
        <w:rPr>
          <w:rFonts w:ascii="Arial" w:hAnsi="Arial" w:cs="Arial"/>
          <w:sz w:val="28"/>
          <w:szCs w:val="28"/>
          <w:lang w:val="en-US"/>
        </w:rPr>
        <w:t>PhysAI</w:t>
      </w:r>
    </w:p>
    <w:p>
      <w:pPr>
        <w:rPr>
          <w:rFonts w:ascii="Arial" w:hAnsi="Arial" w:cs="Arial"/>
          <w:sz w:val="20"/>
          <w:szCs w:val="20"/>
          <w:lang w:val="el-GR"/>
        </w:rPr>
      </w:pPr>
    </w:p>
    <w:p>
      <w:pPr>
        <w:rPr>
          <w:rFonts w:ascii="Arial" w:hAnsi="Arial" w:cs="Arial"/>
          <w:lang w:val="el-GR"/>
        </w:rPr>
      </w:pPr>
      <w:r>
        <w:rPr>
          <w:rFonts w:ascii="Arial" w:hAnsi="Arial" w:cs="Arial"/>
          <w:lang w:val="el-GR"/>
        </w:rPr>
        <w:t>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συνελικτικά δίκτυα εκτίμησης στάσης σώματος (</w:t>
      </w:r>
      <w:r>
        <w:rPr>
          <w:rFonts w:ascii="Arial" w:hAnsi="Arial" w:cs="Arial"/>
          <w:lang w:val="en-US"/>
        </w:rPr>
        <w:t>Human</w:t>
      </w:r>
      <w:r>
        <w:rPr>
          <w:rFonts w:ascii="Arial" w:hAnsi="Arial" w:cs="Arial"/>
          <w:lang w:val="el-GR"/>
        </w:rPr>
        <w:t xml:space="preserve"> </w:t>
      </w:r>
      <w:r>
        <w:rPr>
          <w:rFonts w:ascii="Arial" w:hAnsi="Arial" w:cs="Arial"/>
          <w:lang w:val="en-US"/>
        </w:rPr>
        <w:t>Pose</w:t>
      </w:r>
      <w:r>
        <w:rPr>
          <w:rFonts w:ascii="Arial" w:hAnsi="Arial" w:cs="Arial"/>
          <w:lang w:val="el-GR"/>
        </w:rPr>
        <w:t xml:space="preserve"> </w:t>
      </w:r>
      <w:r>
        <w:rPr>
          <w:rFonts w:ascii="Arial" w:hAnsi="Arial" w:cs="Arial"/>
          <w:lang w:val="en-US"/>
        </w:rPr>
        <w:t>Estimation</w:t>
      </w:r>
      <w:r>
        <w:rPr>
          <w:rFonts w:ascii="Arial" w:hAnsi="Arial" w:cs="Arial"/>
          <w:lang w:val="el-GR"/>
        </w:rPr>
        <w:t>).</w:t>
      </w:r>
    </w:p>
    <w:p>
      <w:pPr>
        <w:rPr>
          <w:rFonts w:ascii="Arial" w:hAnsi="Arial" w:cs="Arial"/>
          <w:lang w:val="el-GR"/>
        </w:rPr>
      </w:pPr>
    </w:p>
    <w:p>
      <w:pPr>
        <w:rPr>
          <w:rFonts w:ascii="Arial" w:hAnsi="Arial" w:cs="Arial"/>
          <w:lang w:val="el-GR"/>
        </w:rPr>
      </w:pPr>
      <w:r>
        <w:rPr>
          <w:rFonts w:ascii="Arial" w:hAnsi="Arial" w:cs="Arial"/>
          <w:lang w:val="el-GR"/>
        </w:rPr>
        <w:t>Όπως αποτυπώθηκε στο Κεφάλαιο 3, υπάρχουν πολλά μοντέλα και βιβλιοθήκες νευρωνικών δικτύων για εκτίμηση της στάσης του σώματος. Καθένα από αυτά έχει πλεονεκτήματα και μειονεκτήματα σε αντίστοιχες εφαρμογές και τομείς.</w:t>
      </w:r>
    </w:p>
    <w:p>
      <w:pPr>
        <w:rPr>
          <w:rFonts w:ascii="Arial" w:hAnsi="Arial" w:cs="Arial"/>
          <w:lang w:val="el-GR"/>
        </w:rPr>
      </w:pPr>
    </w:p>
    <w:p>
      <w:pPr>
        <w:rPr>
          <w:rFonts w:ascii="Arial" w:hAnsi="Arial" w:cs="Arial"/>
          <w:lang w:val="el-GR"/>
        </w:rPr>
      </w:pPr>
      <w:r>
        <w:rPr>
          <w:rFonts w:ascii="Arial" w:hAnsi="Arial" w:cs="Arial"/>
          <w:lang w:val="el-GR"/>
        </w:rPr>
        <w:t xml:space="preserve">Ύστερα από εκτενή μελέτη, καταλήξαμε στην αξιοποίηση δύο προ-εκπαιδευμένων μοντέλων νευρωνικής μάθησης. Το </w:t>
      </w:r>
      <w:r>
        <w:rPr>
          <w:rFonts w:ascii="Arial" w:hAnsi="Arial" w:cs="Arial"/>
          <w:lang w:val="en-US"/>
        </w:rPr>
        <w:t>posenet</w:t>
      </w:r>
      <w:r>
        <w:rPr>
          <w:rFonts w:ascii="Arial" w:hAnsi="Arial" w:cs="Arial"/>
          <w:lang w:val="el-GR"/>
        </w:rPr>
        <w:t xml:space="preserve"> και το </w:t>
      </w:r>
      <w:r>
        <w:rPr>
          <w:rFonts w:ascii="Arial" w:hAnsi="Arial" w:cs="Arial"/>
          <w:lang w:val="en-US"/>
        </w:rPr>
        <w:t>movenet</w:t>
      </w:r>
      <w:r>
        <w:rPr>
          <w:rFonts w:ascii="Arial" w:hAnsi="Arial" w:cs="Arial"/>
          <w:lang w:val="el-GR"/>
        </w:rPr>
        <w:t xml:space="preserve">. </w:t>
      </w:r>
    </w:p>
    <w:p>
      <w:pPr>
        <w:rPr>
          <w:rFonts w:ascii="Arial" w:hAnsi="Arial" w:cs="Arial"/>
          <w:sz w:val="20"/>
          <w:szCs w:val="20"/>
          <w:lang w:val="el-GR"/>
        </w:rPr>
      </w:pPr>
    </w:p>
    <w:p>
      <w:pPr>
        <w:rPr>
          <w:rFonts w:ascii="Arial" w:hAnsi="Arial" w:cs="Arial"/>
          <w:lang w:val="el-GR"/>
        </w:rPr>
      </w:pPr>
    </w:p>
    <w:p>
      <w:pPr>
        <w:rPr>
          <w:rFonts w:ascii="Arial" w:hAnsi="Arial" w:cs="Arial"/>
          <w:lang w:val="el-GR"/>
        </w:rPr>
      </w:pPr>
      <w:r>
        <w:rPr>
          <w:rFonts w:ascii="Arial" w:hAnsi="Arial" w:cs="Arial"/>
          <w:lang w:val="en-US"/>
        </w:rPr>
        <w:t>Posenet</w:t>
      </w:r>
      <w:r>
        <w:rPr>
          <w:rFonts w:ascii="Arial" w:hAnsi="Arial" w:cs="Arial"/>
          <w:lang w:val="el-GR"/>
        </w:rPr>
        <w:t>:</w:t>
      </w:r>
    </w:p>
    <w:p>
      <w:pPr>
        <w:rPr>
          <w:rFonts w:ascii="Arial" w:hAnsi="Arial" w:cs="Arial"/>
          <w:lang w:val="el-GR"/>
        </w:rPr>
      </w:pPr>
    </w:p>
    <w:p>
      <w:pPr>
        <w:rPr>
          <w:rFonts w:ascii="Arial" w:hAnsi="Arial" w:cs="Arial"/>
          <w:lang w:val="el-GR"/>
        </w:rPr>
      </w:pPr>
      <w:r>
        <w:rPr>
          <w:rFonts w:ascii="Arial" w:hAnsi="Arial" w:cs="Arial"/>
          <w:lang w:val="el-GR"/>
        </w:rPr>
        <w:t xml:space="preserve">Μοντέλο βαθιάς μάθησης ανοιχτού κώδικα που ειδικεύεται στην ανίχνευση της ανθρώπινης στάσης (πόζας) για μεμονωμένους ή περισσότερους ανθρώπους ταυτόχρονα. Βασίζεται στη βιβλιοθήκη </w:t>
      </w:r>
      <w:r>
        <w:rPr>
          <w:rFonts w:ascii="Arial" w:hAnsi="Arial" w:cs="Arial"/>
          <w:lang w:val="en-US"/>
        </w:rPr>
        <w:t>Tensorflow</w:t>
      </w:r>
      <w:r>
        <w:rPr>
          <w:rFonts w:ascii="Arial" w:hAnsi="Arial" w:cs="Arial"/>
          <w:lang w:val="el-GR"/>
        </w:rPr>
        <w:t xml:space="preserve"> και εντοπίζει σε πραγματικό χρόνο 17 σημεία, τα οποία όταν συζευχθούν, αποτυπώνουν τη τρέχουσα σκελετική αναπαράσταση του σώματος. Παρέχει και ποσοστό ευστοχίας, δηλαδή πόσο κοντά στη πραγματική σκελετική δομή είναι η πρόβλεψή του. Όλες οι πληροφορίες σχετικά με την υλοποίηση και τις παραμέτρους του είναι δημόσια προσβάσιμες μέσω </w:t>
      </w:r>
      <w:r>
        <w:rPr>
          <w:rFonts w:ascii="Arial" w:hAnsi="Arial" w:cs="Arial"/>
          <w:lang w:val="en-US"/>
        </w:rPr>
        <w:t>github</w:t>
      </w:r>
      <w:r>
        <w:rPr>
          <w:rFonts w:ascii="Arial" w:hAnsi="Arial" w:cs="Arial"/>
          <w:lang w:val="el-GR"/>
        </w:rPr>
        <w:t>[].</w:t>
      </w:r>
    </w:p>
    <w:p>
      <w:pPr>
        <w:rPr>
          <w:rFonts w:ascii="Arial" w:hAnsi="Arial" w:cs="Arial"/>
          <w:lang w:val="el-GR"/>
        </w:rPr>
      </w:pPr>
    </w:p>
    <w:p>
      <w:pPr>
        <w:rPr>
          <w:rFonts w:ascii="Arial" w:hAnsi="Arial" w:cs="Arial"/>
          <w:lang w:val="el-GR"/>
        </w:rPr>
      </w:pPr>
      <w:r>
        <w:rPr>
          <w:rFonts w:ascii="Arial" w:hAnsi="Arial" w:cs="Arial"/>
          <w:lang w:val="el-GR"/>
        </w:rPr>
        <w:t>Δομή:</w:t>
      </w:r>
    </w:p>
    <w:p>
      <w:pPr>
        <w:rPr>
          <w:rFonts w:ascii="Arial" w:hAnsi="Arial" w:cs="Arial"/>
          <w:lang w:val="el-GR"/>
        </w:rPr>
      </w:pPr>
    </w:p>
    <w:p>
      <w:pPr>
        <w:rPr>
          <w:rFonts w:ascii="Arial" w:hAnsi="Arial" w:cs="Arial"/>
          <w:lang w:val="el-GR"/>
        </w:rPr>
      </w:pPr>
      <w:r>
        <w:rPr>
          <w:rFonts w:ascii="Arial" w:hAnsi="Arial" w:cs="Arial"/>
          <w:lang w:val="el-GR"/>
        </w:rPr>
        <w:t xml:space="preserve">Είσοδος: </w:t>
      </w:r>
      <w:r>
        <w:rPr>
          <w:rFonts w:ascii="Arial" w:hAnsi="Arial" w:cs="Arial"/>
          <w:lang w:val="en-US"/>
        </w:rPr>
        <w:t>RGB</w:t>
      </w:r>
      <w:r>
        <w:rPr>
          <w:rFonts w:ascii="Arial" w:hAnsi="Arial" w:cs="Arial"/>
          <w:lang w:val="el-GR"/>
        </w:rPr>
        <w:t xml:space="preserve"> εικόνα</w:t>
      </w:r>
    </w:p>
    <w:p>
      <w:pPr>
        <w:rPr>
          <w:rFonts w:ascii="Arial" w:hAnsi="Arial" w:cs="Arial"/>
          <w:lang w:val="el-GR"/>
        </w:rPr>
      </w:pPr>
    </w:p>
    <w:p>
      <w:pPr>
        <w:rPr>
          <w:rFonts w:ascii="Arial" w:hAnsi="Arial" w:cs="Arial"/>
          <w:lang w:val="el-GR"/>
        </w:rPr>
      </w:pPr>
      <w:r>
        <w:rPr>
          <w:rFonts w:ascii="Arial" w:hAnsi="Arial" w:cs="Arial"/>
          <w:lang w:val="el-GR"/>
        </w:rPr>
        <w:t>Παράμετροι:</w:t>
      </w:r>
    </w:p>
    <w:p>
      <w:pPr>
        <w:rPr>
          <w:rFonts w:ascii="Arial" w:hAnsi="Arial" w:cs="Arial"/>
          <w:lang w:val="el-GR"/>
        </w:rPr>
      </w:pPr>
    </w:p>
    <w:p>
      <w:pPr>
        <w:rPr>
          <w:rFonts w:ascii="Arial" w:hAnsi="Arial" w:cs="Arial"/>
          <w:lang w:val="el-GR"/>
        </w:rPr>
      </w:pPr>
      <w:r>
        <w:rPr>
          <w:rFonts w:ascii="Arial" w:hAnsi="Arial" w:cs="Arial"/>
          <w:lang w:val="el-GR"/>
        </w:rPr>
        <w:t xml:space="preserve">Το μοντέλο για μεμονωμένα άτομα λαμβάνει τις εξής παραμέτρους: </w:t>
      </w:r>
    </w:p>
    <w:p>
      <w:pPr>
        <w:pStyle w:val="ListParagraph"/>
        <w:numPr>
          <w:ilvl w:val="1"/>
          <w:numId w:val="10"/>
        </w:numPr>
        <w:ind w:left="720"/>
        <w:rPr>
          <w:rFonts w:ascii="Arial" w:hAnsi="Arial" w:cs="Arial"/>
          <w:lang w:val="el-GR"/>
        </w:rPr>
      </w:pPr>
      <w:r>
        <w:rPr>
          <w:rFonts w:ascii="Arial" w:hAnsi="Arial" w:cs="Arial"/>
          <w:lang w:val="el-GR"/>
        </w:rPr>
        <w:t>Παράγοντα κλιμακοσιμότητας εικόνας</w:t>
      </w:r>
    </w:p>
    <w:p>
      <w:pPr>
        <w:pStyle w:val="ListParagraph"/>
        <w:numPr>
          <w:ilvl w:val="1"/>
          <w:numId w:val="10"/>
        </w:numPr>
        <w:ind w:left="720"/>
        <w:rPr>
          <w:rFonts w:ascii="Arial" w:hAnsi="Arial" w:cs="Arial"/>
          <w:lang w:val="el-GR"/>
        </w:rPr>
      </w:pPr>
      <w:r>
        <w:rPr>
          <w:rFonts w:ascii="Arial" w:hAnsi="Arial" w:cs="Arial"/>
          <w:lang w:val="el-GR"/>
        </w:rPr>
        <w:t>Οριζόντιος καθρεφτισμός εικόνας</w:t>
      </w:r>
    </w:p>
    <w:p>
      <w:pPr>
        <w:pStyle w:val="ListParagraph"/>
        <w:numPr>
          <w:ilvl w:val="1"/>
          <w:numId w:val="10"/>
        </w:numPr>
        <w:ind w:left="720"/>
        <w:rPr>
          <w:rFonts w:ascii="Arial" w:hAnsi="Arial" w:cs="Arial"/>
          <w:lang w:val="el-GR"/>
        </w:rPr>
      </w:pPr>
      <w:r>
        <w:rPr>
          <w:rFonts w:ascii="Arial" w:hAnsi="Arial" w:cs="Arial"/>
          <w:lang w:val="en-US"/>
        </w:rPr>
        <w:t>Stride</w:t>
      </w:r>
      <w:r>
        <w:rPr>
          <w:rFonts w:ascii="Arial" w:hAnsi="Arial" w:cs="Arial"/>
          <w:lang w:val="el-GR"/>
        </w:rPr>
        <w:t xml:space="preserve"> εξόδου</w:t>
      </w:r>
    </w:p>
    <w:p>
      <w:pPr>
        <w:rPr>
          <w:rFonts w:ascii="Arial" w:hAnsi="Arial" w:cs="Arial"/>
          <w:lang w:val="el-GR"/>
        </w:rPr>
      </w:pPr>
    </w:p>
    <w:p>
      <w:pPr>
        <w:rPr>
          <w:rFonts w:ascii="Arial" w:hAnsi="Arial" w:cs="Arial"/>
          <w:lang w:val="el-GR"/>
        </w:rPr>
      </w:pPr>
    </w:p>
    <w:p>
      <w:pPr>
        <w:rPr>
          <w:rFonts w:ascii="Arial" w:hAnsi="Arial" w:cs="Arial"/>
          <w:lang w:val="el-GR"/>
        </w:rPr>
      </w:pPr>
      <w:r>
        <w:rPr>
          <w:rFonts w:ascii="Arial" w:hAnsi="Arial" w:cs="Arial"/>
          <w:lang w:val="el-GR"/>
        </w:rPr>
        <w:t>Ενώ αυτό για πολλαπλές ανιχνεύσεις:</w:t>
      </w:r>
    </w:p>
    <w:p>
      <w:pPr>
        <w:pStyle w:val="ListParagraph"/>
        <w:numPr>
          <w:ilvl w:val="0"/>
          <w:numId w:val="18"/>
        </w:numPr>
        <w:rPr>
          <w:rFonts w:ascii="Arial" w:hAnsi="Arial" w:cs="Arial"/>
          <w:lang w:val="el-GR"/>
        </w:rPr>
      </w:pPr>
      <w:r>
        <w:rPr>
          <w:rFonts w:ascii="Arial" w:hAnsi="Arial" w:cs="Arial"/>
          <w:lang w:val="el-GR"/>
        </w:rPr>
        <w:t>Μέγιστος αριθμός στάσεων ως προς ανίχνευση</w:t>
      </w:r>
    </w:p>
    <w:p>
      <w:pPr>
        <w:pStyle w:val="ListParagraph"/>
        <w:numPr>
          <w:ilvl w:val="0"/>
          <w:numId w:val="18"/>
        </w:numPr>
        <w:rPr>
          <w:rFonts w:ascii="Arial" w:hAnsi="Arial" w:cs="Arial"/>
          <w:lang w:val="el-GR"/>
        </w:rPr>
      </w:pPr>
      <w:r>
        <w:rPr>
          <w:rFonts w:ascii="Arial" w:hAnsi="Arial" w:cs="Arial"/>
          <w:lang w:val="el-GR"/>
        </w:rPr>
        <w:t>Κατώτατο όριο ευστοχίας</w:t>
      </w:r>
    </w:p>
    <w:p>
      <w:pPr>
        <w:pStyle w:val="ListParagraph"/>
        <w:numPr>
          <w:ilvl w:val="0"/>
          <w:numId w:val="18"/>
        </w:numPr>
        <w:rPr>
          <w:rFonts w:ascii="Arial" w:hAnsi="Arial" w:cs="Arial"/>
          <w:lang w:val="el-GR"/>
        </w:rPr>
      </w:pPr>
      <w:r>
        <w:rPr>
          <w:rFonts w:ascii="Arial" w:hAnsi="Arial" w:cs="Arial"/>
          <w:lang w:val="el-GR"/>
        </w:rPr>
        <w:t xml:space="preserve">Ακτίνα </w:t>
      </w:r>
      <w:r>
        <w:rPr>
          <w:rFonts w:ascii="Arial" w:hAnsi="Arial" w:cs="Arial"/>
          <w:lang w:val="en-US"/>
        </w:rPr>
        <w:t>NMS</w:t>
      </w:r>
    </w:p>
    <w:p>
      <w:pPr>
        <w:rPr>
          <w:rFonts w:ascii="Arial" w:hAnsi="Arial" w:cs="Arial"/>
          <w:lang w:val="el-GR"/>
        </w:rPr>
      </w:pPr>
    </w:p>
    <w:p>
      <w:pPr>
        <w:rPr>
          <w:rFonts w:ascii="Arial" w:hAnsi="Arial" w:cs="Arial"/>
          <w:lang w:val="el-GR"/>
        </w:rPr>
      </w:pPr>
      <w:r>
        <w:rPr>
          <w:rFonts w:ascii="Arial" w:hAnsi="Arial" w:cs="Arial"/>
          <w:lang w:val="el-GR"/>
        </w:rPr>
        <w:t xml:space="preserve">Έξοδος: </w:t>
      </w:r>
    </w:p>
    <w:p>
      <w:pPr>
        <w:pStyle w:val="ListParagraph"/>
        <w:numPr>
          <w:ilvl w:val="0"/>
          <w:numId w:val="18"/>
        </w:numPr>
        <w:rPr>
          <w:rFonts w:ascii="Arial" w:hAnsi="Arial" w:cs="Arial"/>
          <w:lang w:val="el-GR"/>
        </w:rPr>
      </w:pPr>
      <w:r>
        <w:rPr>
          <w:rFonts w:ascii="Arial" w:hAnsi="Arial" w:cs="Arial"/>
          <w:lang w:val="en-US"/>
        </w:rPr>
        <w:t>Keypoints</w:t>
      </w:r>
      <w:r>
        <w:rPr>
          <w:rFonts w:ascii="Arial" w:hAnsi="Arial" w:cs="Arial"/>
          <w:lang w:val="el-GR"/>
        </w:rPr>
        <w:t xml:space="preserve"> με συντεταγμένη (</w:t>
      </w:r>
      <w:proofErr w:type="gramStart"/>
      <w:r>
        <w:rPr>
          <w:rFonts w:ascii="Arial" w:hAnsi="Arial" w:cs="Arial"/>
          <w:lang w:val="en-US"/>
        </w:rPr>
        <w:t>x</w:t>
      </w:r>
      <w:r>
        <w:rPr>
          <w:rFonts w:ascii="Arial" w:hAnsi="Arial" w:cs="Arial"/>
          <w:lang w:val="el-GR"/>
        </w:rPr>
        <w:t>,</w:t>
      </w:r>
      <w:r>
        <w:rPr>
          <w:rFonts w:ascii="Arial" w:hAnsi="Arial" w:cs="Arial"/>
          <w:lang w:val="en-US"/>
        </w:rPr>
        <w:t>y</w:t>
      </w:r>
      <w:proofErr w:type="gramEnd"/>
      <w:r>
        <w:rPr>
          <w:rFonts w:ascii="Arial" w:hAnsi="Arial" w:cs="Arial"/>
          <w:lang w:val="el-GR"/>
        </w:rPr>
        <w:t>)</w:t>
      </w:r>
    </w:p>
    <w:p>
      <w:pPr>
        <w:pStyle w:val="ListParagraph"/>
        <w:numPr>
          <w:ilvl w:val="0"/>
          <w:numId w:val="18"/>
        </w:numPr>
        <w:rPr>
          <w:rFonts w:ascii="Arial" w:hAnsi="Arial" w:cs="Arial"/>
          <w:lang w:val="el-GR"/>
        </w:rPr>
      </w:pPr>
      <w:r>
        <w:rPr>
          <w:rFonts w:ascii="Arial" w:hAnsi="Arial" w:cs="Arial"/>
          <w:lang w:val="en-US"/>
        </w:rPr>
        <w:t>Score</w:t>
      </w:r>
      <w:r>
        <w:rPr>
          <w:rFonts w:ascii="Arial" w:hAnsi="Arial" w:cs="Arial"/>
          <w:lang w:val="el-GR"/>
        </w:rPr>
        <w:t xml:space="preserve"> σιγουριάς για το εκάστοτε </w:t>
      </w:r>
      <w:r>
        <w:rPr>
          <w:rFonts w:ascii="Arial" w:hAnsi="Arial" w:cs="Arial"/>
          <w:lang w:val="en-US"/>
        </w:rPr>
        <w:t>keypoint</w:t>
      </w:r>
    </w:p>
    <w:p>
      <w:pPr>
        <w:rPr>
          <w:rFonts w:ascii="Arial" w:hAnsi="Arial" w:cs="Arial"/>
          <w:lang w:val="el-GR"/>
        </w:rPr>
      </w:pPr>
    </w:p>
    <w:p>
      <w:pPr>
        <w:rPr>
          <w:rFonts w:ascii="Arial" w:hAnsi="Arial" w:cs="Arial"/>
          <w:lang w:val="el-GR"/>
        </w:rPr>
      </w:pPr>
    </w:p>
    <w:p>
      <w:pPr>
        <w:rPr>
          <w:rFonts w:ascii="Arial" w:hAnsi="Arial" w:cs="Arial"/>
          <w:lang w:val="el-GR"/>
        </w:rPr>
      </w:pPr>
      <w:r>
        <w:rPr>
          <w:rFonts w:ascii="Arial" w:hAnsi="Arial" w:cs="Arial"/>
          <w:lang w:val="el-GR"/>
        </w:rPr>
        <w:t xml:space="preserve">Ο αλγόριθμος ανίχνευσης στάσης ενός ατόμου είναι πιο ταχύς και απλούστερος από τον αλγόριθμο ανίχνευσης πολλών ατόμων. Για αυτό το λόγο θα εντρυφήσουμε/εστιάσουμε στο πρώτο. </w:t>
      </w:r>
    </w:p>
    <w:p>
      <w:pPr>
        <w:rPr>
          <w:rFonts w:ascii="Arial" w:hAnsi="Arial" w:cs="Arial"/>
          <w:lang w:val="el-GR"/>
        </w:rPr>
      </w:pPr>
    </w:p>
    <w:p>
      <w:pPr>
        <w:rPr>
          <w:rFonts w:ascii="Arial" w:hAnsi="Arial" w:cs="Arial"/>
          <w:lang w:val="el-GR"/>
        </w:rPr>
      </w:pPr>
      <w:r>
        <w:rPr>
          <w:rFonts w:ascii="Arial" w:hAnsi="Arial" w:cs="Arial"/>
          <w:lang w:val="el-GR"/>
        </w:rPr>
        <w:t xml:space="preserve">Το μοντέλο διαθέτει δύο αρχιτεκτονικές: το </w:t>
      </w:r>
      <w:r>
        <w:rPr>
          <w:rFonts w:ascii="Arial" w:hAnsi="Arial" w:cs="Arial"/>
          <w:lang w:val="en-US"/>
        </w:rPr>
        <w:t>ResNet</w:t>
      </w:r>
      <w:r>
        <w:rPr>
          <w:rFonts w:ascii="Arial" w:hAnsi="Arial" w:cs="Arial"/>
          <w:lang w:val="el-GR"/>
        </w:rPr>
        <w:t xml:space="preserve">50 και το </w:t>
      </w:r>
      <w:r>
        <w:rPr>
          <w:rFonts w:ascii="Arial" w:hAnsi="Arial" w:cs="Arial"/>
          <w:lang w:val="en-US"/>
        </w:rPr>
        <w:t>MobileNetV</w:t>
      </w:r>
      <w:r>
        <w:rPr>
          <w:rFonts w:ascii="Arial" w:hAnsi="Arial" w:cs="Arial"/>
          <w:lang w:val="el-GR"/>
        </w:rPr>
        <w:t>1</w:t>
      </w:r>
    </w:p>
    <w:p>
      <w:pPr>
        <w:rPr>
          <w:rFonts w:ascii="Arial" w:hAnsi="Arial" w:cs="Arial"/>
          <w:lang w:val="el-GR"/>
        </w:rPr>
      </w:pPr>
      <w:r>
        <w:rPr>
          <w:rFonts w:ascii="Arial" w:hAnsi="Arial" w:cs="Arial"/>
          <w:lang w:val="el-GR"/>
        </w:rPr>
        <w:t xml:space="preserve"> </w:t>
      </w:r>
    </w:p>
    <w:p>
      <w:pPr>
        <w:rPr>
          <w:rFonts w:ascii="Arial" w:hAnsi="Arial" w:cs="Arial"/>
          <w:b/>
          <w:bCs/>
          <w:lang w:val="el-GR"/>
        </w:rPr>
      </w:pPr>
      <w:r>
        <w:rPr>
          <w:rFonts w:ascii="Arial" w:hAnsi="Arial" w:cs="Arial"/>
          <w:b/>
          <w:bCs/>
          <w:lang w:val="en-US"/>
        </w:rPr>
        <w:t>ResNet</w:t>
      </w:r>
      <w:r>
        <w:rPr>
          <w:rFonts w:ascii="Arial" w:hAnsi="Arial" w:cs="Arial"/>
          <w:b/>
          <w:bCs/>
          <w:lang w:val="el-GR"/>
        </w:rPr>
        <w:t>50</w:t>
      </w:r>
    </w:p>
    <w:p>
      <w:pPr>
        <w:rPr>
          <w:rFonts w:ascii="Arial" w:hAnsi="Arial" w:cs="Arial"/>
          <w:lang w:val="el-GR"/>
        </w:rPr>
      </w:pPr>
    </w:p>
    <w:p>
      <w:pPr>
        <w:rPr>
          <w:rFonts w:ascii="Arial" w:hAnsi="Arial" w:cs="Arial"/>
          <w:lang w:val="el-GR"/>
        </w:rPr>
      </w:pPr>
      <w:r>
        <w:rPr>
          <w:rFonts w:ascii="Arial" w:hAnsi="Arial" w:cs="Arial"/>
          <w:noProof/>
          <w:lang w:val="el-GR"/>
        </w:rPr>
        <w:drawing>
          <wp:anchor distT="0" distB="0" distL="114300" distR="114300" simplePos="0" relativeHeight="251676160" behindDoc="0" locked="0" layoutInCell="1" allowOverlap="1">
            <wp:simplePos x="0" y="0"/>
            <wp:positionH relativeFrom="column">
              <wp:posOffset>1118</wp:posOffset>
            </wp:positionH>
            <wp:positionV relativeFrom="paragraph">
              <wp:posOffset>864</wp:posOffset>
            </wp:positionV>
            <wp:extent cx="1031240" cy="7382333"/>
            <wp:effectExtent l="0" t="0" r="0" b="9525"/>
            <wp:wrapThrough wrapText="bothSides">
              <wp:wrapPolygon edited="0">
                <wp:start x="0" y="0"/>
                <wp:lineTo x="0" y="21572"/>
                <wp:lineTo x="21148" y="21572"/>
                <wp:lineTo x="2114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8">
                      <a:extLst>
                        <a:ext uri="{28A0092B-C50C-407E-A947-70E740481C1C}">
                          <a14:useLocalDpi xmlns:a14="http://schemas.microsoft.com/office/drawing/2010/main" val="0"/>
                        </a:ext>
                      </a:extLst>
                    </a:blip>
                    <a:stretch>
                      <a:fillRect/>
                    </a:stretch>
                  </pic:blipFill>
                  <pic:spPr>
                    <a:xfrm>
                      <a:off x="0" y="0"/>
                      <a:ext cx="1031240" cy="7382333"/>
                    </a:xfrm>
                    <a:prstGeom prst="rect">
                      <a:avLst/>
                    </a:prstGeom>
                  </pic:spPr>
                </pic:pic>
              </a:graphicData>
            </a:graphic>
          </wp:anchor>
        </w:drawing>
      </w:r>
      <w:r>
        <w:rPr>
          <w:rFonts w:ascii="Arial" w:hAnsi="Arial" w:cs="Arial"/>
          <w:lang w:val="el-GR"/>
        </w:rPr>
        <w:t xml:space="preserve">Το </w:t>
      </w:r>
      <w:r>
        <w:rPr>
          <w:rFonts w:ascii="Arial" w:hAnsi="Arial" w:cs="Arial"/>
          <w:lang w:val="en-US"/>
        </w:rPr>
        <w:t>ResNet</w:t>
      </w:r>
      <w:r>
        <w:rPr>
          <w:rFonts w:ascii="Arial" w:hAnsi="Arial" w:cs="Arial"/>
          <w:lang w:val="el-GR"/>
        </w:rPr>
        <w:t xml:space="preserve"> προέκυψε από την ανάγκη διόρθωσης του γνωστού προβλήματος της «φθίνουσας καθόδου» των παραγώγων.</w:t>
      </w:r>
    </w:p>
    <w:p>
      <w:pPr>
        <w:rPr>
          <w:rFonts w:ascii="Arial" w:hAnsi="Arial" w:cs="Arial"/>
          <w:lang w:val="el-GR"/>
        </w:rPr>
      </w:pPr>
      <w:r>
        <w:rPr>
          <w:rFonts w:ascii="Arial" w:hAnsi="Arial" w:cs="Arial"/>
          <w:lang w:val="el-GR"/>
        </w:rPr>
        <w:t xml:space="preserve">Από τη πρώτη εμφάνιση του συνελικτικού δικτύου </w:t>
      </w:r>
      <w:r>
        <w:rPr>
          <w:rFonts w:ascii="Arial" w:hAnsi="Arial" w:cs="Arial"/>
          <w:lang w:val="en-US"/>
        </w:rPr>
        <w:t>AlexNet</w:t>
      </w:r>
      <w:r>
        <w:rPr>
          <w:rFonts w:ascii="Arial" w:hAnsi="Arial" w:cs="Arial"/>
          <w:lang w:val="el-GR"/>
        </w:rPr>
        <w:t xml:space="preserve"> (2012), το οποίο κέρδισε το διαγωνισμό </w:t>
      </w: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lang w:val="el-GR"/>
        </w:rPr>
      </w:pPr>
    </w:p>
    <w:p>
      <w:pPr>
        <w:rPr>
          <w:rFonts w:ascii="Arial" w:hAnsi="Arial" w:cs="Arial"/>
          <w:sz w:val="20"/>
          <w:szCs w:val="20"/>
          <w:lang w:val="el-GR"/>
        </w:rPr>
      </w:pPr>
      <w:r>
        <w:rPr>
          <w:rFonts w:ascii="Arial" w:hAnsi="Arial" w:cs="Arial"/>
          <w:sz w:val="20"/>
          <w:szCs w:val="20"/>
          <w:lang w:val="el-GR"/>
        </w:rPr>
        <w:t>https://github.com/google-coral/project-posenet</w:t>
      </w:r>
      <w:r>
        <w:rPr>
          <w:rFonts w:ascii="Arial" w:hAnsi="Arial" w:cs="Arial"/>
          <w:sz w:val="20"/>
          <w:szCs w:val="20"/>
          <w:lang w:val="el-GR"/>
        </w:rPr>
        <w:br w:type="page"/>
      </w:r>
    </w:p>
    <w:p>
      <w:pPr>
        <w:rPr>
          <w:rFonts w:ascii="Arial" w:hAnsi="Arial" w:cs="Arial"/>
          <w:sz w:val="20"/>
          <w:szCs w:val="20"/>
          <w:lang w:val="el-GR"/>
        </w:rPr>
      </w:pPr>
    </w:p>
    <w:p>
      <w:pPr>
        <w:pStyle w:val="Heading1"/>
      </w:pPr>
      <w:r>
        <w:t>Κεφάλαιο 6</w:t>
      </w:r>
    </w:p>
    <w:p>
      <w:pPr>
        <w:rPr>
          <w:lang w:val="el-GR"/>
        </w:rPr>
      </w:pPr>
    </w:p>
    <w:p>
      <w:pPr>
        <w:pStyle w:val="Title"/>
        <w:rPr>
          <w:sz w:val="40"/>
          <w:szCs w:val="40"/>
        </w:rPr>
      </w:pPr>
      <w:r>
        <w:rPr>
          <w:sz w:val="40"/>
          <w:szCs w:val="40"/>
        </w:rPr>
        <w:t>Πειράματα</w:t>
      </w: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pStyle w:val="Heading1"/>
      </w:pPr>
      <w:r>
        <w:t>Κεφάλαιο 7</w:t>
      </w:r>
    </w:p>
    <w:p>
      <w:pPr>
        <w:rPr>
          <w:lang w:val="el-GR"/>
        </w:rPr>
      </w:pPr>
    </w:p>
    <w:p>
      <w:pPr>
        <w:pStyle w:val="Title"/>
        <w:rPr>
          <w:rFonts w:ascii="Arial" w:hAnsi="Arial" w:cs="Arial"/>
          <w:sz w:val="20"/>
          <w:szCs w:val="20"/>
        </w:rPr>
      </w:pPr>
      <w:r>
        <w:rPr>
          <w:sz w:val="40"/>
          <w:szCs w:val="40"/>
        </w:rPr>
        <w:t>Αποτελέσματα-Προεκτάσεις</w:t>
      </w:r>
    </w:p>
    <w:sectPr>
      <w:footerReference w:type="default" r:id="rId79"/>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5C3F"/>
    <w:multiLevelType w:val="hybridMultilevel"/>
    <w:tmpl w:val="345AB872"/>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2" w15:restartNumberingAfterBreak="0">
    <w:nsid w:val="0DB86E8D"/>
    <w:multiLevelType w:val="hybridMultilevel"/>
    <w:tmpl w:val="3C98238E"/>
    <w:lvl w:ilvl="0" w:tplc="8E827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14EC0"/>
    <w:multiLevelType w:val="hybridMultilevel"/>
    <w:tmpl w:val="3B70B976"/>
    <w:lvl w:ilvl="0" w:tplc="4F1A2E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D218F"/>
    <w:multiLevelType w:val="hybridMultilevel"/>
    <w:tmpl w:val="29E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F6495"/>
    <w:multiLevelType w:val="hybridMultilevel"/>
    <w:tmpl w:val="631231A2"/>
    <w:lvl w:ilvl="0" w:tplc="20C80392">
      <w:numFmt w:val="bullet"/>
      <w:lvlText w:val=""/>
      <w:lvlJc w:val="left"/>
      <w:pPr>
        <w:ind w:left="418" w:hanging="360"/>
      </w:pPr>
      <w:rPr>
        <w:rFonts w:ascii="Wingdings" w:eastAsia="Times New Roman" w:hAnsi="Wingdings"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7"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7B3B3E"/>
    <w:multiLevelType w:val="hybridMultilevel"/>
    <w:tmpl w:val="5C7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939BF"/>
    <w:multiLevelType w:val="hybridMultilevel"/>
    <w:tmpl w:val="8B3AA602"/>
    <w:lvl w:ilvl="0" w:tplc="807A570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347D6"/>
    <w:multiLevelType w:val="multilevel"/>
    <w:tmpl w:val="28C6A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2" w15:restartNumberingAfterBreak="0">
    <w:nsid w:val="62FB7AED"/>
    <w:multiLevelType w:val="hybridMultilevel"/>
    <w:tmpl w:val="49CA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E14F7"/>
    <w:multiLevelType w:val="hybridMultilevel"/>
    <w:tmpl w:val="D30617F2"/>
    <w:lvl w:ilvl="0" w:tplc="4F1A2EC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C19FA"/>
    <w:multiLevelType w:val="hybridMultilevel"/>
    <w:tmpl w:val="001694E4"/>
    <w:lvl w:ilvl="0" w:tplc="04090001">
      <w:start w:val="1"/>
      <w:numFmt w:val="bullet"/>
      <w:lvlText w:val=""/>
      <w:lvlJc w:val="left"/>
      <w:pPr>
        <w:ind w:left="720" w:hanging="360"/>
      </w:pPr>
      <w:rPr>
        <w:rFonts w:ascii="Symbol" w:hAnsi="Symbol" w:hint="default"/>
      </w:rPr>
    </w:lvl>
    <w:lvl w:ilvl="1" w:tplc="75303A1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1F10EA"/>
    <w:multiLevelType w:val="hybridMultilevel"/>
    <w:tmpl w:val="4B72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7"/>
  </w:num>
  <w:num w:numId="2" w16cid:durableId="661355558">
    <w:abstractNumId w:val="0"/>
  </w:num>
  <w:num w:numId="3" w16cid:durableId="219295232">
    <w:abstractNumId w:val="13"/>
  </w:num>
  <w:num w:numId="4" w16cid:durableId="906384572">
    <w:abstractNumId w:val="14"/>
  </w:num>
  <w:num w:numId="5" w16cid:durableId="310254791">
    <w:abstractNumId w:val="5"/>
  </w:num>
  <w:num w:numId="6" w16cid:durableId="1732190308">
    <w:abstractNumId w:val="11"/>
  </w:num>
  <w:num w:numId="7" w16cid:durableId="1010066418">
    <w:abstractNumId w:val="15"/>
  </w:num>
  <w:num w:numId="8" w16cid:durableId="727924604">
    <w:abstractNumId w:val="2"/>
  </w:num>
  <w:num w:numId="9" w16cid:durableId="1412507463">
    <w:abstractNumId w:val="1"/>
  </w:num>
  <w:num w:numId="10" w16cid:durableId="540557279">
    <w:abstractNumId w:val="17"/>
  </w:num>
  <w:num w:numId="11" w16cid:durableId="608511442">
    <w:abstractNumId w:val="4"/>
  </w:num>
  <w:num w:numId="12" w16cid:durableId="278877773">
    <w:abstractNumId w:val="18"/>
  </w:num>
  <w:num w:numId="13" w16cid:durableId="787815545">
    <w:abstractNumId w:val="6"/>
  </w:num>
  <w:num w:numId="14" w16cid:durableId="1577351781">
    <w:abstractNumId w:val="9"/>
  </w:num>
  <w:num w:numId="15" w16cid:durableId="182325908">
    <w:abstractNumId w:val="10"/>
  </w:num>
  <w:num w:numId="16" w16cid:durableId="690029316">
    <w:abstractNumId w:val="8"/>
  </w:num>
  <w:num w:numId="17" w16cid:durableId="1309628300">
    <w:abstractNumId w:val="12"/>
  </w:num>
  <w:num w:numId="18" w16cid:durableId="1614633920">
    <w:abstractNumId w:val="3"/>
  </w:num>
  <w:num w:numId="19" w16cid:durableId="20220803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61DD0F8-1DBF-4D4F-BD99-E1E49E1A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after="60"/>
      <w:outlineLvl w:val="0"/>
    </w:pPr>
    <w:rPr>
      <w:sz w:val="52"/>
      <w:szCs w:val="44"/>
      <w:lang w:val="el-GR"/>
    </w:rPr>
  </w:style>
  <w:style w:type="paragraph" w:styleId="Heading20">
    <w:name w:val="heading 2"/>
    <w:basedOn w:val="Normal"/>
    <w:next w:val="Normal"/>
    <w:link w:val="Heading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SubtitleCover">
    <w:name w:val="Subtitle Cover"/>
    <w:basedOn w:val="Normal"/>
    <w:next w:val="BodyText"/>
    <w:pPr>
      <w:keepNext/>
      <w:keepLines/>
      <w:spacing w:before="1520" w:line="240" w:lineRule="atLeast"/>
      <w:ind w:left="1080" w:right="1680"/>
    </w:pPr>
    <w:rPr>
      <w:i/>
      <w:spacing w:val="-20"/>
      <w:kern w:val="28"/>
      <w:sz w:val="40"/>
      <w:szCs w:val="20"/>
    </w:rPr>
  </w:style>
  <w:style w:type="paragraph" w:styleId="BodyText">
    <w:name w:val="Body Text"/>
    <w:basedOn w:val="Normal"/>
    <w:pPr>
      <w:spacing w:after="120"/>
    </w:pPr>
  </w:style>
  <w:style w:type="paragraph" w:styleId="BodyText2">
    <w:name w:val="Body Text 2"/>
    <w:basedOn w:val="Normal"/>
    <w:pPr>
      <w:jc w:val="both"/>
    </w:pPr>
    <w:rPr>
      <w:lang w:val="el-GR"/>
    </w:rPr>
  </w:style>
  <w:style w:type="paragraph" w:styleId="Footer">
    <w:name w:val="footer"/>
    <w:basedOn w:val="Normal"/>
    <w:link w:val="FooterChar"/>
    <w:uiPriority w:val="99"/>
    <w:pPr>
      <w:tabs>
        <w:tab w:val="center" w:pos="4153"/>
        <w:tab w:val="right" w:pos="8306"/>
      </w:tabs>
    </w:pPr>
  </w:style>
  <w:style w:type="paragraph" w:styleId="PlainText">
    <w:name w:val="Plain Text"/>
    <w:basedOn w:val="Normal"/>
    <w:rPr>
      <w:rFonts w:ascii="Courier New" w:hAnsi="Courier New" w:cs="Courier New"/>
      <w:sz w:val="20"/>
      <w:szCs w:val="20"/>
      <w:lang w:val="en-AU"/>
    </w:rPr>
  </w:style>
  <w:style w:type="paragraph" w:styleId="BalloonText">
    <w:name w:val="Balloon Text"/>
    <w:basedOn w:val="Normal"/>
    <w:semiHidden/>
    <w:rPr>
      <w:rFonts w:ascii="Tahoma" w:hAnsi="Tahoma" w:cs="Tahoma"/>
      <w:sz w:val="16"/>
      <w:szCs w:val="16"/>
    </w:rPr>
  </w:style>
  <w:style w:type="character" w:styleId="Emphasis">
    <w:name w:val="Emphasis"/>
    <w:uiPriority w:val="20"/>
    <w:qFormat/>
    <w:rPr>
      <w:i/>
      <w:iCs/>
    </w:rPr>
  </w:style>
  <w:style w:type="character" w:styleId="Strong">
    <w:name w:val="Strong"/>
    <w:uiPriority w:val="22"/>
    <w:qFormat/>
    <w:rPr>
      <w:b/>
      <w:bCs/>
    </w:rPr>
  </w:style>
  <w:style w:type="paragraph" w:styleId="TOCHeading">
    <w:name w:val="TOC Heading"/>
    <w:basedOn w:val="Heading1"/>
    <w:next w:val="Normal"/>
    <w:uiPriority w:val="39"/>
    <w:unhideWhenUsed/>
    <w:qFormat/>
    <w:pPr>
      <w:keepLines/>
      <w:spacing w:before="240" w:after="0" w:line="259" w:lineRule="auto"/>
      <w:outlineLvl w:val="9"/>
    </w:pPr>
    <w:rPr>
      <w:rFonts w:ascii="Calibri Light" w:hAnsi="Calibri Light"/>
      <w:color w:val="2F5496"/>
      <w:szCs w:val="32"/>
      <w:lang w:val="en-US"/>
    </w:rPr>
  </w:style>
  <w:style w:type="paragraph" w:styleId="TOC1">
    <w:name w:val="toc 1"/>
    <w:basedOn w:val="Normal"/>
    <w:next w:val="Normal"/>
    <w:autoRedefine/>
    <w:uiPriority w:val="39"/>
    <w:pPr>
      <w:spacing w:before="360"/>
    </w:pPr>
    <w:rPr>
      <w:rFonts w:ascii="Calibri Light" w:hAnsi="Calibri Light" w:cs="Calibri Light"/>
      <w:b/>
      <w:bCs/>
      <w:caps/>
    </w:rPr>
  </w:style>
  <w:style w:type="character" w:styleId="Hyperlink">
    <w:name w:val="Hyperlink"/>
    <w:uiPriority w:val="99"/>
    <w:unhideWhenUsed/>
    <w:rPr>
      <w:color w:val="0563C1"/>
      <w:u w:val="single"/>
    </w:rPr>
  </w:style>
  <w:style w:type="paragraph" w:styleId="TOC2">
    <w:name w:val="toc 2"/>
    <w:basedOn w:val="Normal"/>
    <w:next w:val="Normal"/>
    <w:autoRedefine/>
    <w:uiPriority w:val="39"/>
    <w:unhideWhenUsed/>
    <w:pPr>
      <w:spacing w:before="240"/>
    </w:pPr>
    <w:rPr>
      <w:rFonts w:ascii="Calibri" w:hAnsi="Calibri" w:cs="Calibri"/>
      <w:b/>
      <w:bCs/>
      <w:sz w:val="20"/>
      <w:szCs w:val="20"/>
    </w:rPr>
  </w:style>
  <w:style w:type="paragraph" w:styleId="TOC3">
    <w:name w:val="toc 3"/>
    <w:basedOn w:val="Normal"/>
    <w:next w:val="Normal"/>
    <w:autoRedefine/>
    <w:uiPriority w:val="39"/>
    <w:unhideWhenUsed/>
    <w:pPr>
      <w:ind w:left="240"/>
    </w:pPr>
    <w:rPr>
      <w:rFonts w:ascii="Calibri" w:hAnsi="Calibri" w:cs="Calibri"/>
      <w:sz w:val="20"/>
      <w:szCs w:val="20"/>
    </w:rPr>
  </w:style>
  <w:style w:type="character" w:customStyle="1" w:styleId="Heading3Char">
    <w:name w:val="Heading 3 Char"/>
    <w:link w:val="Heading3"/>
    <w:semiHidden/>
    <w:rPr>
      <w:rFonts w:ascii="Calibri Light" w:eastAsia="Times New Roman" w:hAnsi="Calibri Light" w:cs="Times New Roman"/>
      <w:b/>
      <w:bCs/>
      <w:sz w:val="26"/>
      <w:szCs w:val="26"/>
      <w:lang w:val="en-GB"/>
    </w:rPr>
  </w:style>
  <w:style w:type="paragraph" w:styleId="TOC4">
    <w:name w:val="toc 4"/>
    <w:basedOn w:val="Normal"/>
    <w:next w:val="Normal"/>
    <w:autoRedefine/>
    <w:uiPriority w:val="39"/>
    <w:pPr>
      <w:ind w:left="480"/>
    </w:pPr>
    <w:rPr>
      <w:rFonts w:ascii="Calibri" w:hAnsi="Calibri" w:cs="Calibri"/>
      <w:sz w:val="20"/>
      <w:szCs w:val="20"/>
    </w:rPr>
  </w:style>
  <w:style w:type="paragraph" w:styleId="TOC5">
    <w:name w:val="toc 5"/>
    <w:basedOn w:val="Normal"/>
    <w:next w:val="Normal"/>
    <w:autoRedefine/>
    <w:uiPriority w:val="39"/>
    <w:pPr>
      <w:ind w:left="720"/>
    </w:pPr>
    <w:rPr>
      <w:rFonts w:ascii="Calibri" w:hAnsi="Calibri" w:cs="Calibri"/>
      <w:sz w:val="20"/>
      <w:szCs w:val="20"/>
    </w:rPr>
  </w:style>
  <w:style w:type="paragraph" w:styleId="TOC6">
    <w:name w:val="toc 6"/>
    <w:basedOn w:val="Normal"/>
    <w:next w:val="Normal"/>
    <w:autoRedefine/>
    <w:uiPriority w:val="39"/>
    <w:pPr>
      <w:ind w:left="960"/>
    </w:pPr>
    <w:rPr>
      <w:rFonts w:ascii="Calibri" w:hAnsi="Calibri" w:cs="Calibri"/>
      <w:sz w:val="20"/>
      <w:szCs w:val="20"/>
    </w:rPr>
  </w:style>
  <w:style w:type="paragraph" w:styleId="TOC7">
    <w:name w:val="toc 7"/>
    <w:basedOn w:val="Normal"/>
    <w:next w:val="Normal"/>
    <w:autoRedefine/>
    <w:uiPriority w:val="39"/>
    <w:pPr>
      <w:ind w:left="1200"/>
    </w:pPr>
    <w:rPr>
      <w:rFonts w:ascii="Calibri" w:hAnsi="Calibri" w:cs="Calibri"/>
      <w:sz w:val="20"/>
      <w:szCs w:val="20"/>
    </w:rPr>
  </w:style>
  <w:style w:type="paragraph" w:styleId="TOC8">
    <w:name w:val="toc 8"/>
    <w:basedOn w:val="Normal"/>
    <w:next w:val="Normal"/>
    <w:autoRedefine/>
    <w:uiPriority w:val="39"/>
    <w:pPr>
      <w:ind w:left="1440"/>
    </w:pPr>
    <w:rPr>
      <w:rFonts w:ascii="Calibri" w:hAnsi="Calibri" w:cs="Calibri"/>
      <w:sz w:val="20"/>
      <w:szCs w:val="20"/>
    </w:rPr>
  </w:style>
  <w:style w:type="paragraph" w:styleId="TOC9">
    <w:name w:val="toc 9"/>
    <w:basedOn w:val="Normal"/>
    <w:next w:val="Normal"/>
    <w:autoRedefine/>
    <w:uiPriority w:val="39"/>
    <w:pPr>
      <w:ind w:left="1680"/>
    </w:pPr>
    <w:rPr>
      <w:rFonts w:ascii="Calibri" w:hAnsi="Calibri" w:cs="Calibri"/>
      <w:sz w:val="20"/>
      <w:szCs w:val="20"/>
    </w:rPr>
  </w:style>
  <w:style w:type="character" w:styleId="UnresolvedMention">
    <w:name w:val="Unresolved Mention"/>
    <w:uiPriority w:val="99"/>
    <w:semiHidden/>
    <w:unhideWhenUsed/>
    <w:rPr>
      <w:color w:val="605E5C"/>
      <w:shd w:val="clear" w:color="auto" w:fill="E1DFDD"/>
    </w:rPr>
  </w:style>
  <w:style w:type="paragraph" w:styleId="NormalWeb">
    <w:name w:val="Normal (Web)"/>
    <w:basedOn w:val="Normal"/>
    <w:uiPriority w:val="99"/>
    <w:unhideWhenUsed/>
    <w:pPr>
      <w:spacing w:before="100" w:beforeAutospacing="1" w:after="100" w:afterAutospacing="1"/>
    </w:pPr>
    <w:rPr>
      <w:lang w:eastAsia="en-GB"/>
    </w:rPr>
  </w:style>
  <w:style w:type="character" w:customStyle="1" w:styleId="FooterChar">
    <w:name w:val="Footer Char"/>
    <w:basedOn w:val="DefaultParagraphFont"/>
    <w:link w:val="Footer"/>
    <w:uiPriority w:val="99"/>
    <w:rPr>
      <w:sz w:val="24"/>
      <w:szCs w:val="24"/>
      <w:lang w:val="en-GB"/>
    </w:rPr>
  </w:style>
  <w:style w:type="paragraph" w:styleId="Title">
    <w:name w:val="Title"/>
    <w:basedOn w:val="Normal"/>
    <w:next w:val="Normal"/>
    <w:link w:val="TitleChar"/>
    <w:qFormat/>
    <w:pPr>
      <w:contextualSpacing/>
    </w:pPr>
    <w:rPr>
      <w:rFonts w:eastAsiaTheme="majorEastAsia"/>
      <w:spacing w:val="-10"/>
      <w:kern w:val="28"/>
      <w:sz w:val="56"/>
      <w:szCs w:val="56"/>
      <w:lang w:val="el-GR"/>
    </w:rPr>
  </w:style>
  <w:style w:type="character" w:customStyle="1" w:styleId="TitleChar">
    <w:name w:val="Title Char"/>
    <w:basedOn w:val="DefaultParagraphFont"/>
    <w:link w:val="Title"/>
    <w:rPr>
      <w:rFonts w:eastAsiaTheme="majorEastAsia"/>
      <w:spacing w:val="-10"/>
      <w:kern w:val="28"/>
      <w:sz w:val="56"/>
      <w:szCs w:val="56"/>
      <w:lang w:val="el-GR"/>
    </w:rPr>
  </w:style>
  <w:style w:type="paragraph" w:customStyle="1" w:styleId="Heading2">
    <w:name w:val="Heading2"/>
    <w:basedOn w:val="Heading20"/>
    <w:next w:val="Heading20"/>
    <w:link w:val="Heading2Char0"/>
    <w:qFormat/>
    <w:pPr>
      <w:numPr>
        <w:ilvl w:val="1"/>
        <w:numId w:val="1"/>
      </w:numPr>
      <w:spacing w:line="360" w:lineRule="auto"/>
    </w:pPr>
    <w:rPr>
      <w:rFonts w:ascii="Times New Roman" w:hAnsi="Times New Roman"/>
      <w:color w:val="auto"/>
      <w:sz w:val="32"/>
      <w:szCs w:val="32"/>
      <w:lang w:val="en-US"/>
    </w:rPr>
  </w:style>
  <w:style w:type="paragraph" w:customStyle="1" w:styleId="Heading30">
    <w:name w:val="Heading3"/>
    <w:basedOn w:val="Heading3"/>
    <w:next w:val="Heading3"/>
    <w:link w:val="Heading3Char0"/>
    <w:qFormat/>
    <w:rPr>
      <w:rFonts w:ascii="Times New Roman" w:hAnsi="Times New Roman"/>
      <w:b w:val="0"/>
      <w:bCs w:val="0"/>
      <w:sz w:val="28"/>
      <w:szCs w:val="28"/>
      <w:lang w:val="en-US"/>
    </w:rPr>
  </w:style>
  <w:style w:type="character" w:customStyle="1" w:styleId="Heading2Char">
    <w:name w:val="Heading 2 Char"/>
    <w:basedOn w:val="DefaultParagraphFont"/>
    <w:link w:val="Heading20"/>
    <w:semiHidden/>
    <w:rPr>
      <w:rFonts w:asciiTheme="majorHAnsi" w:eastAsiaTheme="majorEastAsia" w:hAnsiTheme="majorHAnsi" w:cstheme="majorBidi"/>
      <w:color w:val="2F5496" w:themeColor="accent1" w:themeShade="BF"/>
      <w:sz w:val="26"/>
      <w:szCs w:val="26"/>
      <w:lang w:val="en-GB"/>
    </w:rPr>
  </w:style>
  <w:style w:type="character" w:customStyle="1" w:styleId="Heading2Char0">
    <w:name w:val="Heading2 Char"/>
    <w:basedOn w:val="DefaultParagraphFont"/>
    <w:link w:val="Heading2"/>
    <w:rPr>
      <w:rFonts w:eastAsiaTheme="majorEastAsia" w:cstheme="majorBidi"/>
      <w:sz w:val="32"/>
      <w:szCs w:val="32"/>
    </w:rPr>
  </w:style>
  <w:style w:type="character" w:customStyle="1" w:styleId="Heading3Char0">
    <w:name w:val="Heading3 Char"/>
    <w:basedOn w:val="Heading3Char"/>
    <w:link w:val="Heading30"/>
    <w:rPr>
      <w:rFonts w:ascii="Calibri Light" w:eastAsia="Times New Roman" w:hAnsi="Calibri Light" w:cs="Times New Roman"/>
      <w:b w:val="0"/>
      <w:bCs w:val="0"/>
      <w:sz w:val="28"/>
      <w:szCs w:val="28"/>
      <w:lang w:val="en-GB"/>
    </w:rPr>
  </w:style>
  <w:style w:type="paragraph" w:styleId="ListParagraph">
    <w:name w:val="List Paragraph"/>
    <w:basedOn w:val="Normal"/>
    <w:uiPriority w:val="34"/>
    <w:qFormat/>
    <w:pPr>
      <w:ind w:left="720"/>
      <w:contextualSpacing/>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
    <w:name w:val="ref"/>
    <w:basedOn w:val="Normal"/>
    <w:pPr>
      <w:spacing w:before="100" w:beforeAutospacing="1" w:after="100" w:afterAutospacing="1"/>
    </w:pPr>
    <w:rPr>
      <w:lang w:val="en-US"/>
    </w:rPr>
  </w:style>
  <w:style w:type="character" w:customStyle="1" w:styleId="ref-auth">
    <w:name w:val="ref-auth"/>
    <w:basedOn w:val="DefaultParagraphFont"/>
  </w:style>
  <w:style w:type="character" w:customStyle="1" w:styleId="ref-full">
    <w:name w:val="ref-ful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28">
      <w:bodyDiv w:val="1"/>
      <w:marLeft w:val="0"/>
      <w:marRight w:val="0"/>
      <w:marTop w:val="0"/>
      <w:marBottom w:val="0"/>
      <w:divBdr>
        <w:top w:val="none" w:sz="0" w:space="0" w:color="auto"/>
        <w:left w:val="none" w:sz="0" w:space="0" w:color="auto"/>
        <w:bottom w:val="none" w:sz="0" w:space="0" w:color="auto"/>
        <w:right w:val="none" w:sz="0" w:space="0" w:color="auto"/>
      </w:divBdr>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166439028">
      <w:bodyDiv w:val="1"/>
      <w:marLeft w:val="0"/>
      <w:marRight w:val="0"/>
      <w:marTop w:val="0"/>
      <w:marBottom w:val="0"/>
      <w:divBdr>
        <w:top w:val="none" w:sz="0" w:space="0" w:color="auto"/>
        <w:left w:val="none" w:sz="0" w:space="0" w:color="auto"/>
        <w:bottom w:val="none" w:sz="0" w:space="0" w:color="auto"/>
        <w:right w:val="none" w:sz="0" w:space="0" w:color="auto"/>
      </w:divBdr>
      <w:divsChild>
        <w:div w:id="83036339">
          <w:marLeft w:val="0"/>
          <w:marRight w:val="0"/>
          <w:marTop w:val="0"/>
          <w:marBottom w:val="0"/>
          <w:divBdr>
            <w:top w:val="none" w:sz="0" w:space="0" w:color="auto"/>
            <w:left w:val="none" w:sz="0" w:space="0" w:color="auto"/>
            <w:bottom w:val="none" w:sz="0" w:space="0" w:color="auto"/>
            <w:right w:val="none" w:sz="0" w:space="0" w:color="auto"/>
          </w:divBdr>
        </w:div>
        <w:div w:id="1445268857">
          <w:marLeft w:val="0"/>
          <w:marRight w:val="0"/>
          <w:marTop w:val="0"/>
          <w:marBottom w:val="0"/>
          <w:divBdr>
            <w:top w:val="none" w:sz="0" w:space="0" w:color="auto"/>
            <w:left w:val="none" w:sz="0" w:space="0" w:color="auto"/>
            <w:bottom w:val="none" w:sz="0" w:space="0" w:color="auto"/>
            <w:right w:val="none" w:sz="0" w:space="0" w:color="auto"/>
          </w:divBdr>
        </w:div>
        <w:div w:id="1530725358">
          <w:marLeft w:val="0"/>
          <w:marRight w:val="0"/>
          <w:marTop w:val="0"/>
          <w:marBottom w:val="0"/>
          <w:divBdr>
            <w:top w:val="none" w:sz="0" w:space="0" w:color="auto"/>
            <w:left w:val="none" w:sz="0" w:space="0" w:color="auto"/>
            <w:bottom w:val="none" w:sz="0" w:space="0" w:color="auto"/>
            <w:right w:val="none" w:sz="0" w:space="0" w:color="auto"/>
          </w:divBdr>
        </w:div>
        <w:div w:id="951594890">
          <w:marLeft w:val="0"/>
          <w:marRight w:val="0"/>
          <w:marTop w:val="0"/>
          <w:marBottom w:val="0"/>
          <w:divBdr>
            <w:top w:val="none" w:sz="0" w:space="0" w:color="auto"/>
            <w:left w:val="none" w:sz="0" w:space="0" w:color="auto"/>
            <w:bottom w:val="none" w:sz="0" w:space="0" w:color="auto"/>
            <w:right w:val="none" w:sz="0" w:space="0" w:color="auto"/>
          </w:divBdr>
        </w:div>
      </w:divsChild>
    </w:div>
    <w:div w:id="1376157325">
      <w:bodyDiv w:val="1"/>
      <w:marLeft w:val="0"/>
      <w:marRight w:val="0"/>
      <w:marTop w:val="0"/>
      <w:marBottom w:val="0"/>
      <w:divBdr>
        <w:top w:val="none" w:sz="0" w:space="0" w:color="auto"/>
        <w:left w:val="none" w:sz="0" w:space="0" w:color="auto"/>
        <w:bottom w:val="none" w:sz="0" w:space="0" w:color="auto"/>
        <w:right w:val="none" w:sz="0" w:space="0" w:color="auto"/>
      </w:divBdr>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785465699">
      <w:bodyDiv w:val="1"/>
      <w:marLeft w:val="0"/>
      <w:marRight w:val="0"/>
      <w:marTop w:val="0"/>
      <w:marBottom w:val="0"/>
      <w:divBdr>
        <w:top w:val="none" w:sz="0" w:space="0" w:color="auto"/>
        <w:left w:val="none" w:sz="0" w:space="0" w:color="auto"/>
        <w:bottom w:val="none" w:sz="0" w:space="0" w:color="auto"/>
        <w:right w:val="none" w:sz="0" w:space="0" w:color="auto"/>
      </w:divBdr>
      <w:divsChild>
        <w:div w:id="506209028">
          <w:marLeft w:val="0"/>
          <w:marRight w:val="0"/>
          <w:marTop w:val="0"/>
          <w:marBottom w:val="0"/>
          <w:divBdr>
            <w:top w:val="none" w:sz="0" w:space="0" w:color="auto"/>
            <w:left w:val="none" w:sz="0" w:space="0" w:color="auto"/>
            <w:bottom w:val="none" w:sz="0" w:space="0" w:color="auto"/>
            <w:right w:val="none" w:sz="0" w:space="0" w:color="auto"/>
          </w:divBdr>
        </w:div>
        <w:div w:id="1392077852">
          <w:marLeft w:val="0"/>
          <w:marRight w:val="0"/>
          <w:marTop w:val="0"/>
          <w:marBottom w:val="0"/>
          <w:divBdr>
            <w:top w:val="none" w:sz="0" w:space="0" w:color="auto"/>
            <w:left w:val="none" w:sz="0" w:space="0" w:color="auto"/>
            <w:bottom w:val="none" w:sz="0" w:space="0" w:color="auto"/>
            <w:right w:val="none" w:sz="0" w:space="0" w:color="auto"/>
          </w:divBdr>
        </w:div>
        <w:div w:id="255676201">
          <w:marLeft w:val="0"/>
          <w:marRight w:val="0"/>
          <w:marTop w:val="0"/>
          <w:marBottom w:val="0"/>
          <w:divBdr>
            <w:top w:val="none" w:sz="0" w:space="0" w:color="auto"/>
            <w:left w:val="none" w:sz="0" w:space="0" w:color="auto"/>
            <w:bottom w:val="none" w:sz="0" w:space="0" w:color="auto"/>
            <w:right w:val="none" w:sz="0" w:space="0" w:color="auto"/>
          </w:divBdr>
        </w:div>
      </w:divsChild>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303286375_Physical_activity_surveillance_in_the_European_Union_Reliability_and_validity_of_the_European_Health_Interview_Survey-_Physical_Activity_Questionnaire_EHIS-PAQ" TargetMode="External"/><Relationship Id="rId21" Type="http://schemas.openxmlformats.org/officeDocument/2006/relationships/image" Target="media/image2.png"/><Relationship Id="rId42" Type="http://schemas.openxmlformats.org/officeDocument/2006/relationships/image" Target="media/image11.jpeg"/><Relationship Id="rId47" Type="http://schemas.openxmlformats.org/officeDocument/2006/relationships/hyperlink" Target="https://google.github.io/mediapipe/solutions/pose.html" TargetMode="External"/><Relationship Id="rId63" Type="http://schemas.openxmlformats.org/officeDocument/2006/relationships/hyperlink" Target="https://www.researchgate.net/publication/343994786_Android_for_Biomedical_Signal_and_Image_Processing_Applications" TargetMode="External"/><Relationship Id="rId68" Type="http://schemas.openxmlformats.org/officeDocument/2006/relationships/hyperlink" Target="https://www.semanticscholar.org/paper/Human-Body-Posture-Classification-by-a-Neural-Fuzzy-Juang-Chang/d7775931803aab23494937856bbfcb31233c2537" TargetMode="External"/><Relationship Id="rId16" Type="http://schemas.openxmlformats.org/officeDocument/2006/relationships/hyperlink" Target="https://www.researchgate.net/publication/343685014_Significance_of_Artificial_Intelligence_AI_in_eHealth_Research" TargetMode="External"/><Relationship Id="rId11" Type="http://schemas.openxmlformats.org/officeDocument/2006/relationships/footer" Target="footer3.xml"/><Relationship Id="rId32" Type="http://schemas.openxmlformats.org/officeDocument/2006/relationships/hyperlink" Target="https://www.researchgate.net/profile/Aijaz-Sheikh-5/publication/335221195_Smartphone_Android_Vs_IOS/links/5e3ab5e8299bf1cdb90ecbf1/Smartphone-Android-Vs-IOS.pdf" TargetMode="External"/><Relationship Id="rId37" Type="http://schemas.openxmlformats.org/officeDocument/2006/relationships/image" Target="media/image6.jpeg"/><Relationship Id="rId53" Type="http://schemas.openxmlformats.org/officeDocument/2006/relationships/hyperlink" Target="https://ieeexplore.ieee.org/document/6682899" TargetMode="External"/><Relationship Id="rId58" Type="http://schemas.openxmlformats.org/officeDocument/2006/relationships/hyperlink" Target="https://www.researchgate.net/publication/249873396_The_meaning_of_action_A_review_on_action_recognition_and_mapping" TargetMode="External"/><Relationship Id="rId74" Type="http://schemas.openxmlformats.org/officeDocument/2006/relationships/hyperlink" Target="https://ai.googleblog.com/2020/06/repnet-counting-repetitions-in-videos.html"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ijcsit.com/docs/Volume%207/vol7issue5/ijcsit20160705014.pdf" TargetMode="External"/><Relationship Id="rId19" Type="http://schemas.openxmlformats.org/officeDocument/2006/relationships/hyperlink" Target="https://www.pewresearch.org/internet/2014/04/03/older-adults-and-technology-use/" TargetMode="External"/><Relationship Id="rId14" Type="http://schemas.openxmlformats.org/officeDocument/2006/relationships/hyperlink" Target="https://pubmed.ncbi.nlm.nih.gov/18728716/" TargetMode="External"/><Relationship Id="rId22" Type="http://schemas.openxmlformats.org/officeDocument/2006/relationships/hyperlink" Target="https://jmrionline.com/jmri/article/view/62" TargetMode="External"/><Relationship Id="rId27" Type="http://schemas.openxmlformats.org/officeDocument/2006/relationships/hyperlink" Target="https://doi.org/10.1155/2015/373474" TargetMode="External"/><Relationship Id="rId30" Type="http://schemas.openxmlformats.org/officeDocument/2006/relationships/hyperlink" Target="https://developer.android.com/guide/platform" TargetMode="External"/><Relationship Id="rId35" Type="http://schemas.openxmlformats.org/officeDocument/2006/relationships/image" Target="media/image5.png"/><Relationship Id="rId43" Type="http://schemas.openxmlformats.org/officeDocument/2006/relationships/hyperlink" Target="https://cmu-perceptual-computing-lab.github.io/openpose/web/html/doc/" TargetMode="External"/><Relationship Id="rId48" Type="http://schemas.openxmlformats.org/officeDocument/2006/relationships/hyperlink" Target="https://www.researchgate.net/publication/360012326_2D_Human_Pose_Estimation_A_Survey" TargetMode="External"/><Relationship Id="rId56" Type="http://schemas.openxmlformats.org/officeDocument/2006/relationships/hyperlink" Target="https://citeseerx.ist.psu.edu/viewdoc/summary?doi=10.1.1.676.9746" TargetMode="External"/><Relationship Id="rId64" Type="http://schemas.openxmlformats.org/officeDocument/2006/relationships/hyperlink" Target="https://www.dbooks.org/artificial-intelligence-in-medical-imaging-3319948784/read/" TargetMode="External"/><Relationship Id="rId69" Type="http://schemas.openxmlformats.org/officeDocument/2006/relationships/hyperlink" Target="https://peerj.com/articles/cs-442/" TargetMode="External"/><Relationship Id="rId77" Type="http://schemas.openxmlformats.org/officeDocument/2006/relationships/hyperlink" Target="https://medium.com/analytics-vidhya/human-pose-comparison-and-action-scoring-using-deep-learning-opencv-python-c2bdf0ddecba" TargetMode="External"/><Relationship Id="rId8" Type="http://schemas.openxmlformats.org/officeDocument/2006/relationships/image" Target="media/image1.png"/><Relationship Id="rId51" Type="http://schemas.openxmlformats.org/officeDocument/2006/relationships/hyperlink" Target="https://arxiv.org/abs/1603.06937" TargetMode="External"/><Relationship Id="rId72" Type="http://schemas.openxmlformats.org/officeDocument/2006/relationships/hyperlink" Target="https://www.researchgate.net/publication/324759769_Pose_Trainer_Correcting_Exercise_Posture_using_Pose_Estimation"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healthyagingpoll.org/reports-more/poll-extras/pandemic-disruptions-mean-many-older-adults-still-havent-gotten-needed" TargetMode="External"/><Relationship Id="rId17" Type="http://schemas.openxmlformats.org/officeDocument/2006/relationships/hyperlink" Target="https://www.researchgate.net/publication/349166767_E-Health_Applications_for_Smart_and_Pervasive_Healthcare_in_Greece_What_Can_We_Expect" TargetMode="External"/><Relationship Id="rId25" Type="http://schemas.openxmlformats.org/officeDocument/2006/relationships/hyperlink" Target="https://www.researchgate.net/publication/7858958_What_is_eHealth_A_systematic_review_of_published_definitions" TargetMode="External"/><Relationship Id="rId33" Type="http://schemas.openxmlformats.org/officeDocument/2006/relationships/image" Target="media/image4.jpeg"/><Relationship Id="rId38" Type="http://schemas.openxmlformats.org/officeDocument/2006/relationships/image" Target="media/image7.jpeg"/><Relationship Id="rId46" Type="http://schemas.openxmlformats.org/officeDocument/2006/relationships/hyperlink" Target="https://github.com/Pose-Group/DCPose" TargetMode="External"/><Relationship Id="rId59" Type="http://schemas.openxmlformats.org/officeDocument/2006/relationships/hyperlink" Target="https://www.sciencedirect.com/topics/engineering/convolutional-layer" TargetMode="External"/><Relationship Id="rId67" Type="http://schemas.openxmlformats.org/officeDocument/2006/relationships/hyperlink" Target="https://www.researchgate.net/institution/Otto-von-Guericke-Universitaet-Magdeburg" TargetMode="External"/><Relationship Id="rId20" Type="http://schemas.openxmlformats.org/officeDocument/2006/relationships/hyperlink" Target="https://www.researchgate.net/publication/326200050_Artificial_Intelligence_Contribution_to_eHealth_Application" TargetMode="External"/><Relationship Id="rId41" Type="http://schemas.openxmlformats.org/officeDocument/2006/relationships/image" Target="media/image10.png"/><Relationship Id="rId54" Type="http://schemas.openxmlformats.org/officeDocument/2006/relationships/hyperlink" Target="https://arxiv.org/pdf/2006.01423.pdf" TargetMode="External"/><Relationship Id="rId62" Type="http://schemas.openxmlformats.org/officeDocument/2006/relationships/hyperlink" Target="https://insightsimaging.springeropen.com/articles/10.1007/s13244-018-0639-9" TargetMode="External"/><Relationship Id="rId70" Type="http://schemas.openxmlformats.org/officeDocument/2006/relationships/hyperlink" Target="https://www.quora.com/What-is-the-difference-between-TensorFlow-and-TensorFlow-lite" TargetMode="External"/><Relationship Id="rId75" Type="http://schemas.openxmlformats.org/officeDocument/2006/relationships/hyperlink" Target="https://arxiv.org/pdf/1507.00302v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3" Type="http://schemas.openxmlformats.org/officeDocument/2006/relationships/hyperlink" Target="https://www.researchgate.net/publication/334293791_mHealth_-_areas_of_application_and_the_effectiveness_of_interventions" TargetMode="External"/><Relationship Id="rId28" Type="http://schemas.openxmlformats.org/officeDocument/2006/relationships/hyperlink" Target="https://scholar.google.co.in/scholar?hl=en&amp;q=A%20real-time%20health%20monitoring%20system%20for%20remote%20cardiac%20patients%20using%20smartphone%20and%20wearable%20sensors" TargetMode="External"/><Relationship Id="rId36" Type="http://schemas.openxmlformats.org/officeDocument/2006/relationships/hyperlink" Target="https://www.researchgate.net/figure/Feedforward-neural-network_fig1_329586439" TargetMode="External"/><Relationship Id="rId49" Type="http://schemas.openxmlformats.org/officeDocument/2006/relationships/hyperlink" Target="https://www.v7labs.com/blog/human-pose-estimation-guide" TargetMode="External"/><Relationship Id="rId57" Type="http://schemas.openxmlformats.org/officeDocument/2006/relationships/hyperlink" Target="https://insightsimaging.springeropen.com/articles/10.1007/s13244-018-0639-9" TargetMode="External"/><Relationship Id="rId10" Type="http://schemas.openxmlformats.org/officeDocument/2006/relationships/footer" Target="footer2.xml"/><Relationship Id="rId31" Type="http://schemas.openxmlformats.org/officeDocument/2006/relationships/hyperlink" Target="https://www.geeksforgeeks.org/android-architecture/" TargetMode="External"/><Relationship Id="rId44" Type="http://schemas.openxmlformats.org/officeDocument/2006/relationships/hyperlink" Target="http://densepose.org/" TargetMode="External"/><Relationship Id="rId52" Type="http://schemas.openxmlformats.org/officeDocument/2006/relationships/hyperlink" Target="https://link.springer.com/article/10.1007/s11263-009-0273-6" TargetMode="External"/><Relationship Id="rId60" Type="http://schemas.openxmlformats.org/officeDocument/2006/relationships/hyperlink" Target="https://www.sciencedirect.com/topics/engineering/convolutional-neural-network" TargetMode="External"/><Relationship Id="rId65" Type="http://schemas.openxmlformats.org/officeDocument/2006/relationships/hyperlink" Target="https://arxiv.org/pdf/1507.00302.pdf" TargetMode="External"/><Relationship Id="rId73" Type="http://schemas.openxmlformats.org/officeDocument/2006/relationships/hyperlink" Target="https://arxiv.org/pdf/1507.00302v1.pdf" TargetMode="External"/><Relationship Id="rId78" Type="http://schemas.openxmlformats.org/officeDocument/2006/relationships/image" Target="media/image12.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bmchealthservres.biomedcentral.com/articles/10.1186/s12913-019-4229-4" TargetMode="External"/><Relationship Id="rId18" Type="http://schemas.openxmlformats.org/officeDocument/2006/relationships/hyperlink" Target="https://www.academia.edu/80764065/Innovative_and_Assistive_eHealth_Technologies_for_Smart_Therapeutic_and_Rehabilitation_Outdoor_Spaces_for_the_Elderly_Demographic?f_ri=40118" TargetMode="External"/><Relationship Id="rId39" Type="http://schemas.openxmlformats.org/officeDocument/2006/relationships/image" Target="media/image8.jpeg"/><Relationship Id="rId34" Type="http://schemas.openxmlformats.org/officeDocument/2006/relationships/hyperlink" Target="https://www.researchgate.net/publication/321496429_A_Comparative_Study_between_Applications_Developed_for_Android_and_iOS" TargetMode="External"/><Relationship Id="rId50" Type="http://schemas.openxmlformats.org/officeDocument/2006/relationships/hyperlink" Target="https://www.iosrjournals.org/iosr-jce/papers/Vol18-issue5/Version-2/P1805028894.pdf" TargetMode="External"/><Relationship Id="rId55" Type="http://schemas.openxmlformats.org/officeDocument/2006/relationships/hyperlink" Target="https://www.semanticscholar.org/paper/Human-Pose-Estimation-and-Activity-Classification-Bearman-Stanford/b769007cb6931464168f63ebb4571e46d8c804b7" TargetMode="External"/><Relationship Id="rId76" Type="http://schemas.openxmlformats.org/officeDocument/2006/relationships/hyperlink" Target="https://towardsdatascience.com/the-machine-learning-web-pose-and-actions-estimator-3203a0cf5f60" TargetMode="External"/><Relationship Id="rId7" Type="http://schemas.openxmlformats.org/officeDocument/2006/relationships/endnotes" Target="endnotes.xml"/><Relationship Id="rId71" Type="http://schemas.openxmlformats.org/officeDocument/2006/relationships/hyperlink" Target="https://arxiv.org/pdf/1312.4659.pdf"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www.researchgate.net/publication/341485785_A_Systematic_Review_on_the_use_of_mHealth_to_increase_physical_activity_in_older_people" TargetMode="External"/><Relationship Id="rId40" Type="http://schemas.openxmlformats.org/officeDocument/2006/relationships/image" Target="media/image9.png"/><Relationship Id="rId45" Type="http://schemas.openxmlformats.org/officeDocument/2006/relationships/hyperlink" Target="https://opensourcelibs.com/lib/alphapose" TargetMode="External"/><Relationship Id="rId66" Type="http://schemas.openxmlformats.org/officeDocument/2006/relationships/hyperlink" Target="https://www.researchgate.net/profile/Fadil-Al-Jaberi-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77</TotalTime>
  <Pages>46</Pages>
  <Words>7783</Words>
  <Characters>44364</Characters>
  <Application>Microsoft Office Word</Application>
  <DocSecurity>0</DocSecurity>
  <Lines>369</Lines>
  <Paragraphs>104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52043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10</cp:revision>
  <cp:lastPrinted>2003-07-15T12:23:00Z</cp:lastPrinted>
  <dcterms:created xsi:type="dcterms:W3CDTF">2022-06-14T19:19:00Z</dcterms:created>
  <dcterms:modified xsi:type="dcterms:W3CDTF">2022-06-14T20:35:00Z</dcterms:modified>
</cp:coreProperties>
</file>